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80" w:rsidRPr="00DF23D4" w:rsidRDefault="00E71F1D" w:rsidP="00E07A4C">
      <w:pPr>
        <w:pStyle w:val="Title"/>
        <w:rPr>
          <w:sz w:val="28"/>
          <w:szCs w:val="28"/>
        </w:rPr>
      </w:pPr>
      <w:r>
        <w:t xml:space="preserve">Level </w:t>
      </w:r>
      <w:r w:rsidR="00491061">
        <w:t>2</w:t>
      </w:r>
    </w:p>
    <w:p w:rsidR="00464B2F" w:rsidRPr="00957F6E" w:rsidRDefault="00464B2F" w:rsidP="00464B2F">
      <w:pPr>
        <w:pStyle w:val="Heading1"/>
      </w:pPr>
      <w:r w:rsidRPr="00957F6E">
        <w:t>High Level Player Experience</w:t>
      </w:r>
    </w:p>
    <w:p w:rsidR="00FD6946" w:rsidRDefault="0076474B">
      <w:pPr>
        <w:rPr>
          <w:sz w:val="24"/>
          <w:szCs w:val="24"/>
        </w:rPr>
      </w:pPr>
      <w:r>
        <w:rPr>
          <w:sz w:val="24"/>
          <w:szCs w:val="24"/>
        </w:rPr>
        <w:t>Program the Rover to be player controlled to convey the experience of exploring an array of Martian terrain</w:t>
      </w:r>
      <w:r>
        <w:rPr>
          <w:sz w:val="24"/>
          <w:szCs w:val="24"/>
        </w:rPr>
        <w:t>.</w:t>
      </w:r>
      <w:bookmarkStart w:id="0" w:name="_Toc267985669"/>
      <w:bookmarkStart w:id="1" w:name="_Toc268261192"/>
      <w:r>
        <w:rPr>
          <w:sz w:val="24"/>
          <w:szCs w:val="24"/>
        </w:rPr>
        <w:t xml:space="preserve"> </w:t>
      </w:r>
      <w:r w:rsidR="00FD6946">
        <w:rPr>
          <w:sz w:val="24"/>
          <w:szCs w:val="24"/>
        </w:rPr>
        <w:t xml:space="preserve">Students attempt to get higher scores by </w:t>
      </w:r>
      <w:r>
        <w:rPr>
          <w:sz w:val="24"/>
          <w:szCs w:val="24"/>
        </w:rPr>
        <w:t>figuring out which rocks to search for</w:t>
      </w:r>
      <w:r w:rsidR="00FD6946">
        <w:rPr>
          <w:sz w:val="24"/>
          <w:szCs w:val="24"/>
        </w:rPr>
        <w:t>.</w:t>
      </w:r>
    </w:p>
    <w:p w:rsidR="008721DB" w:rsidRDefault="008721DB" w:rsidP="008721DB">
      <w:pPr>
        <w:rPr>
          <w:b/>
          <w:i/>
          <w:sz w:val="28"/>
          <w:szCs w:val="28"/>
        </w:rPr>
      </w:pPr>
      <w:r>
        <w:rPr>
          <w:b/>
          <w:color w:val="943634" w:themeColor="accent2" w:themeShade="BF"/>
          <w:sz w:val="28"/>
          <w:szCs w:val="28"/>
        </w:rPr>
        <w:t>Key Features:</w:t>
      </w:r>
      <w:r w:rsidRPr="00D17203">
        <w:rPr>
          <w:b/>
          <w:color w:val="943634" w:themeColor="accent2" w:themeShade="BF"/>
          <w:sz w:val="28"/>
          <w:szCs w:val="28"/>
        </w:rPr>
        <w:t xml:space="preserve"> </w:t>
      </w:r>
    </w:p>
    <w:p w:rsidR="008721DB" w:rsidRDefault="008721DB" w:rsidP="008721DB">
      <w:pPr>
        <w:pStyle w:val="ListParagraph"/>
        <w:numPr>
          <w:ilvl w:val="0"/>
          <w:numId w:val="17"/>
        </w:numPr>
        <w:rPr>
          <w:sz w:val="24"/>
          <w:szCs w:val="24"/>
        </w:rPr>
      </w:pPr>
      <w:r>
        <w:rPr>
          <w:sz w:val="24"/>
          <w:szCs w:val="24"/>
        </w:rPr>
        <w:t xml:space="preserve">Short but focused experience of </w:t>
      </w:r>
      <w:r w:rsidR="0076474B">
        <w:rPr>
          <w:sz w:val="24"/>
          <w:szCs w:val="24"/>
        </w:rPr>
        <w:t>using the controller to manually guide</w:t>
      </w:r>
      <w:r>
        <w:rPr>
          <w:sz w:val="24"/>
          <w:szCs w:val="24"/>
        </w:rPr>
        <w:t xml:space="preserve"> a Rover to search Mars</w:t>
      </w:r>
      <w:r w:rsidR="0076474B">
        <w:rPr>
          <w:sz w:val="24"/>
          <w:szCs w:val="24"/>
        </w:rPr>
        <w:t>.  Students learn about what rocks to search for on the Martian landscape.</w:t>
      </w:r>
    </w:p>
    <w:p w:rsidR="008721DB" w:rsidRDefault="008721DB" w:rsidP="008721DB">
      <w:pPr>
        <w:pStyle w:val="ListParagraph"/>
        <w:numPr>
          <w:ilvl w:val="0"/>
          <w:numId w:val="17"/>
        </w:numPr>
        <w:rPr>
          <w:sz w:val="24"/>
          <w:szCs w:val="24"/>
        </w:rPr>
      </w:pPr>
      <w:r>
        <w:rPr>
          <w:sz w:val="24"/>
          <w:szCs w:val="24"/>
        </w:rPr>
        <w:t>Rover abilities reflect Curiosity: Movement over terrain, scanning rocks for signs of life.</w:t>
      </w:r>
    </w:p>
    <w:p w:rsidR="0076474B" w:rsidRDefault="0076474B" w:rsidP="0076474B">
      <w:pPr>
        <w:pStyle w:val="ListParagraph"/>
        <w:numPr>
          <w:ilvl w:val="0"/>
          <w:numId w:val="17"/>
        </w:numPr>
      </w:pPr>
      <w:r>
        <w:t>Create a fun explore game based on Rover landings for people to enjoy while they learn about Mars</w:t>
      </w:r>
      <w:r>
        <w:t>.</w:t>
      </w:r>
    </w:p>
    <w:p w:rsidR="00E07A4C" w:rsidRDefault="00E07A4C" w:rsidP="00E07A4C">
      <w:pPr>
        <w:pStyle w:val="Heading1"/>
      </w:pPr>
      <w:r w:rsidRPr="00E71F1D">
        <w:t>Design</w:t>
      </w:r>
      <w:r w:rsidRPr="00957F6E">
        <w:t xml:space="preserve"> Details</w:t>
      </w:r>
    </w:p>
    <w:p w:rsidR="00E07A4C" w:rsidRDefault="00E07A4C" w:rsidP="00E07A4C">
      <w:pPr>
        <w:spacing w:after="0"/>
        <w:rPr>
          <w:b/>
          <w:color w:val="943634" w:themeColor="accent2" w:themeShade="BF"/>
          <w:sz w:val="24"/>
          <w:szCs w:val="24"/>
        </w:rPr>
      </w:pPr>
      <w:r w:rsidRPr="00A40EA7">
        <w:rPr>
          <w:b/>
          <w:color w:val="943634" w:themeColor="accent2" w:themeShade="BF"/>
          <w:sz w:val="24"/>
          <w:szCs w:val="24"/>
        </w:rPr>
        <w:t>Audience</w:t>
      </w:r>
      <w:r>
        <w:rPr>
          <w:b/>
          <w:color w:val="943634" w:themeColor="accent2" w:themeShade="BF"/>
          <w:sz w:val="24"/>
          <w:szCs w:val="24"/>
        </w:rPr>
        <w:t>:</w:t>
      </w:r>
      <w:r w:rsidRPr="00A40EA7">
        <w:t xml:space="preserve"> </w:t>
      </w:r>
      <w:r w:rsidR="009D3C0D">
        <w:t>Grades 5-8</w:t>
      </w:r>
    </w:p>
    <w:p w:rsidR="00E07A4C" w:rsidRDefault="00E07A4C" w:rsidP="00E07A4C">
      <w:pPr>
        <w:spacing w:after="0"/>
        <w:rPr>
          <w:b/>
          <w:color w:val="943634" w:themeColor="accent2" w:themeShade="BF"/>
          <w:sz w:val="24"/>
          <w:szCs w:val="24"/>
        </w:rPr>
      </w:pPr>
      <w:r>
        <w:rPr>
          <w:b/>
          <w:color w:val="943634" w:themeColor="accent2" w:themeShade="BF"/>
          <w:sz w:val="24"/>
          <w:szCs w:val="24"/>
        </w:rPr>
        <w:t>Time Length:</w:t>
      </w:r>
      <w:r w:rsidRPr="00A40EA7">
        <w:t xml:space="preserve"> </w:t>
      </w:r>
      <w:r>
        <w:t xml:space="preserve"> 1 Hour; teach concepts, robotic maneuvering, programming</w:t>
      </w:r>
    </w:p>
    <w:p w:rsidR="0076474B" w:rsidRDefault="00E07A4C" w:rsidP="0076474B">
      <w:pPr>
        <w:spacing w:after="0"/>
        <w:rPr>
          <w:b/>
          <w:color w:val="943634" w:themeColor="accent2" w:themeShade="BF"/>
          <w:sz w:val="24"/>
          <w:szCs w:val="24"/>
        </w:rPr>
      </w:pPr>
      <w:r>
        <w:rPr>
          <w:b/>
          <w:color w:val="943634" w:themeColor="accent2" w:themeShade="BF"/>
          <w:sz w:val="24"/>
          <w:szCs w:val="24"/>
        </w:rPr>
        <w:t>Level Type:</w:t>
      </w:r>
      <w:r w:rsidRPr="00A40EA7">
        <w:t xml:space="preserve"> </w:t>
      </w:r>
      <w:r w:rsidR="0076474B">
        <w:t>Various; mostly a 3</w:t>
      </w:r>
      <w:r w:rsidR="0076474B" w:rsidRPr="00E33F30">
        <w:rPr>
          <w:vertAlign w:val="superscript"/>
        </w:rPr>
        <w:t>rd</w:t>
      </w:r>
      <w:r w:rsidR="0076474B">
        <w:t xml:space="preserve"> person experience, but students may try various angles.</w:t>
      </w:r>
    </w:p>
    <w:p w:rsidR="00E07A4C" w:rsidRDefault="00E07A4C" w:rsidP="00E07A4C">
      <w:pPr>
        <w:spacing w:after="0"/>
        <w:rPr>
          <w:b/>
          <w:color w:val="943634" w:themeColor="accent2" w:themeShade="BF"/>
          <w:sz w:val="24"/>
          <w:szCs w:val="24"/>
        </w:rPr>
      </w:pPr>
      <w:r>
        <w:rPr>
          <w:b/>
          <w:color w:val="943634" w:themeColor="accent2" w:themeShade="BF"/>
          <w:sz w:val="24"/>
          <w:szCs w:val="24"/>
        </w:rPr>
        <w:t>Layout:</w:t>
      </w:r>
      <w:r w:rsidRPr="00A40EA7">
        <w:t xml:space="preserve"> </w:t>
      </w:r>
      <w:r>
        <w:t>Various</w:t>
      </w:r>
    </w:p>
    <w:p w:rsidR="00E07A4C" w:rsidRDefault="00E07A4C" w:rsidP="00E07A4C">
      <w:pPr>
        <w:spacing w:after="0"/>
      </w:pPr>
      <w:r>
        <w:rPr>
          <w:b/>
          <w:color w:val="943634" w:themeColor="accent2" w:themeShade="BF"/>
          <w:sz w:val="24"/>
          <w:szCs w:val="24"/>
        </w:rPr>
        <w:t>Button layout:</w:t>
      </w:r>
      <w:r w:rsidRPr="00046F63">
        <w:t xml:space="preserve"> </w:t>
      </w:r>
      <w:r>
        <w:t>Incorporate use of “inspect”, “beam”, and “</w:t>
      </w:r>
      <w:r w:rsidR="00E0307B">
        <w:t>scan</w:t>
      </w:r>
      <w:r>
        <w:t>” to recreate rover’s experience</w:t>
      </w:r>
    </w:p>
    <w:p w:rsidR="00E07A4C" w:rsidRDefault="00E07A4C" w:rsidP="00E07A4C">
      <w:r>
        <w:rPr>
          <w:b/>
          <w:color w:val="943634" w:themeColor="accent2" w:themeShade="BF"/>
          <w:sz w:val="24"/>
          <w:szCs w:val="24"/>
        </w:rPr>
        <w:t>Goal:</w:t>
      </w:r>
      <w:r w:rsidRPr="00046F63">
        <w:t xml:space="preserve"> </w:t>
      </w:r>
      <w:r>
        <w:t>Goal is to earn the most scientific value (points)</w:t>
      </w:r>
      <w:proofErr w:type="gramStart"/>
      <w:r>
        <w:t>;  SV</w:t>
      </w:r>
      <w:proofErr w:type="gramEnd"/>
      <w:r>
        <w:t xml:space="preserve"> Points are reflected by :</w:t>
      </w:r>
    </w:p>
    <w:p w:rsidR="00E07A4C" w:rsidRDefault="00E07A4C" w:rsidP="00E07A4C">
      <w:pPr>
        <w:pStyle w:val="ListParagraph"/>
        <w:numPr>
          <w:ilvl w:val="0"/>
          <w:numId w:val="19"/>
        </w:numPr>
      </w:pPr>
      <w:r>
        <w:t>Each second moving:  +1 point</w:t>
      </w:r>
    </w:p>
    <w:p w:rsidR="00E07A4C" w:rsidRDefault="00E07A4C" w:rsidP="00E07A4C">
      <w:pPr>
        <w:pStyle w:val="ListParagraph"/>
        <w:numPr>
          <w:ilvl w:val="0"/>
          <w:numId w:val="19"/>
        </w:numPr>
      </w:pPr>
      <w:r>
        <w:t xml:space="preserve">Inspect </w:t>
      </w:r>
      <w:proofErr w:type="spellStart"/>
      <w:r>
        <w:t>Phyllosilicates</w:t>
      </w:r>
      <w:proofErr w:type="spellEnd"/>
      <w:r>
        <w:t>:  +5-8 points</w:t>
      </w:r>
    </w:p>
    <w:p w:rsidR="00E07A4C" w:rsidRDefault="00E07A4C" w:rsidP="00E07A4C">
      <w:pPr>
        <w:pStyle w:val="ListParagraph"/>
        <w:numPr>
          <w:ilvl w:val="0"/>
          <w:numId w:val="19"/>
        </w:numPr>
      </w:pPr>
      <w:r>
        <w:t>Inspect Hematite:  +3-5 point</w:t>
      </w:r>
    </w:p>
    <w:p w:rsidR="00E07A4C" w:rsidRDefault="00E07A4C" w:rsidP="00E07A4C">
      <w:pPr>
        <w:pStyle w:val="ListParagraph"/>
        <w:numPr>
          <w:ilvl w:val="0"/>
          <w:numId w:val="19"/>
        </w:numPr>
      </w:pPr>
      <w:r>
        <w:t>Inspect Lava Rock: +1-3 points</w:t>
      </w:r>
    </w:p>
    <w:p w:rsidR="00E07A4C" w:rsidRDefault="00E0307B" w:rsidP="00E07A4C">
      <w:pPr>
        <w:pStyle w:val="ListParagraph"/>
        <w:numPr>
          <w:ilvl w:val="0"/>
          <w:numId w:val="19"/>
        </w:numPr>
      </w:pPr>
      <w:r>
        <w:t>Scan</w:t>
      </w:r>
      <w:r w:rsidR="00E07A4C">
        <w:t>: +5 points</w:t>
      </w:r>
    </w:p>
    <w:p w:rsidR="00E112B8" w:rsidRDefault="00E112B8" w:rsidP="00E112B8">
      <w:r>
        <w:t xml:space="preserve">Although all </w:t>
      </w:r>
      <w:r w:rsidR="00554F38">
        <w:t>rocks</w:t>
      </w:r>
      <w:r>
        <w:t xml:space="preserve"> will have a range of score to indicate its scientific value, we may add additional bonus points to rocks of especially high value.  This bonus will be quite rare.</w:t>
      </w:r>
    </w:p>
    <w:p w:rsidR="00554F38" w:rsidRDefault="00554F38" w:rsidP="00E112B8">
      <w:r>
        <w:t>We may add a “Discovered Evidence of Life!” rock to represent complete success of the Mars mission.  Such a rock would be very rare and worth hundreds of points.</w:t>
      </w:r>
    </w:p>
    <w:p w:rsidR="00E07A4C" w:rsidRDefault="00E07A4C" w:rsidP="00E07A4C">
      <w:r>
        <w:rPr>
          <w:b/>
          <w:color w:val="943634" w:themeColor="accent2" w:themeShade="BF"/>
          <w:sz w:val="24"/>
          <w:szCs w:val="24"/>
        </w:rPr>
        <w:t>Obstacles:</w:t>
      </w:r>
      <w:r w:rsidRPr="00046F63">
        <w:t xml:space="preserve"> </w:t>
      </w:r>
      <w:r>
        <w:t>There are a few obstacles:</w:t>
      </w:r>
    </w:p>
    <w:p w:rsidR="00E07A4C" w:rsidRDefault="00E07A4C" w:rsidP="00E07A4C">
      <w:pPr>
        <w:pStyle w:val="ListParagraph"/>
        <w:numPr>
          <w:ilvl w:val="0"/>
          <w:numId w:val="20"/>
        </w:numPr>
      </w:pPr>
      <w:r>
        <w:lastRenderedPageBreak/>
        <w:t>Different land types cause rover to speed up/slow down</w:t>
      </w:r>
    </w:p>
    <w:p w:rsidR="00E07A4C" w:rsidRDefault="00E07A4C" w:rsidP="00E07A4C">
      <w:pPr>
        <w:pStyle w:val="ListParagraph"/>
        <w:numPr>
          <w:ilvl w:val="0"/>
          <w:numId w:val="20"/>
        </w:numPr>
      </w:pPr>
      <w:r>
        <w:t>Going too fast may cause rover to miss rocks (to turn around) or take too much time.</w:t>
      </w:r>
    </w:p>
    <w:p w:rsidR="00E07A4C" w:rsidRDefault="00E07A4C" w:rsidP="00E07A4C">
      <w:pPr>
        <w:pStyle w:val="ListParagraph"/>
        <w:numPr>
          <w:ilvl w:val="0"/>
          <w:numId w:val="20"/>
        </w:numPr>
      </w:pPr>
      <w:r>
        <w:t>You can only inspect “5” times (to represent the number of drills on the rover).  Do you wait to drill?</w:t>
      </w:r>
    </w:p>
    <w:p w:rsidR="00E07A4C" w:rsidRDefault="00E07A4C" w:rsidP="00E07A4C">
      <w:pPr>
        <w:pStyle w:val="ListParagraph"/>
        <w:numPr>
          <w:ilvl w:val="0"/>
          <w:numId w:val="20"/>
        </w:numPr>
      </w:pPr>
      <w:r>
        <w:t>There is a 5 minute timer within which to collect as many points as possible.  Students will need to learn:</w:t>
      </w:r>
    </w:p>
    <w:p w:rsidR="00E07A4C" w:rsidRDefault="00E07A4C" w:rsidP="00E07A4C">
      <w:pPr>
        <w:pStyle w:val="ListParagraph"/>
        <w:numPr>
          <w:ilvl w:val="1"/>
          <w:numId w:val="20"/>
        </w:numPr>
      </w:pPr>
      <w:r>
        <w:t>where to look to find the highest scoring rocks</w:t>
      </w:r>
    </w:p>
    <w:p w:rsidR="00E07A4C" w:rsidRDefault="00E07A4C" w:rsidP="00E07A4C">
      <w:pPr>
        <w:pStyle w:val="ListParagraph"/>
        <w:numPr>
          <w:ilvl w:val="1"/>
          <w:numId w:val="20"/>
        </w:numPr>
      </w:pPr>
      <w:r>
        <w:t>to take terrain into consideration for speed</w:t>
      </w:r>
    </w:p>
    <w:p w:rsidR="00E07A4C" w:rsidRDefault="00E07A4C" w:rsidP="00E07A4C">
      <w:pPr>
        <w:pStyle w:val="ListParagraph"/>
        <w:numPr>
          <w:ilvl w:val="1"/>
          <w:numId w:val="20"/>
        </w:numPr>
      </w:pPr>
      <w:r>
        <w:t xml:space="preserve">to determine when to </w:t>
      </w:r>
      <w:r w:rsidR="00E0307B">
        <w:t>Scan</w:t>
      </w:r>
    </w:p>
    <w:p w:rsidR="00E07A4C" w:rsidRDefault="00E07A4C" w:rsidP="00E07A4C">
      <w:pPr>
        <w:pStyle w:val="ListParagraph"/>
        <w:numPr>
          <w:ilvl w:val="1"/>
          <w:numId w:val="20"/>
        </w:numPr>
      </w:pPr>
      <w:r>
        <w:t>when to use inspect</w:t>
      </w:r>
    </w:p>
    <w:p w:rsidR="00240EE2" w:rsidRDefault="00240EE2" w:rsidP="00240EE2">
      <w:r w:rsidRPr="00240EE2">
        <w:rPr>
          <w:b/>
          <w:color w:val="943634" w:themeColor="accent2" w:themeShade="BF"/>
          <w:sz w:val="24"/>
          <w:szCs w:val="24"/>
        </w:rPr>
        <w:t>Environment:</w:t>
      </w:r>
      <w:r>
        <w:t xml:space="preserve"> </w:t>
      </w:r>
      <w:r w:rsidR="0089305E">
        <w:t xml:space="preserve">The Students are given a template world in which to </w:t>
      </w:r>
      <w:r w:rsidR="0076474B">
        <w:t>drive</w:t>
      </w:r>
      <w:r w:rsidR="0089305E">
        <w:t xml:space="preserve"> the Rover.</w:t>
      </w:r>
    </w:p>
    <w:p w:rsidR="00240EE2" w:rsidRDefault="00240EE2" w:rsidP="00240EE2">
      <w:r w:rsidRPr="0089305E">
        <w:rPr>
          <w:b/>
          <w:color w:val="943634" w:themeColor="accent2" w:themeShade="BF"/>
          <w:sz w:val="24"/>
          <w:szCs w:val="24"/>
        </w:rPr>
        <w:t>Motivation:</w:t>
      </w:r>
      <w:r>
        <w:t xml:space="preserve"> Players </w:t>
      </w:r>
      <w:r w:rsidR="0076474B">
        <w:t>must acquire</w:t>
      </w:r>
      <w:r>
        <w:t xml:space="preserve"> as many points as possible within the </w:t>
      </w:r>
      <w:r w:rsidR="0089305E">
        <w:t>allotted</w:t>
      </w:r>
      <w:r>
        <w:t xml:space="preserve"> time.  Some strategies will be more successful than others.</w:t>
      </w:r>
    </w:p>
    <w:p w:rsidR="003E6C6A" w:rsidRPr="003E6C6A" w:rsidRDefault="003E6C6A" w:rsidP="003E6C6A">
      <w:pPr>
        <w:spacing w:after="0"/>
        <w:rPr>
          <w:b/>
          <w:color w:val="943634" w:themeColor="accent2" w:themeShade="BF"/>
          <w:sz w:val="24"/>
          <w:szCs w:val="24"/>
        </w:rPr>
      </w:pPr>
      <w:r w:rsidRPr="003E6C6A">
        <w:rPr>
          <w:b/>
          <w:color w:val="943634" w:themeColor="accent2" w:themeShade="BF"/>
          <w:sz w:val="24"/>
          <w:szCs w:val="24"/>
        </w:rPr>
        <w:t>Curriculum:</w:t>
      </w:r>
    </w:p>
    <w:p w:rsidR="003E6C6A" w:rsidRDefault="0076474B" w:rsidP="003E6C6A">
      <w:pPr>
        <w:pStyle w:val="ListParagraph"/>
        <w:numPr>
          <w:ilvl w:val="0"/>
          <w:numId w:val="22"/>
        </w:numPr>
      </w:pPr>
      <w:r>
        <w:t>Programming the Rover to respond to the controller</w:t>
      </w:r>
      <w:r w:rsidR="003E6C6A">
        <w:t>.</w:t>
      </w:r>
    </w:p>
    <w:p w:rsidR="003E6C6A" w:rsidRDefault="003E6C6A" w:rsidP="003E6C6A">
      <w:pPr>
        <w:pStyle w:val="ListParagraph"/>
        <w:numPr>
          <w:ilvl w:val="0"/>
          <w:numId w:val="22"/>
        </w:numPr>
      </w:pPr>
      <w:r>
        <w:t>Consideration of land formations, impact on rover</w:t>
      </w:r>
    </w:p>
    <w:p w:rsidR="003E6C6A" w:rsidRDefault="003E6C6A" w:rsidP="003E6C6A">
      <w:pPr>
        <w:pStyle w:val="ListParagraph"/>
        <w:numPr>
          <w:ilvl w:val="0"/>
          <w:numId w:val="22"/>
        </w:numPr>
      </w:pPr>
      <w:r>
        <w:t xml:space="preserve">Incorporating </w:t>
      </w:r>
      <w:r w:rsidR="00831B38">
        <w:t>revealing rock type</w:t>
      </w:r>
    </w:p>
    <w:p w:rsidR="00491061" w:rsidRDefault="00491061" w:rsidP="00491061">
      <w:pPr>
        <w:pStyle w:val="Heading2"/>
      </w:pPr>
      <w:r>
        <w:t>Rocks</w:t>
      </w:r>
    </w:p>
    <w:p w:rsidR="00C31AD2" w:rsidRDefault="00C31AD2" w:rsidP="00C31AD2">
      <w:r>
        <w:t>A variety of rocks are provided to give students gameplay and programming challenges as well as to teach them about Mars and the Rover mission.</w:t>
      </w:r>
      <w:r w:rsidR="0069537A">
        <w:t xml:space="preserve"> </w:t>
      </w:r>
    </w:p>
    <w:p w:rsidR="0069537A" w:rsidRDefault="0069537A" w:rsidP="00C31AD2">
      <w:r>
        <w:t>All rocks begin as Unknown type.  Only by bumping into the rocks or using scan is the type of rock revealed.  The type of rock is randomly chosen and weighted toward the most common (Lava Rocks).  Higher value rocks have a greater chance of being found in the correct terrain type where those rocks are typically located on Mars.</w:t>
      </w:r>
    </w:p>
    <w:p w:rsidR="0069537A" w:rsidRPr="00C31AD2" w:rsidRDefault="0076474B" w:rsidP="00C31AD2">
      <w:r>
        <w:t>The Player</w:t>
      </w:r>
      <w:r w:rsidR="0069537A">
        <w:t xml:space="preserve"> needs to navigate a sea of unknown rocks, determine their type and then decide whet</w:t>
      </w:r>
      <w:bookmarkStart w:id="2" w:name="_GoBack"/>
      <w:bookmarkEnd w:id="2"/>
      <w:r w:rsidR="0069537A">
        <w:t>her to beam them with the laser or inspect them with the drill.</w:t>
      </w:r>
    </w:p>
    <w:p w:rsidR="00491061" w:rsidRDefault="00491061" w:rsidP="00491061">
      <w:pPr>
        <w:pStyle w:val="Heading3"/>
      </w:pPr>
      <w:r>
        <w:t>Rock types</w:t>
      </w:r>
    </w:p>
    <w:p w:rsidR="00491061" w:rsidRDefault="002E0E95" w:rsidP="00491061">
      <w:pPr>
        <w:pStyle w:val="ListParagraph"/>
        <w:numPr>
          <w:ilvl w:val="0"/>
          <w:numId w:val="11"/>
        </w:numPr>
      </w:pPr>
      <w:r>
        <w:t>Sedimentary</w:t>
      </w:r>
      <w:r w:rsidR="00491061">
        <w:t xml:space="preserve"> – have the highest probability for finding organics and score the most points</w:t>
      </w:r>
    </w:p>
    <w:p w:rsidR="00491061" w:rsidRDefault="00491061" w:rsidP="00491061">
      <w:pPr>
        <w:pStyle w:val="ListParagraph"/>
        <w:numPr>
          <w:ilvl w:val="0"/>
          <w:numId w:val="11"/>
        </w:numPr>
      </w:pPr>
      <w:r>
        <w:t>Hematite – Has a medium chance of finding organics and scores a medium amount of points</w:t>
      </w:r>
    </w:p>
    <w:p w:rsidR="00491061" w:rsidRDefault="00491061" w:rsidP="00491061">
      <w:pPr>
        <w:pStyle w:val="ListParagraph"/>
        <w:numPr>
          <w:ilvl w:val="0"/>
          <w:numId w:val="11"/>
        </w:numPr>
      </w:pPr>
      <w:r>
        <w:t>Lava Rock – low chance of finding organics and score the least amount of points</w:t>
      </w:r>
    </w:p>
    <w:p w:rsidR="00491061" w:rsidRDefault="00491061" w:rsidP="00491061">
      <w:pPr>
        <w:pStyle w:val="ListParagraph"/>
        <w:numPr>
          <w:ilvl w:val="0"/>
          <w:numId w:val="11"/>
        </w:numPr>
      </w:pPr>
      <w:r>
        <w:t xml:space="preserve">Unknown – This is a generic rock type.  Unknown rocks could be </w:t>
      </w:r>
      <w:proofErr w:type="spellStart"/>
      <w:r>
        <w:t>Phyllosilicates</w:t>
      </w:r>
      <w:proofErr w:type="spellEnd"/>
      <w:r>
        <w:t>, Hematite or Lava.  Until the rover bumps into the rock, its type remains unknown.</w:t>
      </w:r>
    </w:p>
    <w:p w:rsidR="00491061" w:rsidRDefault="00491061" w:rsidP="00491061">
      <w:pPr>
        <w:pStyle w:val="Heading3"/>
      </w:pPr>
      <w:r>
        <w:lastRenderedPageBreak/>
        <w:t>Revealing Rock Type</w:t>
      </w:r>
    </w:p>
    <w:p w:rsidR="00491061" w:rsidRDefault="00491061" w:rsidP="00491061">
      <w:r>
        <w:t xml:space="preserve">All rocks are Unknown until one of two conditions </w:t>
      </w:r>
      <w:proofErr w:type="gramStart"/>
      <w:r>
        <w:t>are</w:t>
      </w:r>
      <w:proofErr w:type="gramEnd"/>
      <w:r>
        <w:t xml:space="preserve"> met:</w:t>
      </w:r>
    </w:p>
    <w:p w:rsidR="00491061" w:rsidRDefault="00491061" w:rsidP="00491061">
      <w:pPr>
        <w:pStyle w:val="ListParagraph"/>
        <w:numPr>
          <w:ilvl w:val="0"/>
          <w:numId w:val="16"/>
        </w:numPr>
      </w:pPr>
      <w:r>
        <w:t>The Rover bumps into it</w:t>
      </w:r>
    </w:p>
    <w:p w:rsidR="00491061" w:rsidRDefault="00491061" w:rsidP="00491061">
      <w:pPr>
        <w:pStyle w:val="ListParagraph"/>
        <w:numPr>
          <w:ilvl w:val="0"/>
          <w:numId w:val="16"/>
        </w:numPr>
      </w:pPr>
      <w:r>
        <w:t xml:space="preserve">It is within range of a </w:t>
      </w:r>
      <w:r w:rsidR="00E0307B">
        <w:t>Scan</w:t>
      </w:r>
      <w:r>
        <w:t xml:space="preserve"> (See below)</w:t>
      </w:r>
    </w:p>
    <w:p w:rsidR="00491061" w:rsidRDefault="00491061" w:rsidP="00491061">
      <w:r>
        <w:t>Once revealed, rocks are identified by color and shape.  Each one scores a range of points upon beaming beamed by the laser.  Inspecting the rock scores double points, encouraging the player to use their limited number of inspects wisely.  Players will always get at least one point from any rock.</w:t>
      </w:r>
    </w:p>
    <w:p w:rsidR="00491061" w:rsidRDefault="00491061" w:rsidP="00491061">
      <w:r>
        <w:t xml:space="preserve">The gameplay goal of the player will be to inspect rocks with the highest likelihood of having organics and thus the highest chance of scoring more SV points. </w:t>
      </w:r>
    </w:p>
    <w:p w:rsidR="007B2132" w:rsidRDefault="007B2132" w:rsidP="007B2132">
      <w:pPr>
        <w:pStyle w:val="Heading3"/>
      </w:pPr>
      <w:r>
        <w:t xml:space="preserve">In </w:t>
      </w:r>
      <w:proofErr w:type="spellStart"/>
      <w:r>
        <w:t>Kodu</w:t>
      </w:r>
      <w:proofErr w:type="spellEnd"/>
    </w:p>
    <w:p w:rsidR="00491061" w:rsidRPr="00FD6946" w:rsidRDefault="007B2132" w:rsidP="00FD6946">
      <w:r>
        <w:t xml:space="preserve">Revealing the rocks and having them randomly choose type and score valuables can be done within existing </w:t>
      </w:r>
      <w:proofErr w:type="spellStart"/>
      <w:r>
        <w:t>Kodu</w:t>
      </w:r>
      <w:proofErr w:type="spellEnd"/>
      <w:r>
        <w:t xml:space="preserve"> tiles. We’ve had some difficulty getting the replacement rocks to appear exactly where the unknown rock was placed so we may need to expand </w:t>
      </w:r>
      <w:proofErr w:type="spellStart"/>
      <w:r>
        <w:t>Kodu’s</w:t>
      </w:r>
      <w:proofErr w:type="spellEnd"/>
      <w:r>
        <w:t xml:space="preserve"> functionality a little.</w:t>
      </w:r>
    </w:p>
    <w:p w:rsidR="00FD6946" w:rsidRDefault="00DA4585" w:rsidP="00DA4585">
      <w:pPr>
        <w:pStyle w:val="Heading2"/>
      </w:pPr>
      <w:r>
        <w:t>Laser</w:t>
      </w:r>
    </w:p>
    <w:p w:rsidR="00491061" w:rsidRPr="00DE0569" w:rsidRDefault="00491061" w:rsidP="00491061">
      <w:r>
        <w:t>The player can activate the laser to beam a rock.  It can be activated an unlimited number of times.  Players score more points by inspecting higher value rocks (see above).</w:t>
      </w:r>
    </w:p>
    <w:p w:rsidR="00FD6946" w:rsidRDefault="00FD6946" w:rsidP="00FD6946">
      <w:r>
        <w:t>Students will need to consider whether they want to zap as many rocks as they can with the speedier laser, or prioritize high scoring rocks with the Inspect action.</w:t>
      </w:r>
    </w:p>
    <w:p w:rsidR="003A4852" w:rsidRDefault="003A4852" w:rsidP="003A4852">
      <w:pPr>
        <w:pStyle w:val="Heading3"/>
      </w:pPr>
      <w:r>
        <w:t xml:space="preserve">In </w:t>
      </w:r>
      <w:proofErr w:type="spellStart"/>
      <w:r>
        <w:t>Kodu</w:t>
      </w:r>
      <w:proofErr w:type="spellEnd"/>
    </w:p>
    <w:p w:rsidR="003A4852" w:rsidRDefault="003A4852" w:rsidP="00FD6946">
      <w:r>
        <w:t>We will need to create a Laser tile for the students to be able to implement it.  The tile will need to activate the effects and give students programming hooks to create the desired results.</w:t>
      </w:r>
    </w:p>
    <w:p w:rsidR="00F44307" w:rsidRDefault="00F44307" w:rsidP="00F44307">
      <w:pPr>
        <w:pStyle w:val="Heading2"/>
      </w:pPr>
      <w:r>
        <w:t>Inspect</w:t>
      </w:r>
    </w:p>
    <w:p w:rsidR="00F44307" w:rsidRDefault="00F44307" w:rsidP="00F44307">
      <w:r>
        <w:t>The player can activate the Drill to inspect a rock.  It can be activated 5 times.  Inspecting doubles the point value of the rock it is used on.  Players score more points by inspecting higher value rocks.</w:t>
      </w:r>
    </w:p>
    <w:p w:rsidR="00F44307" w:rsidRDefault="00F44307" w:rsidP="00F44307">
      <w:pPr>
        <w:pStyle w:val="Heading3"/>
      </w:pPr>
      <w:r>
        <w:t xml:space="preserve">In </w:t>
      </w:r>
      <w:proofErr w:type="spellStart"/>
      <w:r>
        <w:t>Kodu</w:t>
      </w:r>
      <w:proofErr w:type="spellEnd"/>
    </w:p>
    <w:p w:rsidR="00F44307" w:rsidRDefault="00F44307" w:rsidP="00F44307">
      <w:r>
        <w:t>We will need to create an Inspect tile for the students to be able to implement it.  The tile will need to activate the effects and give students programming hooks to create the desired results.</w:t>
      </w:r>
    </w:p>
    <w:p w:rsidR="003D0822" w:rsidRDefault="00E0307B" w:rsidP="003D0822">
      <w:pPr>
        <w:pStyle w:val="Heading2"/>
      </w:pPr>
      <w:r>
        <w:lastRenderedPageBreak/>
        <w:t>Scan</w:t>
      </w:r>
    </w:p>
    <w:p w:rsidR="003D0822" w:rsidRDefault="003D0822" w:rsidP="003D0822">
      <w:r>
        <w:t xml:space="preserve">The player can use the </w:t>
      </w:r>
      <w:r w:rsidR="00E0307B">
        <w:t>Scan</w:t>
      </w:r>
      <w:r>
        <w:t xml:space="preserve"> function to revea</w:t>
      </w:r>
      <w:r w:rsidR="00E0307B">
        <w:t xml:space="preserve">l the type of rocks that are </w:t>
      </w:r>
      <w:r>
        <w:t xml:space="preserve">within a </w:t>
      </w:r>
      <w:r w:rsidR="00E0307B">
        <w:t>specific range from the rover</w:t>
      </w:r>
      <w:r>
        <w:t xml:space="preserve">.  The player scores points simply by </w:t>
      </w:r>
      <w:r w:rsidR="00E0307B">
        <w:t>Scanning</w:t>
      </w:r>
      <w:r>
        <w:t>, but the main advantage is revealing a large number of rock types quickly to aid in figuring out where to go to beam or inspect rocks.</w:t>
      </w:r>
    </w:p>
    <w:p w:rsidR="003D0822" w:rsidRDefault="003D0822" w:rsidP="003D0822">
      <w:proofErr w:type="gramStart"/>
      <w:r>
        <w:t xml:space="preserve">Taking a </w:t>
      </w:r>
      <w:r w:rsidR="00E0307B">
        <w:t>Scan</w:t>
      </w:r>
      <w:r>
        <w:t xml:space="preserve"> takes up time, so </w:t>
      </w:r>
      <w:r w:rsidR="00E0307B">
        <w:t>Scanning too often</w:t>
      </w:r>
      <w:r>
        <w:t xml:space="preserve"> may result in a lower score.</w:t>
      </w:r>
      <w:proofErr w:type="gramEnd"/>
    </w:p>
    <w:p w:rsidR="0002782F" w:rsidRPr="00DE0569" w:rsidRDefault="0002782F" w:rsidP="003D0822">
      <w:r>
        <w:rPr>
          <w:noProof/>
        </w:rPr>
        <w:drawing>
          <wp:inline distT="0" distB="0" distL="0" distR="0" wp14:anchorId="45816122" wp14:editId="0F78320B">
            <wp:extent cx="4114800" cy="3282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can.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3282927"/>
                    </a:xfrm>
                    <a:prstGeom prst="rect">
                      <a:avLst/>
                    </a:prstGeom>
                  </pic:spPr>
                </pic:pic>
              </a:graphicData>
            </a:graphic>
          </wp:inline>
        </w:drawing>
      </w:r>
    </w:p>
    <w:p w:rsidR="0002782F" w:rsidRDefault="0002782F" w:rsidP="00DA4585">
      <w:pPr>
        <w:pStyle w:val="Heading2"/>
      </w:pPr>
      <w:r>
        <w:rPr>
          <w:noProof/>
        </w:rPr>
        <w:lastRenderedPageBreak/>
        <w:drawing>
          <wp:inline distT="0" distB="0" distL="0" distR="0" wp14:anchorId="11247790" wp14:editId="3F0B7F31">
            <wp:extent cx="4114800" cy="3282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Scan.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3282927"/>
                    </a:xfrm>
                    <a:prstGeom prst="rect">
                      <a:avLst/>
                    </a:prstGeom>
                  </pic:spPr>
                </pic:pic>
              </a:graphicData>
            </a:graphic>
          </wp:inline>
        </w:drawing>
      </w:r>
    </w:p>
    <w:p w:rsidR="009B2279" w:rsidRDefault="009B2279" w:rsidP="009B2279"/>
    <w:p w:rsidR="003A4852" w:rsidRDefault="003A4852" w:rsidP="003A4852">
      <w:pPr>
        <w:pStyle w:val="Heading3"/>
      </w:pPr>
      <w:r>
        <w:t xml:space="preserve">In </w:t>
      </w:r>
      <w:proofErr w:type="spellStart"/>
      <w:r>
        <w:t>Kodu</w:t>
      </w:r>
      <w:proofErr w:type="spellEnd"/>
    </w:p>
    <w:p w:rsidR="009B2279" w:rsidRPr="009B2279" w:rsidRDefault="009B2279" w:rsidP="009B2279">
      <w:r>
        <w:t xml:space="preserve">Scan functionality can be achieved using </w:t>
      </w:r>
      <w:proofErr w:type="spellStart"/>
      <w:r>
        <w:t>Kodu’s</w:t>
      </w:r>
      <w:proofErr w:type="spellEnd"/>
      <w:r>
        <w:t xml:space="preserve"> sound and listen features (they allow us to check for things in a radius), but we would likely want to create a scan tile as using the sound </w:t>
      </w:r>
      <w:proofErr w:type="spellStart"/>
      <w:r>
        <w:t>Kode</w:t>
      </w:r>
      <w:proofErr w:type="spellEnd"/>
      <w:r>
        <w:t xml:space="preserve"> is not intuitive for the students.</w:t>
      </w:r>
    </w:p>
    <w:p w:rsidR="00DA4585" w:rsidRDefault="00DA4585" w:rsidP="00DA4585">
      <w:pPr>
        <w:pStyle w:val="Heading2"/>
      </w:pPr>
      <w:r>
        <w:t>Timer</w:t>
      </w:r>
    </w:p>
    <w:p w:rsidR="00491061" w:rsidRDefault="00491061" w:rsidP="00491061">
      <w:pPr>
        <w:rPr>
          <w:sz w:val="24"/>
          <w:szCs w:val="24"/>
        </w:rPr>
      </w:pPr>
      <w:r>
        <w:rPr>
          <w:sz w:val="24"/>
          <w:szCs w:val="24"/>
        </w:rPr>
        <w:t xml:space="preserve">The player will have a set amount of time (5 minutes but the time is tunable) to explore and inspect </w:t>
      </w:r>
      <w:r w:rsidR="0019425A">
        <w:rPr>
          <w:sz w:val="24"/>
          <w:szCs w:val="24"/>
        </w:rPr>
        <w:t>as many rocks as possible</w:t>
      </w:r>
      <w:r>
        <w:rPr>
          <w:sz w:val="24"/>
          <w:szCs w:val="24"/>
        </w:rPr>
        <w:t>.</w:t>
      </w:r>
    </w:p>
    <w:p w:rsidR="00613AF4" w:rsidRDefault="00613AF4" w:rsidP="00613AF4">
      <w:pPr>
        <w:pStyle w:val="Heading3"/>
      </w:pPr>
      <w:r>
        <w:t xml:space="preserve">In </w:t>
      </w:r>
      <w:proofErr w:type="spellStart"/>
      <w:r>
        <w:t>Kodu</w:t>
      </w:r>
      <w:proofErr w:type="spellEnd"/>
    </w:p>
    <w:p w:rsidR="00613AF4" w:rsidRPr="00613AF4" w:rsidRDefault="00613AF4" w:rsidP="00613AF4">
      <w:r>
        <w:t xml:space="preserve">Standard </w:t>
      </w:r>
      <w:proofErr w:type="spellStart"/>
      <w:r>
        <w:t>Kodu</w:t>
      </w:r>
      <w:proofErr w:type="spellEnd"/>
      <w:r>
        <w:t xml:space="preserve"> timers will work fine for this level.</w:t>
      </w:r>
    </w:p>
    <w:p w:rsidR="00FD6946" w:rsidRDefault="00204028" w:rsidP="00204028">
      <w:pPr>
        <w:pStyle w:val="Heading2"/>
      </w:pPr>
      <w:r>
        <w:t>Layout</w:t>
      </w:r>
    </w:p>
    <w:p w:rsidR="00204028" w:rsidRDefault="00204028" w:rsidP="00204028">
      <w:r>
        <w:t xml:space="preserve">As in Level </w:t>
      </w:r>
      <w:r w:rsidR="00491061">
        <w:t>3</w:t>
      </w:r>
      <w:r>
        <w:t>, the terrain will be designed to give clues to the player where to look for high value rocks.</w:t>
      </w:r>
    </w:p>
    <w:p w:rsidR="00204028" w:rsidRDefault="00204028" w:rsidP="00204028">
      <w:pPr>
        <w:pStyle w:val="ListParagraph"/>
        <w:numPr>
          <w:ilvl w:val="0"/>
          <w:numId w:val="12"/>
        </w:numPr>
      </w:pPr>
      <w:r>
        <w:t xml:space="preserve">Sedimentary rock – ridges and cliff-like formations on the terrain have a higher chance of </w:t>
      </w:r>
      <w:proofErr w:type="gramStart"/>
      <w:r>
        <w:t xml:space="preserve">having  </w:t>
      </w:r>
      <w:proofErr w:type="spellStart"/>
      <w:r>
        <w:t>Phyllosilicates</w:t>
      </w:r>
      <w:proofErr w:type="spellEnd"/>
      <w:proofErr w:type="gramEnd"/>
      <w:r>
        <w:t>.</w:t>
      </w:r>
    </w:p>
    <w:p w:rsidR="00204028" w:rsidRDefault="00204028" w:rsidP="00204028">
      <w:pPr>
        <w:pStyle w:val="ListParagraph"/>
        <w:numPr>
          <w:ilvl w:val="0"/>
          <w:numId w:val="12"/>
        </w:numPr>
      </w:pPr>
      <w:r>
        <w:t>Craters – small depressions have a higher chance of containing Hematite.</w:t>
      </w:r>
    </w:p>
    <w:p w:rsidR="00D252CA" w:rsidRDefault="00D252CA" w:rsidP="00204028">
      <w:pPr>
        <w:pStyle w:val="ListParagraph"/>
        <w:numPr>
          <w:ilvl w:val="0"/>
          <w:numId w:val="12"/>
        </w:numPr>
      </w:pPr>
      <w:r>
        <w:t>Flat – Contains mostly Lava Rocks</w:t>
      </w:r>
    </w:p>
    <w:p w:rsidR="004659EB" w:rsidRDefault="004659EB" w:rsidP="004659EB">
      <w:r>
        <w:t>Rocks placement will vary to encourage different search parameters.  Examples include:</w:t>
      </w:r>
    </w:p>
    <w:p w:rsidR="004659EB" w:rsidRDefault="004659EB" w:rsidP="004659EB">
      <w:pPr>
        <w:pStyle w:val="ListParagraph"/>
        <w:numPr>
          <w:ilvl w:val="0"/>
          <w:numId w:val="15"/>
        </w:numPr>
      </w:pPr>
      <w:r>
        <w:lastRenderedPageBreak/>
        <w:t>Low value rocks placed in bunches (do you prioritize going for many low value rocks</w:t>
      </w:r>
      <w:r w:rsidR="004A78F5">
        <w:t>?</w:t>
      </w:r>
      <w:r>
        <w:t>)</w:t>
      </w:r>
    </w:p>
    <w:p w:rsidR="00204028" w:rsidRDefault="004659EB" w:rsidP="00FD6946">
      <w:pPr>
        <w:pStyle w:val="ListParagraph"/>
        <w:numPr>
          <w:ilvl w:val="0"/>
          <w:numId w:val="15"/>
        </w:numPr>
      </w:pPr>
      <w:r>
        <w:t xml:space="preserve">High value rocks </w:t>
      </w:r>
      <w:r w:rsidR="00D034CE">
        <w:t>in isolated areas (do you go after a high value rock that is far away from other rocks</w:t>
      </w:r>
      <w:r w:rsidR="004A78F5">
        <w:t>?</w:t>
      </w:r>
      <w:r w:rsidR="009B60A6">
        <w:t>)</w:t>
      </w:r>
    </w:p>
    <w:p w:rsidR="00103C8E" w:rsidRDefault="00103C8E" w:rsidP="00103C8E">
      <w:pPr>
        <w:pStyle w:val="Heading3"/>
      </w:pPr>
      <w:r>
        <w:t xml:space="preserve">In </w:t>
      </w:r>
      <w:proofErr w:type="spellStart"/>
      <w:r>
        <w:t>Kodu</w:t>
      </w:r>
      <w:proofErr w:type="spellEnd"/>
    </w:p>
    <w:p w:rsidR="00895180" w:rsidRPr="00FD6946" w:rsidRDefault="00895180" w:rsidP="00895180">
      <w:r>
        <w:t xml:space="preserve">Terrain types can be made by using </w:t>
      </w:r>
      <w:proofErr w:type="spellStart"/>
      <w:r>
        <w:t>Kodu’s</w:t>
      </w:r>
      <w:proofErr w:type="spellEnd"/>
      <w:r>
        <w:t xml:space="preserve"> materials.  Unknown rocks in high value areas will be more likely to be high value rocks once scanned or bumped into.</w:t>
      </w:r>
    </w:p>
    <w:bookmarkEnd w:id="0"/>
    <w:bookmarkEnd w:id="1"/>
    <w:p w:rsidR="0016456F" w:rsidRDefault="0016456F" w:rsidP="0016456F">
      <w:pPr>
        <w:pStyle w:val="Heading1"/>
      </w:pPr>
      <w:r>
        <w:t>Game Flow</w:t>
      </w:r>
    </w:p>
    <w:p w:rsidR="0002782F" w:rsidRDefault="0002782F" w:rsidP="0002782F">
      <w:r>
        <w:t>The student must program the Rover to score as many SVS points as possible.  The Rover maximizes this by moving to areas with lots of rocks making sure to take into account terrain types where valuable rocks are likely to be.</w:t>
      </w:r>
    </w:p>
    <w:p w:rsidR="0002782F" w:rsidRDefault="0002782F" w:rsidP="0002782F">
      <w:r>
        <w:t>Judicious use of scan will help the Rover to identify valuable rocks. Once identified, the Rover must choose which rocks to Inspect vs. which rocks to beam with the Laser.</w:t>
      </w:r>
    </w:p>
    <w:p w:rsidR="0016456F" w:rsidRDefault="0016456F" w:rsidP="0016456F">
      <w:pPr>
        <w:pStyle w:val="Heading2"/>
      </w:pPr>
      <w:r>
        <w:t>Programming the Rover</w:t>
      </w:r>
    </w:p>
    <w:p w:rsidR="0016456F" w:rsidRDefault="0016456F" w:rsidP="0016456F">
      <w:r>
        <w:t>Students will need to program the following:</w:t>
      </w:r>
    </w:p>
    <w:p w:rsidR="0016456F" w:rsidRDefault="0016456F" w:rsidP="0016456F">
      <w:pPr>
        <w:pStyle w:val="ListParagraph"/>
        <w:numPr>
          <w:ilvl w:val="0"/>
          <w:numId w:val="13"/>
        </w:numPr>
      </w:pPr>
      <w:r>
        <w:t>Rover</w:t>
      </w:r>
      <w:r w:rsidR="00ED77A4">
        <w:t xml:space="preserve"> Movement </w:t>
      </w:r>
      <w:r>
        <w:t xml:space="preserve"> </w:t>
      </w:r>
      <w:r w:rsidR="00ED77A4">
        <w:t>Controls</w:t>
      </w:r>
      <w:r w:rsidR="00DA4585">
        <w:t xml:space="preserve"> </w:t>
      </w:r>
    </w:p>
    <w:p w:rsidR="0016456F" w:rsidRDefault="00ED77A4" w:rsidP="0016456F">
      <w:pPr>
        <w:pStyle w:val="ListParagraph"/>
        <w:numPr>
          <w:ilvl w:val="0"/>
          <w:numId w:val="13"/>
        </w:numPr>
      </w:pPr>
      <w:r>
        <w:t>A</w:t>
      </w:r>
      <w:r w:rsidR="00DA4585">
        <w:t xml:space="preserve">ctivate </w:t>
      </w:r>
      <w:r w:rsidR="0016456F">
        <w:t>Inspect</w:t>
      </w:r>
      <w:r>
        <w:t xml:space="preserve"> Controls</w:t>
      </w:r>
    </w:p>
    <w:p w:rsidR="00CC2F60" w:rsidRDefault="00ED77A4" w:rsidP="00CC2F60">
      <w:pPr>
        <w:pStyle w:val="ListParagraph"/>
        <w:numPr>
          <w:ilvl w:val="0"/>
          <w:numId w:val="13"/>
        </w:numPr>
      </w:pPr>
      <w:r>
        <w:t>Activate Laser Controls</w:t>
      </w:r>
    </w:p>
    <w:p w:rsidR="00ED77A4" w:rsidRDefault="00ED77A4" w:rsidP="00ED77A4">
      <w:pPr>
        <w:pStyle w:val="ListParagraph"/>
        <w:numPr>
          <w:ilvl w:val="0"/>
          <w:numId w:val="13"/>
        </w:numPr>
      </w:pPr>
      <w:r>
        <w:t xml:space="preserve">Activate </w:t>
      </w:r>
      <w:r>
        <w:t>Scan</w:t>
      </w:r>
      <w:r>
        <w:t xml:space="preserve"> Controls</w:t>
      </w:r>
    </w:p>
    <w:p w:rsidR="0016456F" w:rsidRDefault="00DA4585" w:rsidP="0016456F">
      <w:r>
        <w:t xml:space="preserve">Once in play the </w:t>
      </w:r>
      <w:r w:rsidR="00ED77A4">
        <w:t>Player must</w:t>
      </w:r>
      <w:r>
        <w:t xml:space="preserve"> choose which rocks to move to and how to inspect them.</w:t>
      </w:r>
    </w:p>
    <w:p w:rsidR="0016456F" w:rsidRDefault="0016456F" w:rsidP="0016456F">
      <w:r>
        <w:t>The following actions occur:</w:t>
      </w:r>
    </w:p>
    <w:p w:rsidR="0016456F" w:rsidRDefault="0016456F" w:rsidP="0016456F">
      <w:pPr>
        <w:pStyle w:val="ListParagraph"/>
        <w:numPr>
          <w:ilvl w:val="0"/>
          <w:numId w:val="14"/>
        </w:numPr>
      </w:pPr>
      <w:r>
        <w:t>Bumping an unknown rock reveals its type</w:t>
      </w:r>
    </w:p>
    <w:p w:rsidR="0016456F" w:rsidRDefault="0016456F" w:rsidP="0016456F">
      <w:pPr>
        <w:pStyle w:val="ListParagraph"/>
        <w:numPr>
          <w:ilvl w:val="0"/>
          <w:numId w:val="14"/>
        </w:numPr>
      </w:pPr>
      <w:r>
        <w:t xml:space="preserve">Inspecting a rock scores </w:t>
      </w:r>
      <w:r w:rsidR="00B108BE">
        <w:t xml:space="preserve">double </w:t>
      </w:r>
      <w:r>
        <w:t>points (randomly determined, but higher value rocks score more points)</w:t>
      </w:r>
    </w:p>
    <w:p w:rsidR="00DA4585" w:rsidRDefault="00B108BE" w:rsidP="0016456F">
      <w:pPr>
        <w:pStyle w:val="ListParagraph"/>
        <w:numPr>
          <w:ilvl w:val="0"/>
          <w:numId w:val="14"/>
        </w:numPr>
      </w:pPr>
      <w:r>
        <w:t>Beaming a rock with the Laser</w:t>
      </w:r>
      <w:r w:rsidR="00DA4585">
        <w:t xml:space="preserve"> scores points (randomly determined, but higher value rocks score more points)</w:t>
      </w:r>
    </w:p>
    <w:p w:rsidR="00CC2F60" w:rsidRDefault="00E0307B" w:rsidP="0016456F">
      <w:pPr>
        <w:pStyle w:val="ListParagraph"/>
        <w:numPr>
          <w:ilvl w:val="0"/>
          <w:numId w:val="14"/>
        </w:numPr>
      </w:pPr>
      <w:r>
        <w:t>Scanning</w:t>
      </w:r>
      <w:r w:rsidR="00CC2F60">
        <w:t xml:space="preserve"> scores points and reveals rock types</w:t>
      </w:r>
    </w:p>
    <w:p w:rsidR="00DB6604" w:rsidRDefault="00CC2F60" w:rsidP="0016456F">
      <w:pPr>
        <w:pStyle w:val="ListParagraph"/>
        <w:numPr>
          <w:ilvl w:val="0"/>
          <w:numId w:val="14"/>
        </w:numPr>
      </w:pPr>
      <w:r>
        <w:t>The exp</w:t>
      </w:r>
      <w:r w:rsidR="0019425A">
        <w:t>erience ends when time runs out</w:t>
      </w:r>
    </w:p>
    <w:p w:rsidR="00DB6604" w:rsidRPr="0016456F" w:rsidRDefault="00DB6604" w:rsidP="00DB6604">
      <w:pPr>
        <w:pStyle w:val="ListParagraph"/>
        <w:numPr>
          <w:ilvl w:val="1"/>
          <w:numId w:val="14"/>
        </w:numPr>
      </w:pPr>
      <w:r>
        <w:t>We may add “Winner” conditions for certain score thresholds</w:t>
      </w:r>
    </w:p>
    <w:sectPr w:rsidR="00DB6604" w:rsidRPr="0016456F" w:rsidSect="00FA742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AD9" w:rsidRDefault="002B5AD9" w:rsidP="001E7454">
      <w:r>
        <w:separator/>
      </w:r>
    </w:p>
  </w:endnote>
  <w:endnote w:type="continuationSeparator" w:id="0">
    <w:p w:rsidR="002B5AD9" w:rsidRDefault="002B5AD9" w:rsidP="001E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E2" w:rsidRPr="001E7454" w:rsidRDefault="00240EE2" w:rsidP="001E7454">
    <w:pPr>
      <w:pStyle w:val="Footer"/>
      <w:ind w:right="360"/>
      <w:jc w:val="center"/>
      <w:rPr>
        <w:b/>
        <w:bCs/>
      </w:rPr>
    </w:pPr>
    <w:r>
      <w:rPr>
        <w:b/>
        <w:bCs/>
        <w:noProof/>
      </w:rPr>
      <mc:AlternateContent>
        <mc:Choice Requires="wpg">
          <w:drawing>
            <wp:anchor distT="0" distB="0" distL="114300" distR="114300" simplePos="0" relativeHeight="251662336" behindDoc="0" locked="0" layoutInCell="1" allowOverlap="1" wp14:anchorId="52CE0F3C" wp14:editId="462B4AC9">
              <wp:simplePos x="0" y="0"/>
              <wp:positionH relativeFrom="page">
                <wp:align>center</wp:align>
              </wp:positionH>
              <wp:positionV relativeFrom="line">
                <wp:align>top</wp:align>
              </wp:positionV>
              <wp:extent cx="7366635" cy="577215"/>
              <wp:effectExtent l="9525" t="9525" r="5715" b="13335"/>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577215"/>
                        <a:chOff x="321" y="14850"/>
                        <a:chExt cx="11601" cy="547"/>
                      </a:xfrm>
                    </wpg:grpSpPr>
                    <wps:wsp>
                      <wps:cNvPr id="2" name="Rectangle 6"/>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b/>
                                <w:color w:val="FFFFFF" w:themeColor="background1"/>
                                <w:szCs w:val="16"/>
                              </w:rPr>
                              <w:alias w:val="Address"/>
                              <w:id w:val="79885540"/>
                              <w:dataBinding w:prefixMappings="xmlns:ns0='http://schemas.microsoft.com/office/2006/coverPageProps'" w:xpath="/ns0:CoverPageProperties[1]/ns0:CompanyAddress[1]" w:storeItemID="{55AF091B-3C7A-41E3-B477-F2FDAA23CFDA}"/>
                              <w:text w:multiLine="1"/>
                            </w:sdtPr>
                            <w:sdtEndPr/>
                            <w:sdtContent>
                              <w:p w:rsidR="00240EE2" w:rsidRDefault="00240EE2" w:rsidP="00464B2F">
                                <w:pPr>
                                  <w:pStyle w:val="Footer"/>
                                  <w:jc w:val="center"/>
                                  <w:rPr>
                                    <w:color w:val="FFFFFF" w:themeColor="background1"/>
                                    <w:spacing w:val="60"/>
                                  </w:rPr>
                                </w:pPr>
                                <w:r w:rsidRPr="007F0F5C">
                                  <w:rPr>
                                    <w:b/>
                                    <w:color w:val="FFFFFF" w:themeColor="background1"/>
                                    <w:szCs w:val="16"/>
                                  </w:rPr>
                                  <w:t xml:space="preserve">AUTHOR: </w:t>
                                </w:r>
                                <w:r>
                                  <w:rPr>
                                    <w:b/>
                                    <w:color w:val="FFFFFF" w:themeColor="background1"/>
                                    <w:szCs w:val="16"/>
                                  </w:rPr>
                                  <w:t xml:space="preserve">David </w:t>
                                </w:r>
                                <w:proofErr w:type="spellStart"/>
                                <w:r>
                                  <w:rPr>
                                    <w:b/>
                                    <w:color w:val="FFFFFF" w:themeColor="background1"/>
                                    <w:szCs w:val="16"/>
                                  </w:rPr>
                                  <w:t>Dubord</w:t>
                                </w:r>
                                <w:proofErr w:type="spellEnd"/>
                                <w:r w:rsidRPr="007F0F5C">
                                  <w:rPr>
                                    <w:b/>
                                    <w:color w:val="FFFFFF" w:themeColor="background1"/>
                                    <w:szCs w:val="16"/>
                                  </w:rPr>
                                  <w:t xml:space="preserve"> </w:t>
                                </w:r>
                                <w:r w:rsidRPr="007F0F5C">
                                  <w:rPr>
                                    <w:b/>
                                    <w:color w:val="FFFFFF" w:themeColor="background1"/>
                                    <w:szCs w:val="16"/>
                                  </w:rPr>
                                  <w:br/>
                                  <w:t>Copyright 201</w:t>
                                </w:r>
                                <w:r>
                                  <w:rPr>
                                    <w:b/>
                                    <w:color w:val="FFFFFF" w:themeColor="background1"/>
                                    <w:szCs w:val="16"/>
                                  </w:rPr>
                                  <w:t>2</w:t>
                                </w:r>
                                <w:r w:rsidRPr="007F0F5C">
                                  <w:rPr>
                                    <w:b/>
                                    <w:color w:val="FFFFFF" w:themeColor="background1"/>
                                    <w:szCs w:val="16"/>
                                  </w:rPr>
                                  <w:t xml:space="preserve"> - Smoking Gun Interactive Inc.  All information is Company Confidential</w:t>
                                </w:r>
                              </w:p>
                            </w:sdtContent>
                          </w:sdt>
                          <w:p w:rsidR="00240EE2" w:rsidRDefault="00240EE2">
                            <w:pPr>
                              <w:pStyle w:val="Header"/>
                              <w:rPr>
                                <w:color w:val="FFFFFF" w:themeColor="background1"/>
                              </w:rPr>
                            </w:pPr>
                          </w:p>
                        </w:txbxContent>
                      </wps:txbx>
                      <wps:bodyPr rot="0" vert="horz" wrap="square" lIns="91440" tIns="45720" rIns="91440" bIns="45720" anchor="t" anchorCtr="0" upright="1">
                        <a:noAutofit/>
                      </wps:bodyPr>
                    </wps:wsp>
                    <wps:wsp>
                      <wps:cNvPr id="3" name="Rectangle 7"/>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0EE2" w:rsidRPr="007F0F5C" w:rsidRDefault="00240EE2" w:rsidP="007F0F5C">
                            <w:pPr>
                              <w:pStyle w:val="Footer"/>
                              <w:jc w:val="center"/>
                              <w:rPr>
                                <w:color w:val="FFFFFF" w:themeColor="background1"/>
                                <w:sz w:val="36"/>
                                <w:szCs w:val="36"/>
                              </w:rPr>
                            </w:pPr>
                            <w:r w:rsidRPr="007F0F5C">
                              <w:rPr>
                                <w:color w:val="FFFFFF" w:themeColor="background1"/>
                                <w:sz w:val="36"/>
                                <w:szCs w:val="36"/>
                              </w:rPr>
                              <w:t xml:space="preserve">Page </w:t>
                            </w:r>
                            <w:r w:rsidRPr="007F0F5C">
                              <w:rPr>
                                <w:sz w:val="36"/>
                                <w:szCs w:val="36"/>
                              </w:rPr>
                              <w:fldChar w:fldCharType="begin"/>
                            </w:r>
                            <w:r w:rsidRPr="007F0F5C">
                              <w:rPr>
                                <w:sz w:val="36"/>
                                <w:szCs w:val="36"/>
                              </w:rPr>
                              <w:instrText xml:space="preserve"> PAGE   \* MERGEFORMAT </w:instrText>
                            </w:r>
                            <w:r w:rsidRPr="007F0F5C">
                              <w:rPr>
                                <w:sz w:val="36"/>
                                <w:szCs w:val="36"/>
                              </w:rPr>
                              <w:fldChar w:fldCharType="separate"/>
                            </w:r>
                            <w:r w:rsidR="002E0E95" w:rsidRPr="002E0E95">
                              <w:rPr>
                                <w:noProof/>
                                <w:color w:val="FFFFFF" w:themeColor="background1"/>
                                <w:sz w:val="36"/>
                                <w:szCs w:val="36"/>
                              </w:rPr>
                              <w:t>2</w:t>
                            </w:r>
                            <w:r w:rsidRPr="007F0F5C">
                              <w:rPr>
                                <w:sz w:val="36"/>
                                <w:szCs w:val="36"/>
                              </w:rPr>
                              <w:fldChar w:fldCharType="end"/>
                            </w:r>
                          </w:p>
                        </w:txbxContent>
                      </wps:txbx>
                      <wps:bodyPr rot="0" vert="horz" wrap="square" lIns="91440" tIns="45720" rIns="91440" bIns="45720" anchor="t" anchorCtr="0" upright="1">
                        <a:noAutofit/>
                      </wps:bodyPr>
                    </wps:wsp>
                    <wps:wsp>
                      <wps:cNvPr id="4"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left:0;text-align:left;margin-left:0;margin-top:0;width:580.05pt;height:45.4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">
              <v:rect id="Rectangle 6"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7bcMA&#10;AADaAAAADwAAAGRycy9kb3ducmV2LnhtbESPzWrDMBCE74W8g9hAb42cHIpxI5sQMISQS1330Nti&#10;bWwTa+VYin/69FWh0OMwM98w+2w2nRhpcK1lBdtNBIK4srrlWkH5kb/EIJxH1thZJgULOcjS1dMe&#10;E20nfqex8LUIEHYJKmi87xMpXdWQQbexPXHwrnYw6IMcaqkHnALcdHIXRa/SYMthocGejg1Vt+Jh&#10;FFw++bGUp+h+LuPDN35N+XUyuVLP6/nwBsLT7P/Df+2TVrCD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7bcMAAADaAAAADwAAAAAAAAAAAAAAAACYAgAAZHJzL2Rv&#10;d25yZXYueG1sUEsFBgAAAAAEAAQA9QAAAIgDAAAAAA==&#10;" fillcolor="#943634 [2405]" stroked="f" strokecolor="#943634 [2405]">
                <v:textbox>
                  <w:txbxContent>
                    <w:sdt>
                      <w:sdtPr>
                        <w:rPr>
                          <w:b/>
                          <w:color w:val="FFFFFF" w:themeColor="background1"/>
                          <w:szCs w:val="16"/>
                        </w:rPr>
                        <w:alias w:val="Address"/>
                        <w:id w:val="79885540"/>
                        <w:dataBinding w:prefixMappings="xmlns:ns0='http://schemas.microsoft.com/office/2006/coverPageProps'" w:xpath="/ns0:CoverPageProperties[1]/ns0:CompanyAddress[1]" w:storeItemID="{55AF091B-3C7A-41E3-B477-F2FDAA23CFDA}"/>
                        <w:text w:multiLine="1"/>
                      </w:sdtPr>
                      <w:sdtEndPr/>
                      <w:sdtContent>
                        <w:p w:rsidR="00240EE2" w:rsidRDefault="00240EE2" w:rsidP="00464B2F">
                          <w:pPr>
                            <w:pStyle w:val="Footer"/>
                            <w:jc w:val="center"/>
                            <w:rPr>
                              <w:color w:val="FFFFFF" w:themeColor="background1"/>
                              <w:spacing w:val="60"/>
                            </w:rPr>
                          </w:pPr>
                          <w:r w:rsidRPr="007F0F5C">
                            <w:rPr>
                              <w:b/>
                              <w:color w:val="FFFFFF" w:themeColor="background1"/>
                              <w:szCs w:val="16"/>
                            </w:rPr>
                            <w:t xml:space="preserve">AUTHOR: </w:t>
                          </w:r>
                          <w:r>
                            <w:rPr>
                              <w:b/>
                              <w:color w:val="FFFFFF" w:themeColor="background1"/>
                              <w:szCs w:val="16"/>
                            </w:rPr>
                            <w:t xml:space="preserve">David </w:t>
                          </w:r>
                          <w:proofErr w:type="spellStart"/>
                          <w:r>
                            <w:rPr>
                              <w:b/>
                              <w:color w:val="FFFFFF" w:themeColor="background1"/>
                              <w:szCs w:val="16"/>
                            </w:rPr>
                            <w:t>Dubord</w:t>
                          </w:r>
                          <w:proofErr w:type="spellEnd"/>
                          <w:r w:rsidRPr="007F0F5C">
                            <w:rPr>
                              <w:b/>
                              <w:color w:val="FFFFFF" w:themeColor="background1"/>
                              <w:szCs w:val="16"/>
                            </w:rPr>
                            <w:t xml:space="preserve"> </w:t>
                          </w:r>
                          <w:r w:rsidRPr="007F0F5C">
                            <w:rPr>
                              <w:b/>
                              <w:color w:val="FFFFFF" w:themeColor="background1"/>
                              <w:szCs w:val="16"/>
                            </w:rPr>
                            <w:br/>
                            <w:t>Copyright 201</w:t>
                          </w:r>
                          <w:r>
                            <w:rPr>
                              <w:b/>
                              <w:color w:val="FFFFFF" w:themeColor="background1"/>
                              <w:szCs w:val="16"/>
                            </w:rPr>
                            <w:t>2</w:t>
                          </w:r>
                          <w:r w:rsidRPr="007F0F5C">
                            <w:rPr>
                              <w:b/>
                              <w:color w:val="FFFFFF" w:themeColor="background1"/>
                              <w:szCs w:val="16"/>
                            </w:rPr>
                            <w:t xml:space="preserve"> - Smoking Gun Interactive Inc.  All information is Company Confidential</w:t>
                          </w:r>
                        </w:p>
                      </w:sdtContent>
                    </w:sdt>
                    <w:p w:rsidR="00240EE2" w:rsidRDefault="00240EE2">
                      <w:pPr>
                        <w:pStyle w:val="Header"/>
                        <w:rPr>
                          <w:color w:val="FFFFFF" w:themeColor="background1"/>
                        </w:rPr>
                      </w:pPr>
                    </w:p>
                  </w:txbxContent>
                </v:textbox>
              </v:rect>
              <v:rect id="Rectangle 7"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D78A&#10;AADaAAAADwAAAGRycy9kb3ducmV2LnhtbESPQYvCMBSE74L/ITzBm6arKE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mMPvwAAANoAAAAPAAAAAAAAAAAAAAAAAJgCAABkcnMvZG93bnJl&#10;di54bWxQSwUGAAAAAAQABAD1AAAAhAMAAAAA&#10;" fillcolor="#943634 [2405]" stroked="f">
                <v:textbox>
                  <w:txbxContent>
                    <w:p w:rsidR="00240EE2" w:rsidRPr="007F0F5C" w:rsidRDefault="00240EE2" w:rsidP="007F0F5C">
                      <w:pPr>
                        <w:pStyle w:val="Footer"/>
                        <w:jc w:val="center"/>
                        <w:rPr>
                          <w:color w:val="FFFFFF" w:themeColor="background1"/>
                          <w:sz w:val="36"/>
                          <w:szCs w:val="36"/>
                        </w:rPr>
                      </w:pPr>
                      <w:r w:rsidRPr="007F0F5C">
                        <w:rPr>
                          <w:color w:val="FFFFFF" w:themeColor="background1"/>
                          <w:sz w:val="36"/>
                          <w:szCs w:val="36"/>
                        </w:rPr>
                        <w:t xml:space="preserve">Page </w:t>
                      </w:r>
                      <w:r w:rsidRPr="007F0F5C">
                        <w:rPr>
                          <w:sz w:val="36"/>
                          <w:szCs w:val="36"/>
                        </w:rPr>
                        <w:fldChar w:fldCharType="begin"/>
                      </w:r>
                      <w:r w:rsidRPr="007F0F5C">
                        <w:rPr>
                          <w:sz w:val="36"/>
                          <w:szCs w:val="36"/>
                        </w:rPr>
                        <w:instrText xml:space="preserve"> PAGE   \* MERGEFORMAT </w:instrText>
                      </w:r>
                      <w:r w:rsidRPr="007F0F5C">
                        <w:rPr>
                          <w:sz w:val="36"/>
                          <w:szCs w:val="36"/>
                        </w:rPr>
                        <w:fldChar w:fldCharType="separate"/>
                      </w:r>
                      <w:r w:rsidR="002E0E95" w:rsidRPr="002E0E95">
                        <w:rPr>
                          <w:noProof/>
                          <w:color w:val="FFFFFF" w:themeColor="background1"/>
                          <w:sz w:val="36"/>
                          <w:szCs w:val="36"/>
                        </w:rPr>
                        <w:t>2</w:t>
                      </w:r>
                      <w:r w:rsidRPr="007F0F5C">
                        <w:rPr>
                          <w:sz w:val="36"/>
                          <w:szCs w:val="36"/>
                        </w:rPr>
                        <w:fldChar w:fldCharType="end"/>
                      </w:r>
                    </w:p>
                  </w:txbxContent>
                </v:textbox>
              </v:rect>
              <v:rect id="Rectangle 8"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AD9" w:rsidRDefault="002B5AD9" w:rsidP="001E7454">
      <w:r>
        <w:separator/>
      </w:r>
    </w:p>
  </w:footnote>
  <w:footnote w:type="continuationSeparator" w:id="0">
    <w:p w:rsidR="002B5AD9" w:rsidRDefault="002B5AD9" w:rsidP="001E7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E2" w:rsidRDefault="00240EE2">
    <w:pPr>
      <w:pStyle w:val="Header"/>
    </w:pPr>
    <w:r>
      <w:rPr>
        <w:noProof/>
      </w:rPr>
      <mc:AlternateContent>
        <mc:Choice Requires="wpg">
          <w:drawing>
            <wp:anchor distT="0" distB="0" distL="114300" distR="114300" simplePos="0" relativeHeight="251660288" behindDoc="0" locked="0" layoutInCell="0" allowOverlap="1" wp14:anchorId="4C812EFF" wp14:editId="12F4C248">
              <wp:simplePos x="0" y="0"/>
              <wp:positionH relativeFrom="page">
                <wp:align>center</wp:align>
              </wp:positionH>
              <wp:positionV relativeFrom="topMargin">
                <wp:align>center</wp:align>
              </wp:positionV>
              <wp:extent cx="7363460" cy="530225"/>
              <wp:effectExtent l="9525" t="9525" r="10795" b="1270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6" name="Rectangle 2"/>
                      <wps:cNvSpPr>
                        <a:spLocks noChangeArrowheads="1"/>
                      </wps:cNvSpPr>
                      <wps:spPr bwMode="auto">
                        <a:xfrm>
                          <a:off x="377" y="360"/>
                          <a:ext cx="9346" cy="720"/>
                        </a:xfrm>
                        <a:prstGeom prst="rect">
                          <a:avLst/>
                        </a:prstGeom>
                        <a:solidFill>
                          <a:schemeClr val="accent2">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b/>
                                <w:color w:val="FFFFFF" w:themeColor="background1"/>
                                <w:sz w:val="28"/>
                                <w:szCs w:val="28"/>
                              </w:rPr>
                              <w:alias w:val="Title"/>
                              <w:id w:val="538682326"/>
                              <w:placeholder>
                                <w:docPart w:val="4A680D8DE20E4E12B3A60C76832CA62D"/>
                              </w:placeholder>
                              <w:dataBinding w:prefixMappings="xmlns:ns0='http://schemas.openxmlformats.org/package/2006/metadata/core-properties' xmlns:ns1='http://purl.org/dc/elements/1.1/'" w:xpath="/ns0:coreProperties[1]/ns1:title[1]" w:storeItemID="{6C3C8BC8-F283-45AE-878A-BAB7291924A1}"/>
                              <w:text/>
                            </w:sdtPr>
                            <w:sdtEndPr/>
                            <w:sdtContent>
                              <w:p w:rsidR="00240EE2" w:rsidRDefault="00240EE2">
                                <w:pPr>
                                  <w:pStyle w:val="Header"/>
                                  <w:rPr>
                                    <w:color w:val="FFFFFF" w:themeColor="background1"/>
                                    <w:sz w:val="28"/>
                                    <w:szCs w:val="28"/>
                                  </w:rPr>
                                </w:pPr>
                                <w:r>
                                  <w:rPr>
                                    <w:b/>
                                    <w:color w:val="FFFFFF" w:themeColor="background1"/>
                                    <w:sz w:val="28"/>
                                    <w:szCs w:val="28"/>
                                  </w:rPr>
                                  <w:t>DETAILED DESIGN: LEVEL 2</w:t>
                                </w:r>
                              </w:p>
                            </w:sdtContent>
                          </w:sdt>
                        </w:txbxContent>
                      </wps:txbx>
                      <wps:bodyPr rot="0" vert="horz" wrap="square" lIns="91440" tIns="45720" rIns="91440" bIns="45720" anchor="ctr" anchorCtr="0" upright="1">
                        <a:noAutofit/>
                      </wps:bodyPr>
                    </wps:wsp>
                    <wps:wsp>
                      <wps:cNvPr id="7" name="Rectangle 3"/>
                      <wps:cNvSpPr>
                        <a:spLocks noChangeArrowheads="1"/>
                      </wps:cNvSpPr>
                      <wps:spPr bwMode="auto">
                        <a:xfrm>
                          <a:off x="9763" y="360"/>
                          <a:ext cx="2102" cy="720"/>
                        </a:xfrm>
                        <a:prstGeom prst="rect">
                          <a:avLst/>
                        </a:prstGeom>
                        <a:solidFill>
                          <a:schemeClr val="accent2">
                            <a:lumMod val="75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rsidR="00240EE2" w:rsidRPr="00652954" w:rsidRDefault="00240EE2" w:rsidP="00652954">
                            <w:pPr>
                              <w:jc w:val="center"/>
                              <w:rPr>
                                <w:b/>
                                <w:color w:val="FFFFFF" w:themeColor="background1"/>
                                <w:sz w:val="32"/>
                                <w:szCs w:val="32"/>
                              </w:rPr>
                            </w:pPr>
                            <w:r w:rsidRPr="00652954">
                              <w:rPr>
                                <w:b/>
                                <w:color w:val="FFFFFF" w:themeColor="background1"/>
                                <w:sz w:val="32"/>
                                <w:szCs w:val="32"/>
                              </w:rPr>
                              <w:t>6/13/2012</w:t>
                            </w:r>
                          </w:p>
                        </w:txbxContent>
                      </wps:txbx>
                      <wps:bodyPr rot="0" vert="horz" wrap="square" lIns="91440" tIns="45720" rIns="91440" bIns="45720" anchor="ctr" anchorCtr="0" upright="1">
                        <a:noAutofit/>
                      </wps:bodyPr>
                    </wps:wsp>
                    <wps:wsp>
                      <wps:cNvPr id="8"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bsMA&#10;AADaAAAADwAAAGRycy9kb3ducmV2LnhtbESPT2vCQBTE74LfYXmCF9GNQkONriItgrT0YPxzfmSf&#10;STD7NmTXGP30bqHQ4zAzv2GW685UoqXGlZYVTCcRCOLM6pJzBcfDdvwOwnlkjZVlUvAgB+tVv7fE&#10;RNs776lNfS4ChF2CCgrv60RKlxVk0E1sTRy8i20M+iCbXOoG7wFuKjmLolgaLDksFFjTR0HZNb0Z&#10;BafUnKP5/vkzepvKz/T7K0ZuUanhoNssQHjq/H/4r73TCmL4vRJu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kbsMAAADaAAAADwAAAAAAAAAAAAAAAACYAgAAZHJzL2Rv&#10;d25yZXYueG1sUEsFBgAAAAAEAAQA9QAAAIgDAAAAAA==&#10;" fillcolor="#943634 [2405]" stroked="f" strokecolor="white [3212]" strokeweight="1.5pt">
                <v:textbox>
                  <w:txbxContent>
                    <w:sdt>
                      <w:sdtPr>
                        <w:rPr>
                          <w:b/>
                          <w:color w:val="FFFFFF" w:themeColor="background1"/>
                          <w:sz w:val="28"/>
                          <w:szCs w:val="28"/>
                        </w:rPr>
                        <w:alias w:val="Title"/>
                        <w:id w:val="538682326"/>
                        <w:placeholder>
                          <w:docPart w:val="4A680D8DE20E4E12B3A60C76832CA62D"/>
                        </w:placeholder>
                        <w:dataBinding w:prefixMappings="xmlns:ns0='http://schemas.openxmlformats.org/package/2006/metadata/core-properties' xmlns:ns1='http://purl.org/dc/elements/1.1/'" w:xpath="/ns0:coreProperties[1]/ns1:title[1]" w:storeItemID="{6C3C8BC8-F283-45AE-878A-BAB7291924A1}"/>
                        <w:text/>
                      </w:sdtPr>
                      <w:sdtEndPr/>
                      <w:sdtContent>
                        <w:p w:rsidR="00240EE2" w:rsidRDefault="00240EE2">
                          <w:pPr>
                            <w:pStyle w:val="Header"/>
                            <w:rPr>
                              <w:color w:val="FFFFFF" w:themeColor="background1"/>
                              <w:sz w:val="28"/>
                              <w:szCs w:val="28"/>
                            </w:rPr>
                          </w:pPr>
                          <w:r>
                            <w:rPr>
                              <w:b/>
                              <w:color w:val="FFFFFF" w:themeColor="background1"/>
                              <w:sz w:val="28"/>
                              <w:szCs w:val="28"/>
                            </w:rPr>
                            <w:t>DETAILED DESIGN: LEVEL 2</w:t>
                          </w:r>
                        </w:p>
                      </w:sdtContent>
                    </w:sdt>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qmcQA&#10;AADaAAAADwAAAGRycy9kb3ducmV2LnhtbESPQWvCQBSE74X+h+UVvIhutFDb6CaItuCtGAvS2yP7&#10;TILZt2t21fTfu4LQ4zAz3zCLvDetuFDnG8sKJuMEBHFpdcOVgp/d1+gdhA/IGlvLpOCPPOTZ89MC&#10;U22vvKVLESoRIexTVFCH4FIpfVmTQT+2jjh6B9sZDFF2ldQdXiPctHKaJG/SYMNxoUZHq5rKY3E2&#10;Cs7LT5641+Hm9N1o/eHWxeF3v1Jq8NIv5yAC9eE//GhvtIIZ3K/EG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qpnEAAAA2gAAAA8AAAAAAAAAAAAAAAAAmAIAAGRycy9k&#10;b3ducmV2LnhtbFBLBQYAAAAABAAEAPUAAACJAwAAAAA=&#10;" fillcolor="#943634 [2405]" stroked="f" strokecolor="white [3212]" strokeweight="2pt">
                <v:textbox>
                  <w:txbxContent>
                    <w:p w:rsidR="00240EE2" w:rsidRPr="00652954" w:rsidRDefault="00240EE2" w:rsidP="00652954">
                      <w:pPr>
                        <w:jc w:val="center"/>
                        <w:rPr>
                          <w:b/>
                          <w:color w:val="FFFFFF" w:themeColor="background1"/>
                          <w:sz w:val="32"/>
                          <w:szCs w:val="32"/>
                        </w:rPr>
                      </w:pPr>
                      <w:r w:rsidRPr="00652954">
                        <w:rPr>
                          <w:b/>
                          <w:color w:val="FFFFFF" w:themeColor="background1"/>
                          <w:sz w:val="32"/>
                          <w:szCs w:val="32"/>
                        </w:rPr>
                        <w:t>6/13/2012</w:t>
                      </w:r>
                    </w:p>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5E8"/>
    <w:multiLevelType w:val="hybridMultilevel"/>
    <w:tmpl w:val="9A541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B614C"/>
    <w:multiLevelType w:val="hybridMultilevel"/>
    <w:tmpl w:val="B578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E2216"/>
    <w:multiLevelType w:val="hybridMultilevel"/>
    <w:tmpl w:val="B0D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F7303"/>
    <w:multiLevelType w:val="hybridMultilevel"/>
    <w:tmpl w:val="0D54B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D37B1"/>
    <w:multiLevelType w:val="hybridMultilevel"/>
    <w:tmpl w:val="A40C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1CF1047B"/>
    <w:multiLevelType w:val="hybridMultilevel"/>
    <w:tmpl w:val="6BF285B0"/>
    <w:lvl w:ilvl="0" w:tplc="A1720E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9230C"/>
    <w:multiLevelType w:val="hybridMultilevel"/>
    <w:tmpl w:val="9012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EF0CA1"/>
    <w:multiLevelType w:val="hybridMultilevel"/>
    <w:tmpl w:val="834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345320"/>
    <w:multiLevelType w:val="hybridMultilevel"/>
    <w:tmpl w:val="6FA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62492"/>
    <w:multiLevelType w:val="hybridMultilevel"/>
    <w:tmpl w:val="477A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F08D7"/>
    <w:multiLevelType w:val="hybridMultilevel"/>
    <w:tmpl w:val="AB80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93226"/>
    <w:multiLevelType w:val="hybridMultilevel"/>
    <w:tmpl w:val="20F4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4607A7"/>
    <w:multiLevelType w:val="hybridMultilevel"/>
    <w:tmpl w:val="9456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1"/>
  </w:num>
  <w:num w:numId="4">
    <w:abstractNumId w:val="10"/>
  </w:num>
  <w:num w:numId="5">
    <w:abstractNumId w:val="7"/>
  </w:num>
  <w:num w:numId="6">
    <w:abstractNumId w:val="14"/>
  </w:num>
  <w:num w:numId="7">
    <w:abstractNumId w:val="4"/>
  </w:num>
  <w:num w:numId="8">
    <w:abstractNumId w:val="16"/>
  </w:num>
  <w:num w:numId="9">
    <w:abstractNumId w:val="19"/>
  </w:num>
  <w:num w:numId="10">
    <w:abstractNumId w:val="20"/>
  </w:num>
  <w:num w:numId="11">
    <w:abstractNumId w:val="13"/>
  </w:num>
  <w:num w:numId="12">
    <w:abstractNumId w:val="6"/>
  </w:num>
  <w:num w:numId="13">
    <w:abstractNumId w:val="1"/>
  </w:num>
  <w:num w:numId="14">
    <w:abstractNumId w:val="5"/>
  </w:num>
  <w:num w:numId="15">
    <w:abstractNumId w:val="9"/>
  </w:num>
  <w:num w:numId="16">
    <w:abstractNumId w:val="2"/>
  </w:num>
  <w:num w:numId="17">
    <w:abstractNumId w:val="18"/>
  </w:num>
  <w:num w:numId="18">
    <w:abstractNumId w:val="17"/>
  </w:num>
  <w:num w:numId="19">
    <w:abstractNumId w:val="8"/>
  </w:num>
  <w:num w:numId="20">
    <w:abstractNumId w:val="15"/>
  </w:num>
  <w:num w:numId="21">
    <w:abstractNumId w:val="0"/>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2F"/>
    <w:rsid w:val="00013DBB"/>
    <w:rsid w:val="0002782F"/>
    <w:rsid w:val="00036AAB"/>
    <w:rsid w:val="00072180"/>
    <w:rsid w:val="000C3DD3"/>
    <w:rsid w:val="00103C8E"/>
    <w:rsid w:val="00107D47"/>
    <w:rsid w:val="0016456F"/>
    <w:rsid w:val="0019425A"/>
    <w:rsid w:val="001A64F3"/>
    <w:rsid w:val="001B14AD"/>
    <w:rsid w:val="001D0FE8"/>
    <w:rsid w:val="001E7454"/>
    <w:rsid w:val="00204028"/>
    <w:rsid w:val="00240EE2"/>
    <w:rsid w:val="002B5AD9"/>
    <w:rsid w:val="002D0699"/>
    <w:rsid w:val="002E0E95"/>
    <w:rsid w:val="00383CDE"/>
    <w:rsid w:val="003A4852"/>
    <w:rsid w:val="003A6126"/>
    <w:rsid w:val="003C678D"/>
    <w:rsid w:val="003D0822"/>
    <w:rsid w:val="003E6C6A"/>
    <w:rsid w:val="00422F63"/>
    <w:rsid w:val="004607FD"/>
    <w:rsid w:val="00464B2F"/>
    <w:rsid w:val="004659EB"/>
    <w:rsid w:val="0047149B"/>
    <w:rsid w:val="0048279A"/>
    <w:rsid w:val="00491061"/>
    <w:rsid w:val="004A78F5"/>
    <w:rsid w:val="004C4422"/>
    <w:rsid w:val="00554F38"/>
    <w:rsid w:val="005D56E4"/>
    <w:rsid w:val="00613AF4"/>
    <w:rsid w:val="006229C6"/>
    <w:rsid w:val="0064699B"/>
    <w:rsid w:val="00652954"/>
    <w:rsid w:val="0069537A"/>
    <w:rsid w:val="006E2878"/>
    <w:rsid w:val="00701373"/>
    <w:rsid w:val="0076474B"/>
    <w:rsid w:val="00785587"/>
    <w:rsid w:val="0079145E"/>
    <w:rsid w:val="007B2132"/>
    <w:rsid w:val="007C3407"/>
    <w:rsid w:val="007E4C62"/>
    <w:rsid w:val="007F0F5C"/>
    <w:rsid w:val="007F3A5E"/>
    <w:rsid w:val="00800893"/>
    <w:rsid w:val="00814409"/>
    <w:rsid w:val="00831B38"/>
    <w:rsid w:val="008518B7"/>
    <w:rsid w:val="008721DB"/>
    <w:rsid w:val="0089305E"/>
    <w:rsid w:val="008941A1"/>
    <w:rsid w:val="00895180"/>
    <w:rsid w:val="00896684"/>
    <w:rsid w:val="009161AB"/>
    <w:rsid w:val="00934F8C"/>
    <w:rsid w:val="00957F6E"/>
    <w:rsid w:val="00971769"/>
    <w:rsid w:val="009B2279"/>
    <w:rsid w:val="009B4694"/>
    <w:rsid w:val="009B60A6"/>
    <w:rsid w:val="009C77F1"/>
    <w:rsid w:val="009D3C0D"/>
    <w:rsid w:val="00A0049E"/>
    <w:rsid w:val="00A22C15"/>
    <w:rsid w:val="00B043C4"/>
    <w:rsid w:val="00B054CE"/>
    <w:rsid w:val="00B108BE"/>
    <w:rsid w:val="00BC57CF"/>
    <w:rsid w:val="00BC7C94"/>
    <w:rsid w:val="00C31AD2"/>
    <w:rsid w:val="00C76DEE"/>
    <w:rsid w:val="00C92761"/>
    <w:rsid w:val="00CA5EC9"/>
    <w:rsid w:val="00CC00A4"/>
    <w:rsid w:val="00CC2F60"/>
    <w:rsid w:val="00CF500F"/>
    <w:rsid w:val="00D034CE"/>
    <w:rsid w:val="00D0608E"/>
    <w:rsid w:val="00D17203"/>
    <w:rsid w:val="00D252CA"/>
    <w:rsid w:val="00DA4585"/>
    <w:rsid w:val="00DB445B"/>
    <w:rsid w:val="00DB6604"/>
    <w:rsid w:val="00DE0569"/>
    <w:rsid w:val="00DF23D4"/>
    <w:rsid w:val="00E0307B"/>
    <w:rsid w:val="00E07A4C"/>
    <w:rsid w:val="00E112B8"/>
    <w:rsid w:val="00E71F1D"/>
    <w:rsid w:val="00E752E9"/>
    <w:rsid w:val="00E82479"/>
    <w:rsid w:val="00E907E8"/>
    <w:rsid w:val="00ED77A4"/>
    <w:rsid w:val="00F44307"/>
    <w:rsid w:val="00FA28F3"/>
    <w:rsid w:val="00FA3976"/>
    <w:rsid w:val="00FA742B"/>
    <w:rsid w:val="00FC1BD6"/>
    <w:rsid w:val="00FD6946"/>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1D"/>
  </w:style>
  <w:style w:type="paragraph" w:styleId="Heading1">
    <w:name w:val="heading 1"/>
    <w:basedOn w:val="Normal"/>
    <w:next w:val="Normal"/>
    <w:link w:val="Heading1Char"/>
    <w:uiPriority w:val="9"/>
    <w:qFormat/>
    <w:rsid w:val="00E71F1D"/>
    <w:pPr>
      <w:keepNext/>
      <w:keepLines/>
      <w:spacing w:before="480" w:after="0"/>
      <w:outlineLvl w:val="0"/>
    </w:pPr>
    <w:rPr>
      <w:b/>
      <w:color w:val="943634" w:themeColor="accent2" w:themeShade="BF"/>
      <w:sz w:val="44"/>
      <w:szCs w:val="44"/>
    </w:rPr>
  </w:style>
  <w:style w:type="paragraph" w:styleId="Heading2">
    <w:name w:val="heading 2"/>
    <w:basedOn w:val="Normal"/>
    <w:next w:val="Normal"/>
    <w:link w:val="Heading2Char"/>
    <w:uiPriority w:val="9"/>
    <w:unhideWhenUsed/>
    <w:qFormat/>
    <w:rsid w:val="00E71F1D"/>
    <w:pPr>
      <w:keepNext/>
      <w:keepLines/>
      <w:spacing w:before="200" w:after="0"/>
      <w:outlineLvl w:val="1"/>
    </w:pPr>
    <w:rPr>
      <w:rFonts w:eastAsiaTheme="majorEastAsia" w:cstheme="minorHAnsi"/>
      <w:b/>
      <w:bCs/>
      <w:color w:val="943634" w:themeColor="accent2" w:themeShade="BF"/>
      <w:sz w:val="32"/>
      <w:szCs w:val="32"/>
    </w:rPr>
  </w:style>
  <w:style w:type="paragraph" w:styleId="Heading3">
    <w:name w:val="heading 3"/>
    <w:basedOn w:val="Normal"/>
    <w:next w:val="Normal"/>
    <w:link w:val="Heading3Char"/>
    <w:uiPriority w:val="9"/>
    <w:unhideWhenUsed/>
    <w:qFormat/>
    <w:rsid w:val="00E71F1D"/>
    <w:pPr>
      <w:outlineLvl w:val="2"/>
    </w:pPr>
    <w:rPr>
      <w:b/>
      <w:color w:val="C00000"/>
      <w:sz w:val="28"/>
      <w:szCs w:val="28"/>
    </w:rPr>
  </w:style>
  <w:style w:type="paragraph" w:styleId="Heading4">
    <w:name w:val="heading 4"/>
    <w:basedOn w:val="Normal"/>
    <w:next w:val="Normal"/>
    <w:link w:val="Heading4Char"/>
    <w:uiPriority w:val="9"/>
    <w:unhideWhenUsed/>
    <w:qFormat/>
    <w:rsid w:val="00E71F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F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F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F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F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71F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E71F1D"/>
    <w:rPr>
      <w:b/>
      <w:color w:val="943634" w:themeColor="accent2" w:themeShade="BF"/>
      <w:sz w:val="44"/>
      <w:szCs w:val="44"/>
    </w:rPr>
  </w:style>
  <w:style w:type="character" w:customStyle="1" w:styleId="Heading2Char">
    <w:name w:val="Heading 2 Char"/>
    <w:basedOn w:val="DefaultParagraphFont"/>
    <w:link w:val="Heading2"/>
    <w:uiPriority w:val="9"/>
    <w:rsid w:val="00E71F1D"/>
    <w:rPr>
      <w:rFonts w:eastAsiaTheme="majorEastAsia" w:cstheme="minorHAnsi"/>
      <w:b/>
      <w:bCs/>
      <w:color w:val="943634" w:themeColor="accent2" w:themeShade="BF"/>
      <w:sz w:val="32"/>
      <w:szCs w:val="32"/>
    </w:rPr>
  </w:style>
  <w:style w:type="character" w:customStyle="1" w:styleId="Heading3Char">
    <w:name w:val="Heading 3 Char"/>
    <w:basedOn w:val="DefaultParagraphFont"/>
    <w:link w:val="Heading3"/>
    <w:uiPriority w:val="9"/>
    <w:rsid w:val="00E71F1D"/>
    <w:rPr>
      <w:b/>
      <w:color w:val="C00000"/>
      <w:sz w:val="28"/>
      <w:szCs w:val="28"/>
    </w:rPr>
  </w:style>
  <w:style w:type="character" w:customStyle="1" w:styleId="Heading4Char">
    <w:name w:val="Heading 4 Char"/>
    <w:basedOn w:val="DefaultParagraphFont"/>
    <w:link w:val="Heading4"/>
    <w:uiPriority w:val="9"/>
    <w:rsid w:val="00E71F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F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F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1F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F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71F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1F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71F1D"/>
    <w:pPr>
      <w:pBdr>
        <w:bottom w:val="single" w:sz="12" w:space="1" w:color="C00000"/>
      </w:pBdr>
      <w:spacing w:after="300" w:line="240" w:lineRule="auto"/>
      <w:contextualSpacing/>
    </w:pPr>
    <w:rPr>
      <w:rFonts w:eastAsiaTheme="majorEastAsia" w:cstheme="minorHAnsi"/>
      <w:b/>
      <w:color w:val="943634" w:themeColor="accent2" w:themeShade="BF"/>
      <w:spacing w:val="5"/>
      <w:kern w:val="28"/>
      <w:sz w:val="52"/>
      <w:szCs w:val="52"/>
    </w:rPr>
  </w:style>
  <w:style w:type="character" w:customStyle="1" w:styleId="TitleChar">
    <w:name w:val="Title Char"/>
    <w:basedOn w:val="DefaultParagraphFont"/>
    <w:link w:val="Title"/>
    <w:uiPriority w:val="10"/>
    <w:rsid w:val="00E71F1D"/>
    <w:rPr>
      <w:rFonts w:eastAsiaTheme="majorEastAsia" w:cstheme="minorHAnsi"/>
      <w:b/>
      <w:color w:val="943634" w:themeColor="accent2" w:themeShade="BF"/>
      <w:spacing w:val="5"/>
      <w:kern w:val="28"/>
      <w:sz w:val="52"/>
      <w:szCs w:val="52"/>
    </w:rPr>
  </w:style>
  <w:style w:type="paragraph" w:styleId="Subtitle">
    <w:name w:val="Subtitle"/>
    <w:basedOn w:val="Normal"/>
    <w:next w:val="Normal"/>
    <w:link w:val="SubtitleChar"/>
    <w:uiPriority w:val="11"/>
    <w:qFormat/>
    <w:rsid w:val="00E71F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1F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71F1D"/>
    <w:rPr>
      <w:b/>
      <w:bCs/>
    </w:rPr>
  </w:style>
  <w:style w:type="character" w:styleId="Emphasis">
    <w:name w:val="Emphasis"/>
    <w:basedOn w:val="DefaultParagraphFont"/>
    <w:uiPriority w:val="20"/>
    <w:qFormat/>
    <w:rsid w:val="00E71F1D"/>
    <w:rPr>
      <w:i/>
      <w:iCs/>
    </w:rPr>
  </w:style>
  <w:style w:type="paragraph" w:styleId="NoSpacing">
    <w:name w:val="No Spacing"/>
    <w:uiPriority w:val="1"/>
    <w:qFormat/>
    <w:rsid w:val="00E71F1D"/>
    <w:pPr>
      <w:spacing w:after="0" w:line="240" w:lineRule="auto"/>
    </w:pPr>
  </w:style>
  <w:style w:type="paragraph" w:styleId="ListParagraph">
    <w:name w:val="List Paragraph"/>
    <w:basedOn w:val="Normal"/>
    <w:uiPriority w:val="34"/>
    <w:qFormat/>
    <w:rsid w:val="00E71F1D"/>
    <w:pPr>
      <w:ind w:left="720"/>
      <w:contextualSpacing/>
    </w:pPr>
  </w:style>
  <w:style w:type="paragraph" w:styleId="Quote">
    <w:name w:val="Quote"/>
    <w:basedOn w:val="Normal"/>
    <w:next w:val="Normal"/>
    <w:link w:val="QuoteChar"/>
    <w:uiPriority w:val="29"/>
    <w:qFormat/>
    <w:rsid w:val="00E71F1D"/>
    <w:rPr>
      <w:i/>
      <w:iCs/>
      <w:color w:val="000000" w:themeColor="text1"/>
    </w:rPr>
  </w:style>
  <w:style w:type="character" w:customStyle="1" w:styleId="QuoteChar">
    <w:name w:val="Quote Char"/>
    <w:basedOn w:val="DefaultParagraphFont"/>
    <w:link w:val="Quote"/>
    <w:uiPriority w:val="29"/>
    <w:rsid w:val="00E71F1D"/>
    <w:rPr>
      <w:i/>
      <w:iCs/>
      <w:color w:val="000000" w:themeColor="text1"/>
    </w:rPr>
  </w:style>
  <w:style w:type="paragraph" w:styleId="IntenseQuote">
    <w:name w:val="Intense Quote"/>
    <w:basedOn w:val="Normal"/>
    <w:next w:val="Normal"/>
    <w:link w:val="IntenseQuoteChar"/>
    <w:uiPriority w:val="30"/>
    <w:qFormat/>
    <w:rsid w:val="00E71F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1F1D"/>
    <w:rPr>
      <w:b/>
      <w:bCs/>
      <w:i/>
      <w:iCs/>
      <w:color w:val="4F81BD" w:themeColor="accent1"/>
    </w:rPr>
  </w:style>
  <w:style w:type="character" w:styleId="SubtleEmphasis">
    <w:name w:val="Subtle Emphasis"/>
    <w:basedOn w:val="DefaultParagraphFont"/>
    <w:uiPriority w:val="19"/>
    <w:qFormat/>
    <w:rsid w:val="00E71F1D"/>
    <w:rPr>
      <w:i/>
      <w:iCs/>
      <w:color w:val="808080" w:themeColor="text1" w:themeTint="7F"/>
    </w:rPr>
  </w:style>
  <w:style w:type="character" w:styleId="IntenseEmphasis">
    <w:name w:val="Intense Emphasis"/>
    <w:basedOn w:val="DefaultParagraphFont"/>
    <w:uiPriority w:val="21"/>
    <w:qFormat/>
    <w:rsid w:val="00E71F1D"/>
    <w:rPr>
      <w:b/>
      <w:bCs/>
      <w:i/>
      <w:iCs/>
      <w:color w:val="4F81BD" w:themeColor="accent1"/>
    </w:rPr>
  </w:style>
  <w:style w:type="character" w:styleId="SubtleReference">
    <w:name w:val="Subtle Reference"/>
    <w:basedOn w:val="DefaultParagraphFont"/>
    <w:uiPriority w:val="31"/>
    <w:qFormat/>
    <w:rsid w:val="00E71F1D"/>
    <w:rPr>
      <w:smallCaps/>
      <w:color w:val="C0504D" w:themeColor="accent2"/>
      <w:u w:val="single"/>
    </w:rPr>
  </w:style>
  <w:style w:type="character" w:styleId="IntenseReference">
    <w:name w:val="Intense Reference"/>
    <w:basedOn w:val="DefaultParagraphFont"/>
    <w:uiPriority w:val="32"/>
    <w:qFormat/>
    <w:rsid w:val="00E71F1D"/>
    <w:rPr>
      <w:b/>
      <w:bCs/>
      <w:smallCaps/>
      <w:color w:val="C0504D" w:themeColor="accent2"/>
      <w:spacing w:val="5"/>
      <w:u w:val="single"/>
    </w:rPr>
  </w:style>
  <w:style w:type="character" w:styleId="BookTitle">
    <w:name w:val="Book Title"/>
    <w:basedOn w:val="DefaultParagraphFont"/>
    <w:uiPriority w:val="33"/>
    <w:qFormat/>
    <w:rsid w:val="00E71F1D"/>
    <w:rPr>
      <w:b/>
      <w:bCs/>
      <w:smallCaps/>
      <w:spacing w:val="5"/>
    </w:rPr>
  </w:style>
  <w:style w:type="paragraph" w:styleId="TOCHeading">
    <w:name w:val="TOC Heading"/>
    <w:basedOn w:val="Heading1"/>
    <w:next w:val="Normal"/>
    <w:uiPriority w:val="39"/>
    <w:semiHidden/>
    <w:unhideWhenUsed/>
    <w:qFormat/>
    <w:rsid w:val="00E71F1D"/>
    <w:pPr>
      <w:outlineLvl w:val="9"/>
    </w:pPr>
  </w:style>
  <w:style w:type="character" w:styleId="CommentReference">
    <w:name w:val="annotation reference"/>
    <w:basedOn w:val="DefaultParagraphFont"/>
    <w:uiPriority w:val="99"/>
    <w:semiHidden/>
    <w:unhideWhenUsed/>
    <w:rsid w:val="005D56E4"/>
    <w:rPr>
      <w:sz w:val="18"/>
      <w:szCs w:val="18"/>
    </w:rPr>
  </w:style>
  <w:style w:type="paragraph" w:styleId="CommentText">
    <w:name w:val="annotation text"/>
    <w:basedOn w:val="Normal"/>
    <w:link w:val="CommentTextChar"/>
    <w:uiPriority w:val="99"/>
    <w:semiHidden/>
    <w:unhideWhenUsed/>
    <w:rsid w:val="005D56E4"/>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5D56E4"/>
    <w:rPr>
      <w:rFonts w:eastAsia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1D"/>
  </w:style>
  <w:style w:type="paragraph" w:styleId="Heading1">
    <w:name w:val="heading 1"/>
    <w:basedOn w:val="Normal"/>
    <w:next w:val="Normal"/>
    <w:link w:val="Heading1Char"/>
    <w:uiPriority w:val="9"/>
    <w:qFormat/>
    <w:rsid w:val="00E71F1D"/>
    <w:pPr>
      <w:keepNext/>
      <w:keepLines/>
      <w:spacing w:before="480" w:after="0"/>
      <w:outlineLvl w:val="0"/>
    </w:pPr>
    <w:rPr>
      <w:b/>
      <w:color w:val="943634" w:themeColor="accent2" w:themeShade="BF"/>
      <w:sz w:val="44"/>
      <w:szCs w:val="44"/>
    </w:rPr>
  </w:style>
  <w:style w:type="paragraph" w:styleId="Heading2">
    <w:name w:val="heading 2"/>
    <w:basedOn w:val="Normal"/>
    <w:next w:val="Normal"/>
    <w:link w:val="Heading2Char"/>
    <w:uiPriority w:val="9"/>
    <w:unhideWhenUsed/>
    <w:qFormat/>
    <w:rsid w:val="00E71F1D"/>
    <w:pPr>
      <w:keepNext/>
      <w:keepLines/>
      <w:spacing w:before="200" w:after="0"/>
      <w:outlineLvl w:val="1"/>
    </w:pPr>
    <w:rPr>
      <w:rFonts w:eastAsiaTheme="majorEastAsia" w:cstheme="minorHAnsi"/>
      <w:b/>
      <w:bCs/>
      <w:color w:val="943634" w:themeColor="accent2" w:themeShade="BF"/>
      <w:sz w:val="32"/>
      <w:szCs w:val="32"/>
    </w:rPr>
  </w:style>
  <w:style w:type="paragraph" w:styleId="Heading3">
    <w:name w:val="heading 3"/>
    <w:basedOn w:val="Normal"/>
    <w:next w:val="Normal"/>
    <w:link w:val="Heading3Char"/>
    <w:uiPriority w:val="9"/>
    <w:unhideWhenUsed/>
    <w:qFormat/>
    <w:rsid w:val="00E71F1D"/>
    <w:pPr>
      <w:outlineLvl w:val="2"/>
    </w:pPr>
    <w:rPr>
      <w:b/>
      <w:color w:val="C00000"/>
      <w:sz w:val="28"/>
      <w:szCs w:val="28"/>
    </w:rPr>
  </w:style>
  <w:style w:type="paragraph" w:styleId="Heading4">
    <w:name w:val="heading 4"/>
    <w:basedOn w:val="Normal"/>
    <w:next w:val="Normal"/>
    <w:link w:val="Heading4Char"/>
    <w:uiPriority w:val="9"/>
    <w:unhideWhenUsed/>
    <w:qFormat/>
    <w:rsid w:val="00E71F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F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F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F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F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71F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E71F1D"/>
    <w:rPr>
      <w:b/>
      <w:color w:val="943634" w:themeColor="accent2" w:themeShade="BF"/>
      <w:sz w:val="44"/>
      <w:szCs w:val="44"/>
    </w:rPr>
  </w:style>
  <w:style w:type="character" w:customStyle="1" w:styleId="Heading2Char">
    <w:name w:val="Heading 2 Char"/>
    <w:basedOn w:val="DefaultParagraphFont"/>
    <w:link w:val="Heading2"/>
    <w:uiPriority w:val="9"/>
    <w:rsid w:val="00E71F1D"/>
    <w:rPr>
      <w:rFonts w:eastAsiaTheme="majorEastAsia" w:cstheme="minorHAnsi"/>
      <w:b/>
      <w:bCs/>
      <w:color w:val="943634" w:themeColor="accent2" w:themeShade="BF"/>
      <w:sz w:val="32"/>
      <w:szCs w:val="32"/>
    </w:rPr>
  </w:style>
  <w:style w:type="character" w:customStyle="1" w:styleId="Heading3Char">
    <w:name w:val="Heading 3 Char"/>
    <w:basedOn w:val="DefaultParagraphFont"/>
    <w:link w:val="Heading3"/>
    <w:uiPriority w:val="9"/>
    <w:rsid w:val="00E71F1D"/>
    <w:rPr>
      <w:b/>
      <w:color w:val="C00000"/>
      <w:sz w:val="28"/>
      <w:szCs w:val="28"/>
    </w:rPr>
  </w:style>
  <w:style w:type="character" w:customStyle="1" w:styleId="Heading4Char">
    <w:name w:val="Heading 4 Char"/>
    <w:basedOn w:val="DefaultParagraphFont"/>
    <w:link w:val="Heading4"/>
    <w:uiPriority w:val="9"/>
    <w:rsid w:val="00E71F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F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F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1F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F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71F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1F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71F1D"/>
    <w:pPr>
      <w:pBdr>
        <w:bottom w:val="single" w:sz="12" w:space="1" w:color="C00000"/>
      </w:pBdr>
      <w:spacing w:after="300" w:line="240" w:lineRule="auto"/>
      <w:contextualSpacing/>
    </w:pPr>
    <w:rPr>
      <w:rFonts w:eastAsiaTheme="majorEastAsia" w:cstheme="minorHAnsi"/>
      <w:b/>
      <w:color w:val="943634" w:themeColor="accent2" w:themeShade="BF"/>
      <w:spacing w:val="5"/>
      <w:kern w:val="28"/>
      <w:sz w:val="52"/>
      <w:szCs w:val="52"/>
    </w:rPr>
  </w:style>
  <w:style w:type="character" w:customStyle="1" w:styleId="TitleChar">
    <w:name w:val="Title Char"/>
    <w:basedOn w:val="DefaultParagraphFont"/>
    <w:link w:val="Title"/>
    <w:uiPriority w:val="10"/>
    <w:rsid w:val="00E71F1D"/>
    <w:rPr>
      <w:rFonts w:eastAsiaTheme="majorEastAsia" w:cstheme="minorHAnsi"/>
      <w:b/>
      <w:color w:val="943634" w:themeColor="accent2" w:themeShade="BF"/>
      <w:spacing w:val="5"/>
      <w:kern w:val="28"/>
      <w:sz w:val="52"/>
      <w:szCs w:val="52"/>
    </w:rPr>
  </w:style>
  <w:style w:type="paragraph" w:styleId="Subtitle">
    <w:name w:val="Subtitle"/>
    <w:basedOn w:val="Normal"/>
    <w:next w:val="Normal"/>
    <w:link w:val="SubtitleChar"/>
    <w:uiPriority w:val="11"/>
    <w:qFormat/>
    <w:rsid w:val="00E71F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1F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71F1D"/>
    <w:rPr>
      <w:b/>
      <w:bCs/>
    </w:rPr>
  </w:style>
  <w:style w:type="character" w:styleId="Emphasis">
    <w:name w:val="Emphasis"/>
    <w:basedOn w:val="DefaultParagraphFont"/>
    <w:uiPriority w:val="20"/>
    <w:qFormat/>
    <w:rsid w:val="00E71F1D"/>
    <w:rPr>
      <w:i/>
      <w:iCs/>
    </w:rPr>
  </w:style>
  <w:style w:type="paragraph" w:styleId="NoSpacing">
    <w:name w:val="No Spacing"/>
    <w:uiPriority w:val="1"/>
    <w:qFormat/>
    <w:rsid w:val="00E71F1D"/>
    <w:pPr>
      <w:spacing w:after="0" w:line="240" w:lineRule="auto"/>
    </w:pPr>
  </w:style>
  <w:style w:type="paragraph" w:styleId="ListParagraph">
    <w:name w:val="List Paragraph"/>
    <w:basedOn w:val="Normal"/>
    <w:uiPriority w:val="34"/>
    <w:qFormat/>
    <w:rsid w:val="00E71F1D"/>
    <w:pPr>
      <w:ind w:left="720"/>
      <w:contextualSpacing/>
    </w:pPr>
  </w:style>
  <w:style w:type="paragraph" w:styleId="Quote">
    <w:name w:val="Quote"/>
    <w:basedOn w:val="Normal"/>
    <w:next w:val="Normal"/>
    <w:link w:val="QuoteChar"/>
    <w:uiPriority w:val="29"/>
    <w:qFormat/>
    <w:rsid w:val="00E71F1D"/>
    <w:rPr>
      <w:i/>
      <w:iCs/>
      <w:color w:val="000000" w:themeColor="text1"/>
    </w:rPr>
  </w:style>
  <w:style w:type="character" w:customStyle="1" w:styleId="QuoteChar">
    <w:name w:val="Quote Char"/>
    <w:basedOn w:val="DefaultParagraphFont"/>
    <w:link w:val="Quote"/>
    <w:uiPriority w:val="29"/>
    <w:rsid w:val="00E71F1D"/>
    <w:rPr>
      <w:i/>
      <w:iCs/>
      <w:color w:val="000000" w:themeColor="text1"/>
    </w:rPr>
  </w:style>
  <w:style w:type="paragraph" w:styleId="IntenseQuote">
    <w:name w:val="Intense Quote"/>
    <w:basedOn w:val="Normal"/>
    <w:next w:val="Normal"/>
    <w:link w:val="IntenseQuoteChar"/>
    <w:uiPriority w:val="30"/>
    <w:qFormat/>
    <w:rsid w:val="00E71F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1F1D"/>
    <w:rPr>
      <w:b/>
      <w:bCs/>
      <w:i/>
      <w:iCs/>
      <w:color w:val="4F81BD" w:themeColor="accent1"/>
    </w:rPr>
  </w:style>
  <w:style w:type="character" w:styleId="SubtleEmphasis">
    <w:name w:val="Subtle Emphasis"/>
    <w:basedOn w:val="DefaultParagraphFont"/>
    <w:uiPriority w:val="19"/>
    <w:qFormat/>
    <w:rsid w:val="00E71F1D"/>
    <w:rPr>
      <w:i/>
      <w:iCs/>
      <w:color w:val="808080" w:themeColor="text1" w:themeTint="7F"/>
    </w:rPr>
  </w:style>
  <w:style w:type="character" w:styleId="IntenseEmphasis">
    <w:name w:val="Intense Emphasis"/>
    <w:basedOn w:val="DefaultParagraphFont"/>
    <w:uiPriority w:val="21"/>
    <w:qFormat/>
    <w:rsid w:val="00E71F1D"/>
    <w:rPr>
      <w:b/>
      <w:bCs/>
      <w:i/>
      <w:iCs/>
      <w:color w:val="4F81BD" w:themeColor="accent1"/>
    </w:rPr>
  </w:style>
  <w:style w:type="character" w:styleId="SubtleReference">
    <w:name w:val="Subtle Reference"/>
    <w:basedOn w:val="DefaultParagraphFont"/>
    <w:uiPriority w:val="31"/>
    <w:qFormat/>
    <w:rsid w:val="00E71F1D"/>
    <w:rPr>
      <w:smallCaps/>
      <w:color w:val="C0504D" w:themeColor="accent2"/>
      <w:u w:val="single"/>
    </w:rPr>
  </w:style>
  <w:style w:type="character" w:styleId="IntenseReference">
    <w:name w:val="Intense Reference"/>
    <w:basedOn w:val="DefaultParagraphFont"/>
    <w:uiPriority w:val="32"/>
    <w:qFormat/>
    <w:rsid w:val="00E71F1D"/>
    <w:rPr>
      <w:b/>
      <w:bCs/>
      <w:smallCaps/>
      <w:color w:val="C0504D" w:themeColor="accent2"/>
      <w:spacing w:val="5"/>
      <w:u w:val="single"/>
    </w:rPr>
  </w:style>
  <w:style w:type="character" w:styleId="BookTitle">
    <w:name w:val="Book Title"/>
    <w:basedOn w:val="DefaultParagraphFont"/>
    <w:uiPriority w:val="33"/>
    <w:qFormat/>
    <w:rsid w:val="00E71F1D"/>
    <w:rPr>
      <w:b/>
      <w:bCs/>
      <w:smallCaps/>
      <w:spacing w:val="5"/>
    </w:rPr>
  </w:style>
  <w:style w:type="paragraph" w:styleId="TOCHeading">
    <w:name w:val="TOC Heading"/>
    <w:basedOn w:val="Heading1"/>
    <w:next w:val="Normal"/>
    <w:uiPriority w:val="39"/>
    <w:semiHidden/>
    <w:unhideWhenUsed/>
    <w:qFormat/>
    <w:rsid w:val="00E71F1D"/>
    <w:pPr>
      <w:outlineLvl w:val="9"/>
    </w:pPr>
  </w:style>
  <w:style w:type="character" w:styleId="CommentReference">
    <w:name w:val="annotation reference"/>
    <w:basedOn w:val="DefaultParagraphFont"/>
    <w:uiPriority w:val="99"/>
    <w:semiHidden/>
    <w:unhideWhenUsed/>
    <w:rsid w:val="005D56E4"/>
    <w:rPr>
      <w:sz w:val="18"/>
      <w:szCs w:val="18"/>
    </w:rPr>
  </w:style>
  <w:style w:type="paragraph" w:styleId="CommentText">
    <w:name w:val="annotation text"/>
    <w:basedOn w:val="Normal"/>
    <w:link w:val="CommentTextChar"/>
    <w:uiPriority w:val="99"/>
    <w:semiHidden/>
    <w:unhideWhenUsed/>
    <w:rsid w:val="005D56E4"/>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5D56E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Alaska\Documents\Design\Process\Alaska%20-%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680D8DE20E4E12B3A60C76832CA62D"/>
        <w:category>
          <w:name w:val="General"/>
          <w:gallery w:val="placeholder"/>
        </w:category>
        <w:types>
          <w:type w:val="bbPlcHdr"/>
        </w:types>
        <w:behaviors>
          <w:behavior w:val="content"/>
        </w:behaviors>
        <w:guid w:val="{FCCD752D-2894-4D19-A0DD-87198CC4FF6D}"/>
      </w:docPartPr>
      <w:docPartBody>
        <w:p w:rsidR="0065283D" w:rsidRDefault="0065283D" w:rsidP="0065283D">
          <w:pPr>
            <w:pStyle w:val="4A680D8DE20E4E12B3A60C76832CA62D"/>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5283D"/>
    <w:rsid w:val="00116244"/>
    <w:rsid w:val="0011766F"/>
    <w:rsid w:val="00542293"/>
    <w:rsid w:val="0065283D"/>
    <w:rsid w:val="00750CBB"/>
    <w:rsid w:val="00A0671D"/>
    <w:rsid w:val="00CA496A"/>
    <w:rsid w:val="00E1762F"/>
    <w:rsid w:val="00F07B04"/>
    <w:rsid w:val="00F86B94"/>
    <w:rsid w:val="00F9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80D8DE20E4E12B3A60C76832CA62D">
    <w:name w:val="4A680D8DE20E4E12B3A60C76832CA62D"/>
    <w:rsid w:val="0065283D"/>
  </w:style>
  <w:style w:type="paragraph" w:customStyle="1" w:styleId="D16F44CE03414038AEECC6755C100D5D">
    <w:name w:val="D16F44CE03414038AEECC6755C100D5D"/>
    <w:rsid w:val="0065283D"/>
  </w:style>
  <w:style w:type="paragraph" w:customStyle="1" w:styleId="F44B67241CCB4576AD34E53F668C28B8">
    <w:name w:val="F44B67241CCB4576AD34E53F668C28B8"/>
    <w:rsid w:val="006528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AUTHOR: David Dubord 
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811C0-F1D0-481C-AFDE-2CD84D8D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Alaska - Document Template.dotx</Template>
  <TotalTime>80</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DETAILED DESIGN: LEVEL 2</vt:lpstr>
    </vt:vector>
  </TitlesOfParts>
  <Company>Smoking Gun Interactive Inc.</Company>
  <LinksUpToDate>false</LinksUpToDate>
  <CharactersWithSpaces>7978</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LEVEL 2</dc:title>
  <dc:creator>Devon Blanchet</dc:creator>
  <cp:keywords>Alaska Template Design</cp:keywords>
  <cp:lastModifiedBy>David Dubord</cp:lastModifiedBy>
  <cp:revision>40</cp:revision>
  <dcterms:created xsi:type="dcterms:W3CDTF">2012-06-13T21:16:00Z</dcterms:created>
  <dcterms:modified xsi:type="dcterms:W3CDTF">2012-06-19T22:50:00Z</dcterms:modified>
</cp:coreProperties>
</file>