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180" w:rsidRPr="00DF23D4" w:rsidRDefault="00E71F1D" w:rsidP="00A315A2">
      <w:pPr>
        <w:pStyle w:val="Title"/>
        <w:rPr>
          <w:sz w:val="28"/>
          <w:szCs w:val="28"/>
        </w:rPr>
      </w:pPr>
      <w:r>
        <w:t xml:space="preserve">Level </w:t>
      </w:r>
      <w:r w:rsidR="00D24EEF">
        <w:t>3</w:t>
      </w:r>
    </w:p>
    <w:p w:rsidR="00464B2F" w:rsidRPr="00957F6E" w:rsidRDefault="00464B2F" w:rsidP="00464B2F">
      <w:pPr>
        <w:pStyle w:val="Heading1"/>
      </w:pPr>
      <w:r w:rsidRPr="00957F6E">
        <w:t>High Level Player Experience</w:t>
      </w:r>
    </w:p>
    <w:p w:rsidR="00464B2F" w:rsidRPr="00652954" w:rsidRDefault="00B97D2A">
      <w:pPr>
        <w:rPr>
          <w:sz w:val="24"/>
          <w:szCs w:val="24"/>
        </w:rPr>
      </w:pPr>
      <w:bookmarkStart w:id="0" w:name="_Toc267985669"/>
      <w:bookmarkStart w:id="1" w:name="_Toc268261192"/>
      <w:r>
        <w:rPr>
          <w:sz w:val="24"/>
          <w:szCs w:val="24"/>
        </w:rPr>
        <w:t xml:space="preserve">Students learn to program the Rover to explore the Martian landscape on its own, while </w:t>
      </w:r>
      <w:r w:rsidR="006C7DC5">
        <w:rPr>
          <w:sz w:val="24"/>
          <w:szCs w:val="24"/>
        </w:rPr>
        <w:t xml:space="preserve">managing </w:t>
      </w:r>
      <w:r>
        <w:rPr>
          <w:sz w:val="24"/>
          <w:szCs w:val="24"/>
        </w:rPr>
        <w:t xml:space="preserve">a </w:t>
      </w:r>
      <w:r w:rsidR="006C7DC5">
        <w:rPr>
          <w:sz w:val="24"/>
          <w:szCs w:val="24"/>
        </w:rPr>
        <w:t xml:space="preserve">limited power </w:t>
      </w:r>
      <w:r>
        <w:rPr>
          <w:sz w:val="24"/>
          <w:szCs w:val="24"/>
        </w:rPr>
        <w:t>supply.</w:t>
      </w:r>
    </w:p>
    <w:p w:rsidR="00F54023" w:rsidRDefault="00592C15" w:rsidP="00F54023">
      <w:pPr>
        <w:pStyle w:val="Heading2"/>
      </w:pPr>
      <w:r>
        <w:t>Key Features:</w:t>
      </w:r>
      <w:r w:rsidRPr="00D17203">
        <w:t xml:space="preserve"> </w:t>
      </w:r>
    </w:p>
    <w:p w:rsidR="00A315A2" w:rsidRPr="005E59D1" w:rsidRDefault="00A315A2" w:rsidP="00A315A2">
      <w:pPr>
        <w:pStyle w:val="ListParagraph"/>
        <w:numPr>
          <w:ilvl w:val="0"/>
          <w:numId w:val="24"/>
        </w:numPr>
        <w:rPr>
          <w:sz w:val="24"/>
          <w:szCs w:val="24"/>
        </w:rPr>
      </w:pPr>
      <w:r w:rsidRPr="005E59D1">
        <w:rPr>
          <w:sz w:val="24"/>
          <w:szCs w:val="24"/>
        </w:rPr>
        <w:t>Building upo</w:t>
      </w:r>
      <w:r w:rsidR="006C7DC5" w:rsidRPr="005E59D1">
        <w:rPr>
          <w:sz w:val="24"/>
          <w:szCs w:val="24"/>
        </w:rPr>
        <w:t xml:space="preserve">n what they learned in Level 2 students program </w:t>
      </w:r>
      <w:r w:rsidR="005E59D1">
        <w:rPr>
          <w:sz w:val="24"/>
          <w:szCs w:val="24"/>
        </w:rPr>
        <w:t>the Rover for its</w:t>
      </w:r>
      <w:r w:rsidRPr="005E59D1">
        <w:rPr>
          <w:sz w:val="24"/>
          <w:szCs w:val="24"/>
        </w:rPr>
        <w:t xml:space="preserve"> </w:t>
      </w:r>
      <w:r w:rsidR="005E59D1">
        <w:rPr>
          <w:sz w:val="24"/>
          <w:szCs w:val="24"/>
        </w:rPr>
        <w:t>m</w:t>
      </w:r>
      <w:r w:rsidRPr="005E59D1">
        <w:rPr>
          <w:sz w:val="24"/>
          <w:szCs w:val="24"/>
        </w:rPr>
        <w:t>any abilities</w:t>
      </w:r>
      <w:r w:rsidR="004214A5" w:rsidRPr="005E59D1">
        <w:rPr>
          <w:sz w:val="24"/>
          <w:szCs w:val="24"/>
        </w:rPr>
        <w:t>, including movement</w:t>
      </w:r>
      <w:r w:rsidR="005E59D1">
        <w:rPr>
          <w:sz w:val="24"/>
          <w:szCs w:val="24"/>
        </w:rPr>
        <w:t>.</w:t>
      </w:r>
    </w:p>
    <w:p w:rsidR="004214A5" w:rsidRPr="005E59D1" w:rsidRDefault="004214A5" w:rsidP="004214A5">
      <w:pPr>
        <w:pStyle w:val="ListParagraph"/>
        <w:numPr>
          <w:ilvl w:val="0"/>
          <w:numId w:val="24"/>
        </w:numPr>
        <w:rPr>
          <w:sz w:val="24"/>
          <w:szCs w:val="24"/>
        </w:rPr>
      </w:pPr>
      <w:r w:rsidRPr="005E59D1">
        <w:rPr>
          <w:sz w:val="24"/>
          <w:szCs w:val="24"/>
        </w:rPr>
        <w:t>Players must explore Mars to its fullest while under the constraints of limited power</w:t>
      </w:r>
    </w:p>
    <w:p w:rsidR="00B97D2A" w:rsidRPr="005E59D1" w:rsidRDefault="00B97D2A" w:rsidP="00B97D2A">
      <w:pPr>
        <w:pStyle w:val="ListParagraph"/>
        <w:numPr>
          <w:ilvl w:val="0"/>
          <w:numId w:val="24"/>
        </w:numPr>
        <w:rPr>
          <w:sz w:val="24"/>
          <w:szCs w:val="24"/>
        </w:rPr>
      </w:pPr>
      <w:r w:rsidRPr="005E59D1">
        <w:rPr>
          <w:sz w:val="24"/>
          <w:szCs w:val="24"/>
        </w:rPr>
        <w:t xml:space="preserve">Programming Challenges: </w:t>
      </w:r>
    </w:p>
    <w:p w:rsidR="00B97D2A" w:rsidRPr="005E59D1" w:rsidRDefault="00B97D2A" w:rsidP="00B97D2A">
      <w:pPr>
        <w:pStyle w:val="ListParagraph"/>
        <w:numPr>
          <w:ilvl w:val="1"/>
          <w:numId w:val="24"/>
        </w:numPr>
        <w:rPr>
          <w:sz w:val="24"/>
          <w:szCs w:val="24"/>
        </w:rPr>
      </w:pPr>
      <w:r w:rsidRPr="005E59D1">
        <w:rPr>
          <w:sz w:val="24"/>
          <w:szCs w:val="24"/>
        </w:rPr>
        <w:t>Provide many different ways to explore Mars.</w:t>
      </w:r>
    </w:p>
    <w:p w:rsidR="00B97D2A" w:rsidRDefault="00B97D2A" w:rsidP="00B97D2A">
      <w:pPr>
        <w:pStyle w:val="ListParagraph"/>
        <w:numPr>
          <w:ilvl w:val="1"/>
          <w:numId w:val="24"/>
        </w:numPr>
        <w:rPr>
          <w:sz w:val="24"/>
          <w:szCs w:val="24"/>
        </w:rPr>
      </w:pPr>
      <w:r w:rsidRPr="005E59D1">
        <w:rPr>
          <w:sz w:val="24"/>
          <w:szCs w:val="24"/>
        </w:rPr>
        <w:t xml:space="preserve">The </w:t>
      </w:r>
      <w:r w:rsidR="005E59D1">
        <w:rPr>
          <w:sz w:val="24"/>
          <w:szCs w:val="24"/>
        </w:rPr>
        <w:t>Student</w:t>
      </w:r>
      <w:r w:rsidRPr="005E59D1">
        <w:rPr>
          <w:sz w:val="24"/>
          <w:szCs w:val="24"/>
        </w:rPr>
        <w:t xml:space="preserve"> must consider Rock types, terrain, and scanning strategies to try to maximize their SV points and conserve power</w:t>
      </w:r>
    </w:p>
    <w:p w:rsidR="005E59D1" w:rsidRPr="005E59D1" w:rsidRDefault="005E59D1" w:rsidP="00B97D2A">
      <w:pPr>
        <w:pStyle w:val="ListParagraph"/>
        <w:numPr>
          <w:ilvl w:val="1"/>
          <w:numId w:val="24"/>
        </w:numPr>
        <w:rPr>
          <w:sz w:val="24"/>
          <w:szCs w:val="24"/>
        </w:rPr>
      </w:pPr>
      <w:r>
        <w:rPr>
          <w:sz w:val="24"/>
          <w:szCs w:val="24"/>
        </w:rPr>
        <w:t>Students must ensure that the Rover takes a photo at the end of its run, using the last of its power.</w:t>
      </w:r>
    </w:p>
    <w:p w:rsidR="00A315A2" w:rsidRDefault="00A315A2" w:rsidP="00A315A2">
      <w:pPr>
        <w:pStyle w:val="Heading1"/>
      </w:pPr>
      <w:r w:rsidRPr="00E71F1D">
        <w:t>Design</w:t>
      </w:r>
      <w:r w:rsidRPr="00957F6E">
        <w:t xml:space="preserve"> Details</w:t>
      </w:r>
    </w:p>
    <w:p w:rsidR="00592C15" w:rsidRDefault="00592C15" w:rsidP="00592C15">
      <w:pPr>
        <w:rPr>
          <w:b/>
          <w:i/>
          <w:sz w:val="28"/>
          <w:szCs w:val="28"/>
        </w:rPr>
      </w:pPr>
      <w:r>
        <w:rPr>
          <w:b/>
          <w:color w:val="943634" w:themeColor="accent2" w:themeShade="BF"/>
          <w:sz w:val="28"/>
          <w:szCs w:val="28"/>
        </w:rPr>
        <w:t>Details</w:t>
      </w:r>
      <w:r w:rsidRPr="00D17203">
        <w:rPr>
          <w:b/>
          <w:color w:val="943634" w:themeColor="accent2" w:themeShade="BF"/>
          <w:sz w:val="28"/>
          <w:szCs w:val="28"/>
        </w:rPr>
        <w:t xml:space="preserve"> </w:t>
      </w:r>
    </w:p>
    <w:p w:rsidR="00592C15" w:rsidRDefault="00592C15" w:rsidP="00592C15">
      <w:pPr>
        <w:spacing w:after="0"/>
        <w:rPr>
          <w:b/>
          <w:color w:val="943634" w:themeColor="accent2" w:themeShade="BF"/>
          <w:sz w:val="24"/>
          <w:szCs w:val="24"/>
        </w:rPr>
      </w:pPr>
      <w:r w:rsidRPr="00A40EA7">
        <w:rPr>
          <w:b/>
          <w:color w:val="943634" w:themeColor="accent2" w:themeShade="BF"/>
          <w:sz w:val="24"/>
          <w:szCs w:val="24"/>
        </w:rPr>
        <w:t>Audience</w:t>
      </w:r>
      <w:r>
        <w:rPr>
          <w:b/>
          <w:color w:val="943634" w:themeColor="accent2" w:themeShade="BF"/>
          <w:sz w:val="24"/>
          <w:szCs w:val="24"/>
        </w:rPr>
        <w:t>:</w:t>
      </w:r>
      <w:r w:rsidRPr="00A40EA7">
        <w:t xml:space="preserve"> </w:t>
      </w:r>
      <w:r w:rsidR="00404AF3">
        <w:t>Grades 5-8</w:t>
      </w:r>
    </w:p>
    <w:p w:rsidR="00592C15" w:rsidRDefault="00592C15" w:rsidP="00592C15">
      <w:pPr>
        <w:spacing w:after="0"/>
        <w:rPr>
          <w:b/>
          <w:color w:val="943634" w:themeColor="accent2" w:themeShade="BF"/>
          <w:sz w:val="24"/>
          <w:szCs w:val="24"/>
        </w:rPr>
      </w:pPr>
      <w:r>
        <w:rPr>
          <w:b/>
          <w:color w:val="943634" w:themeColor="accent2" w:themeShade="BF"/>
          <w:sz w:val="24"/>
          <w:szCs w:val="24"/>
        </w:rPr>
        <w:t>Time Length:</w:t>
      </w:r>
      <w:r w:rsidRPr="00A40EA7">
        <w:t xml:space="preserve"> </w:t>
      </w:r>
      <w:r>
        <w:t xml:space="preserve"> </w:t>
      </w:r>
      <w:r w:rsidR="00A315A2">
        <w:t>2-4 hours</w:t>
      </w:r>
      <w:proofErr w:type="gramStart"/>
      <w:r w:rsidR="00A315A2">
        <w:t>;  teach</w:t>
      </w:r>
      <w:proofErr w:type="gramEnd"/>
      <w:r w:rsidR="00A315A2">
        <w:t xml:space="preserve"> research, design (of terrain), features, events, and presentation skills</w:t>
      </w:r>
    </w:p>
    <w:p w:rsidR="00B97D2A" w:rsidRDefault="00592C15" w:rsidP="00592C15">
      <w:pPr>
        <w:spacing w:after="0"/>
      </w:pPr>
      <w:proofErr w:type="gramStart"/>
      <w:r>
        <w:rPr>
          <w:b/>
          <w:color w:val="943634" w:themeColor="accent2" w:themeShade="BF"/>
          <w:sz w:val="24"/>
          <w:szCs w:val="24"/>
        </w:rPr>
        <w:t>Level Type:</w:t>
      </w:r>
      <w:r w:rsidRPr="00A40EA7">
        <w:t xml:space="preserve"> </w:t>
      </w:r>
      <w:r w:rsidR="00B97D2A">
        <w:t>Top-down, self-exploratory game.</w:t>
      </w:r>
      <w:proofErr w:type="gramEnd"/>
      <w:r w:rsidR="00B97D2A">
        <w:t xml:space="preserve">  Kids must navigate programmatically.</w:t>
      </w:r>
    </w:p>
    <w:p w:rsidR="00592C15" w:rsidRDefault="00B97D2A" w:rsidP="00592C15">
      <w:pPr>
        <w:spacing w:after="0"/>
        <w:rPr>
          <w:b/>
          <w:color w:val="943634" w:themeColor="accent2" w:themeShade="BF"/>
          <w:sz w:val="24"/>
          <w:szCs w:val="24"/>
        </w:rPr>
      </w:pPr>
      <w:r>
        <w:rPr>
          <w:b/>
          <w:color w:val="943634" w:themeColor="accent2" w:themeShade="BF"/>
          <w:sz w:val="24"/>
          <w:szCs w:val="24"/>
        </w:rPr>
        <w:t xml:space="preserve"> </w:t>
      </w:r>
      <w:r w:rsidR="00592C15">
        <w:rPr>
          <w:b/>
          <w:color w:val="943634" w:themeColor="accent2" w:themeShade="BF"/>
          <w:sz w:val="24"/>
          <w:szCs w:val="24"/>
        </w:rPr>
        <w:t>Layout:</w:t>
      </w:r>
      <w:r w:rsidR="00592C15" w:rsidRPr="00A40EA7">
        <w:t xml:space="preserve"> </w:t>
      </w:r>
      <w:r w:rsidR="00F54023">
        <w:t>Various</w:t>
      </w:r>
    </w:p>
    <w:p w:rsidR="00F54023" w:rsidRDefault="00592C15" w:rsidP="00F54023">
      <w:pPr>
        <w:spacing w:after="0"/>
      </w:pPr>
      <w:r>
        <w:rPr>
          <w:b/>
          <w:color w:val="943634" w:themeColor="accent2" w:themeShade="BF"/>
          <w:sz w:val="24"/>
          <w:szCs w:val="24"/>
        </w:rPr>
        <w:t>Button layout:</w:t>
      </w:r>
      <w:r w:rsidRPr="00046F63">
        <w:t xml:space="preserve"> </w:t>
      </w:r>
      <w:r w:rsidR="00F54023">
        <w:t>Incorporate use of “inspect”, “beam”, and “</w:t>
      </w:r>
      <w:r w:rsidR="0000746F">
        <w:t>scan</w:t>
      </w:r>
      <w:r w:rsidR="00F54023">
        <w:t xml:space="preserve">” to recreate </w:t>
      </w:r>
      <w:r w:rsidR="00A315A2">
        <w:t>R</w:t>
      </w:r>
      <w:r w:rsidR="00F54023">
        <w:t>over’s experience</w:t>
      </w:r>
    </w:p>
    <w:p w:rsidR="00A315A2" w:rsidRDefault="00592C15" w:rsidP="00A315A2">
      <w:r>
        <w:rPr>
          <w:b/>
          <w:color w:val="943634" w:themeColor="accent2" w:themeShade="BF"/>
          <w:sz w:val="24"/>
          <w:szCs w:val="24"/>
        </w:rPr>
        <w:t>Goal:</w:t>
      </w:r>
      <w:r w:rsidRPr="00046F63">
        <w:t xml:space="preserve"> </w:t>
      </w:r>
      <w:r w:rsidR="00A315A2">
        <w:t>Goal is to build an experience on Mars, highlighting the following key elements:</w:t>
      </w:r>
    </w:p>
    <w:p w:rsidR="00A315A2" w:rsidRDefault="00A315A2" w:rsidP="00A315A2">
      <w:pPr>
        <w:pStyle w:val="ListParagraph"/>
        <w:numPr>
          <w:ilvl w:val="0"/>
          <w:numId w:val="23"/>
        </w:numPr>
      </w:pPr>
      <w:r w:rsidRPr="00A315A2">
        <w:rPr>
          <w:b/>
        </w:rPr>
        <w:t>Terrain types</w:t>
      </w:r>
      <w:r>
        <w:t>:  Different areas of terrain have different composition, which can be explained as Rovers visit this rock types.</w:t>
      </w:r>
      <w:r w:rsidR="004214A5">
        <w:t xml:space="preserve"> Terrain affects movement speed.</w:t>
      </w:r>
    </w:p>
    <w:p w:rsidR="00A315A2" w:rsidRDefault="00A315A2" w:rsidP="00A315A2">
      <w:pPr>
        <w:pStyle w:val="ListParagraph"/>
        <w:numPr>
          <w:ilvl w:val="0"/>
          <w:numId w:val="20"/>
        </w:numPr>
      </w:pPr>
      <w:r w:rsidRPr="00A315A2">
        <w:rPr>
          <w:b/>
        </w:rPr>
        <w:t>Formations</w:t>
      </w:r>
      <w:r w:rsidR="004214A5">
        <w:t>:  Certain formations of terrain provide higher chance of sedimentary rocks.</w:t>
      </w:r>
    </w:p>
    <w:p w:rsidR="00A315A2" w:rsidRDefault="004214A5" w:rsidP="00A315A2">
      <w:pPr>
        <w:pStyle w:val="ListParagraph"/>
        <w:numPr>
          <w:ilvl w:val="0"/>
          <w:numId w:val="20"/>
        </w:numPr>
      </w:pPr>
      <w:r>
        <w:rPr>
          <w:b/>
        </w:rPr>
        <w:t xml:space="preserve">Power and </w:t>
      </w:r>
      <w:r w:rsidR="00A315A2" w:rsidRPr="00A315A2">
        <w:rPr>
          <w:b/>
        </w:rPr>
        <w:t>Paths</w:t>
      </w:r>
      <w:r w:rsidR="00A315A2">
        <w:t xml:space="preserve">:  </w:t>
      </w:r>
      <w:r>
        <w:t>What would be the optimal use of power?</w:t>
      </w:r>
    </w:p>
    <w:p w:rsidR="00BD4600" w:rsidRDefault="00BD4600" w:rsidP="00A315A2">
      <w:pPr>
        <w:pStyle w:val="ListParagraph"/>
        <w:numPr>
          <w:ilvl w:val="0"/>
          <w:numId w:val="20"/>
        </w:numPr>
      </w:pPr>
      <w:r>
        <w:rPr>
          <w:b/>
        </w:rPr>
        <w:t>Search Strategies</w:t>
      </w:r>
      <w:r w:rsidRPr="00BD4600">
        <w:t>:</w:t>
      </w:r>
      <w:r>
        <w:t xml:space="preserve"> What is the optimal way to </w:t>
      </w:r>
      <w:r w:rsidR="005E59D1">
        <w:t xml:space="preserve">plot a path and also </w:t>
      </w:r>
      <w:r>
        <w:t>program the Rover?</w:t>
      </w:r>
    </w:p>
    <w:p w:rsidR="00592C15" w:rsidRDefault="00592C15" w:rsidP="00A315A2">
      <w:r>
        <w:rPr>
          <w:b/>
          <w:color w:val="943634" w:themeColor="accent2" w:themeShade="BF"/>
          <w:sz w:val="24"/>
          <w:szCs w:val="24"/>
        </w:rPr>
        <w:lastRenderedPageBreak/>
        <w:t>Obstacles:</w:t>
      </w:r>
      <w:r w:rsidRPr="00046F63">
        <w:t xml:space="preserve"> </w:t>
      </w:r>
      <w:r>
        <w:t>There are a few obstacles:</w:t>
      </w:r>
    </w:p>
    <w:p w:rsidR="00F54023" w:rsidRDefault="00F54023" w:rsidP="00F54023">
      <w:pPr>
        <w:pStyle w:val="ListParagraph"/>
        <w:numPr>
          <w:ilvl w:val="0"/>
          <w:numId w:val="20"/>
        </w:numPr>
      </w:pPr>
      <w:r>
        <w:t xml:space="preserve">Different </w:t>
      </w:r>
      <w:r w:rsidR="004214A5">
        <w:t xml:space="preserve">terrain types </w:t>
      </w:r>
      <w:r>
        <w:t>cause rover to speed up/slow down</w:t>
      </w:r>
      <w:r w:rsidR="00B97D2A">
        <w:t xml:space="preserve"> which affects power consumption</w:t>
      </w:r>
    </w:p>
    <w:p w:rsidR="00F54023" w:rsidRDefault="00F54023" w:rsidP="00F54023">
      <w:pPr>
        <w:pStyle w:val="ListParagraph"/>
        <w:numPr>
          <w:ilvl w:val="0"/>
          <w:numId w:val="20"/>
        </w:numPr>
      </w:pPr>
      <w:r>
        <w:t>You can only inspect “</w:t>
      </w:r>
      <w:r w:rsidR="005E59D1">
        <w:t>10</w:t>
      </w:r>
      <w:r>
        <w:t>” times (to represent the number of drills on the rover).  Do you wait to drill?</w:t>
      </w:r>
    </w:p>
    <w:p w:rsidR="00F54023" w:rsidRDefault="00F54023" w:rsidP="00F54023">
      <w:pPr>
        <w:pStyle w:val="ListParagraph"/>
        <w:numPr>
          <w:ilvl w:val="0"/>
          <w:numId w:val="20"/>
        </w:numPr>
      </w:pPr>
      <w:r>
        <w:t xml:space="preserve">There is a </w:t>
      </w:r>
      <w:r w:rsidR="005E59D1">
        <w:t xml:space="preserve">RED </w:t>
      </w:r>
      <w:r w:rsidR="004214A5">
        <w:t>counter detailing power remaining</w:t>
      </w:r>
      <w:r>
        <w:t xml:space="preserve"> within which to collect as many points as possible</w:t>
      </w:r>
      <w:r w:rsidR="00AA37FC">
        <w:t xml:space="preserve">. </w:t>
      </w:r>
      <w:r w:rsidR="004214A5">
        <w:t>In order to be optimal, s</w:t>
      </w:r>
      <w:r w:rsidR="00AA37FC">
        <w:t xml:space="preserve">tudents will need </w:t>
      </w:r>
      <w:r w:rsidR="005E59D1">
        <w:t xml:space="preserve">to plot a path and </w:t>
      </w:r>
      <w:r w:rsidR="00A315A2">
        <w:t>take into account</w:t>
      </w:r>
      <w:r w:rsidR="00AA37FC">
        <w:t>:</w:t>
      </w:r>
    </w:p>
    <w:p w:rsidR="00F54023" w:rsidRDefault="004214A5" w:rsidP="00F54023">
      <w:pPr>
        <w:pStyle w:val="ListParagraph"/>
        <w:numPr>
          <w:ilvl w:val="1"/>
          <w:numId w:val="20"/>
        </w:numPr>
      </w:pPr>
      <w:r>
        <w:t>W</w:t>
      </w:r>
      <w:r w:rsidR="00A315A2">
        <w:t xml:space="preserve">here the </w:t>
      </w:r>
      <w:r w:rsidR="008C6958">
        <w:t>Rover</w:t>
      </w:r>
      <w:r w:rsidR="00A315A2">
        <w:t xml:space="preserve"> needs </w:t>
      </w:r>
      <w:r w:rsidR="00F54023">
        <w:t>to look to find the highest scoring rocks</w:t>
      </w:r>
    </w:p>
    <w:p w:rsidR="00AA37FC" w:rsidRDefault="004214A5" w:rsidP="00F54023">
      <w:pPr>
        <w:pStyle w:val="ListParagraph"/>
        <w:numPr>
          <w:ilvl w:val="1"/>
          <w:numId w:val="20"/>
        </w:numPr>
      </w:pPr>
      <w:r>
        <w:t>T</w:t>
      </w:r>
      <w:r w:rsidR="00AA37FC">
        <w:t>errain into consideration for speed</w:t>
      </w:r>
    </w:p>
    <w:p w:rsidR="00AA37FC" w:rsidRDefault="004214A5" w:rsidP="00F54023">
      <w:pPr>
        <w:pStyle w:val="ListParagraph"/>
        <w:numPr>
          <w:ilvl w:val="1"/>
          <w:numId w:val="20"/>
        </w:numPr>
      </w:pPr>
      <w:r>
        <w:t>T</w:t>
      </w:r>
      <w:r w:rsidR="00A315A2">
        <w:t xml:space="preserve">errain features and </w:t>
      </w:r>
      <w:r w:rsidR="00AA37FC">
        <w:t xml:space="preserve">when </w:t>
      </w:r>
      <w:r w:rsidR="00A315A2">
        <w:t xml:space="preserve">the </w:t>
      </w:r>
      <w:r w:rsidR="008C6958">
        <w:t>Rover</w:t>
      </w:r>
      <w:r w:rsidR="00A315A2">
        <w:t xml:space="preserve"> needs </w:t>
      </w:r>
      <w:r w:rsidR="00AA37FC">
        <w:t xml:space="preserve">to </w:t>
      </w:r>
      <w:r w:rsidR="00EE094C">
        <w:t>Scan</w:t>
      </w:r>
    </w:p>
    <w:p w:rsidR="00AA37FC" w:rsidRDefault="008C6958" w:rsidP="00F54023">
      <w:pPr>
        <w:pStyle w:val="ListParagraph"/>
        <w:numPr>
          <w:ilvl w:val="1"/>
          <w:numId w:val="20"/>
        </w:numPr>
      </w:pPr>
      <w:r>
        <w:t>Programming</w:t>
      </w:r>
      <w:r w:rsidR="00A315A2">
        <w:t xml:space="preserve"> the </w:t>
      </w:r>
      <w:r>
        <w:t>Rover</w:t>
      </w:r>
      <w:r w:rsidR="00A315A2">
        <w:t xml:space="preserve"> when to use </w:t>
      </w:r>
      <w:r w:rsidR="00AA37FC">
        <w:t>inspect</w:t>
      </w:r>
      <w:r w:rsidR="005E59D1">
        <w:t xml:space="preserve"> and when to use beam</w:t>
      </w:r>
    </w:p>
    <w:p w:rsidR="005E59D1" w:rsidRDefault="005E59D1" w:rsidP="005E59D1">
      <w:pPr>
        <w:pStyle w:val="ListParagraph"/>
        <w:numPr>
          <w:ilvl w:val="0"/>
          <w:numId w:val="20"/>
        </w:numPr>
      </w:pPr>
      <w:r>
        <w:t xml:space="preserve">Everything the rover does costs a certain amount of power. To represent </w:t>
      </w:r>
      <w:r w:rsidR="00B024E2">
        <w:t>the Rover is active even when not moving, scanning, inspecting or beaming there will be a slow power drain.</w:t>
      </w:r>
    </w:p>
    <w:p w:rsidR="00AF722D" w:rsidRPr="00AF722D" w:rsidRDefault="001D7F54" w:rsidP="00AF722D">
      <w:pPr>
        <w:spacing w:after="0"/>
        <w:rPr>
          <w:b/>
          <w:color w:val="943634" w:themeColor="accent2" w:themeShade="BF"/>
          <w:sz w:val="24"/>
          <w:szCs w:val="24"/>
        </w:rPr>
      </w:pPr>
      <w:r w:rsidRPr="00AF722D">
        <w:rPr>
          <w:b/>
          <w:color w:val="943634" w:themeColor="accent2" w:themeShade="BF"/>
          <w:sz w:val="24"/>
          <w:szCs w:val="24"/>
        </w:rPr>
        <w:t xml:space="preserve">Environment: </w:t>
      </w:r>
    </w:p>
    <w:p w:rsidR="00AF722D" w:rsidRDefault="00AF722D" w:rsidP="00AF722D">
      <w:pPr>
        <w:pStyle w:val="ListParagraph"/>
        <w:numPr>
          <w:ilvl w:val="0"/>
          <w:numId w:val="26"/>
        </w:numPr>
      </w:pPr>
      <w:r>
        <w:t xml:space="preserve">Students then would open a world that </w:t>
      </w:r>
      <w:r w:rsidR="00735535">
        <w:t>has geometry that facilitates multiple routes and decision making.</w:t>
      </w:r>
      <w:r>
        <w:t xml:space="preserve">  </w:t>
      </w:r>
    </w:p>
    <w:p w:rsidR="00735535" w:rsidRDefault="00AF722D" w:rsidP="00AF722D">
      <w:r w:rsidRPr="00AF722D">
        <w:rPr>
          <w:b/>
          <w:color w:val="943634" w:themeColor="accent2" w:themeShade="BF"/>
          <w:sz w:val="24"/>
          <w:szCs w:val="24"/>
        </w:rPr>
        <w:t>Motivation:</w:t>
      </w:r>
      <w:r>
        <w:t xml:space="preserve"> </w:t>
      </w:r>
    </w:p>
    <w:p w:rsidR="00735535" w:rsidRDefault="00735535" w:rsidP="00AF722D">
      <w:r>
        <w:t xml:space="preserve">The student needs to turn learning about Mars into how they choose their actions with the Rover and subsequently </w:t>
      </w:r>
      <w:r w:rsidR="00BF7F48">
        <w:t xml:space="preserve">how to program the Rover to meet </w:t>
      </w:r>
      <w:proofErr w:type="gramStart"/>
      <w:r w:rsidR="00BF7F48">
        <w:t>this criteria</w:t>
      </w:r>
      <w:proofErr w:type="gramEnd"/>
      <w:r w:rsidR="00BF7F48">
        <w:t>.</w:t>
      </w:r>
    </w:p>
    <w:p w:rsidR="00AF722D" w:rsidRPr="00AF722D" w:rsidRDefault="00AF722D" w:rsidP="00AF722D">
      <w:pPr>
        <w:spacing w:after="0"/>
        <w:rPr>
          <w:b/>
          <w:color w:val="943634" w:themeColor="accent2" w:themeShade="BF"/>
          <w:sz w:val="24"/>
          <w:szCs w:val="24"/>
        </w:rPr>
      </w:pPr>
      <w:r w:rsidRPr="00AF722D">
        <w:rPr>
          <w:b/>
          <w:color w:val="943634" w:themeColor="accent2" w:themeShade="BF"/>
          <w:sz w:val="24"/>
          <w:szCs w:val="24"/>
        </w:rPr>
        <w:t>Curriculum:</w:t>
      </w:r>
    </w:p>
    <w:p w:rsidR="00CE2FFB" w:rsidRDefault="00CE2FFB" w:rsidP="00AF722D">
      <w:pPr>
        <w:pStyle w:val="ListParagraph"/>
        <w:numPr>
          <w:ilvl w:val="0"/>
          <w:numId w:val="27"/>
        </w:numPr>
      </w:pPr>
      <w:r>
        <w:t>Programming the Rover to search on its own.</w:t>
      </w:r>
    </w:p>
    <w:p w:rsidR="00AF722D" w:rsidRDefault="00AF722D" w:rsidP="00AF722D">
      <w:pPr>
        <w:pStyle w:val="ListParagraph"/>
        <w:numPr>
          <w:ilvl w:val="0"/>
          <w:numId w:val="27"/>
        </w:numPr>
      </w:pPr>
      <w:r>
        <w:t>Review and understanding of an existing landing / mission.</w:t>
      </w:r>
    </w:p>
    <w:p w:rsidR="00AF722D" w:rsidRDefault="00AF722D" w:rsidP="00AF722D">
      <w:pPr>
        <w:pStyle w:val="ListParagraph"/>
        <w:numPr>
          <w:ilvl w:val="0"/>
          <w:numId w:val="27"/>
        </w:numPr>
      </w:pPr>
      <w:r>
        <w:t>Research into different terrain types, and impact on Rover.</w:t>
      </w:r>
    </w:p>
    <w:p w:rsidR="00BF7F48" w:rsidRDefault="00AF722D" w:rsidP="00BF7F48">
      <w:pPr>
        <w:pStyle w:val="ListParagraph"/>
        <w:numPr>
          <w:ilvl w:val="0"/>
          <w:numId w:val="27"/>
        </w:numPr>
      </w:pPr>
      <w:r>
        <w:t>Applying principles learned in Level 2</w:t>
      </w:r>
      <w:r w:rsidR="00BF7F48">
        <w:t>.</w:t>
      </w:r>
    </w:p>
    <w:p w:rsidR="00934F8C" w:rsidRDefault="00E71F1D" w:rsidP="00E71F1D">
      <w:pPr>
        <w:pStyle w:val="Heading2"/>
      </w:pPr>
      <w:r>
        <w:t>Rocks</w:t>
      </w:r>
    </w:p>
    <w:p w:rsidR="007E7334" w:rsidRDefault="00BD1277" w:rsidP="007E7334">
      <w:r>
        <w:t>A choice of rocks is</w:t>
      </w:r>
      <w:r w:rsidR="007E7334">
        <w:t xml:space="preserve"> provided to give students gameplay and programming challenges as well as to teach them about Mars and the Rover mission. </w:t>
      </w:r>
    </w:p>
    <w:p w:rsidR="007E7334" w:rsidRDefault="007E7334" w:rsidP="007E7334">
      <w:r>
        <w:t xml:space="preserve">All rocks begin as Unknown type.  </w:t>
      </w:r>
      <w:r w:rsidR="00BD1277">
        <w:t>B</w:t>
      </w:r>
      <w:r>
        <w:t>y using scan is the type of rock revealed.  The type of rock is weighted toward the most common</w:t>
      </w:r>
      <w:r w:rsidR="005E59D1">
        <w:t xml:space="preserve"> low value Lava r</w:t>
      </w:r>
      <w:r>
        <w:t xml:space="preserve">ocks.  Higher value </w:t>
      </w:r>
      <w:r w:rsidR="005E59D1">
        <w:t xml:space="preserve">sedimentary </w:t>
      </w:r>
      <w:r>
        <w:t>rocks have a greater chance of being found in the correct terrain type where those rocks are typically located on Mars.</w:t>
      </w:r>
    </w:p>
    <w:p w:rsidR="007E7334" w:rsidRPr="00C31AD2" w:rsidRDefault="007E7334" w:rsidP="007E7334">
      <w:r>
        <w:t xml:space="preserve">The Rover needs to navigate a sea of unknown rocks, determine their type </w:t>
      </w:r>
      <w:r w:rsidR="005E59D1">
        <w:t xml:space="preserve">via a scan </w:t>
      </w:r>
      <w:r>
        <w:t>and then decide whether to beam them with the laser or inspect them with the drill.</w:t>
      </w:r>
    </w:p>
    <w:p w:rsidR="0079145E" w:rsidRDefault="0079145E" w:rsidP="00DD32D7">
      <w:pPr>
        <w:pStyle w:val="Heading2"/>
      </w:pPr>
      <w:r>
        <w:lastRenderedPageBreak/>
        <w:t>Rock types</w:t>
      </w:r>
    </w:p>
    <w:p w:rsidR="0079145E" w:rsidRDefault="00BD1277" w:rsidP="0079145E">
      <w:pPr>
        <w:pStyle w:val="ListParagraph"/>
        <w:numPr>
          <w:ilvl w:val="0"/>
          <w:numId w:val="11"/>
        </w:numPr>
      </w:pPr>
      <w:r>
        <w:t>Sedimentary -</w:t>
      </w:r>
      <w:r w:rsidR="0079145E">
        <w:t xml:space="preserve"> have the highest probability for finding organics and score the most points</w:t>
      </w:r>
      <w:r w:rsidRPr="00BD1277">
        <w:t xml:space="preserve"> </w:t>
      </w:r>
    </w:p>
    <w:p w:rsidR="0079145E" w:rsidRDefault="0079145E" w:rsidP="0079145E">
      <w:pPr>
        <w:pStyle w:val="ListParagraph"/>
        <w:numPr>
          <w:ilvl w:val="0"/>
          <w:numId w:val="11"/>
        </w:numPr>
      </w:pPr>
      <w:r>
        <w:t>Lava Rock – low chance of finding organics and score the least amount of points</w:t>
      </w:r>
    </w:p>
    <w:p w:rsidR="00DE0569" w:rsidRDefault="00DE0569" w:rsidP="0079145E">
      <w:pPr>
        <w:pStyle w:val="ListParagraph"/>
        <w:numPr>
          <w:ilvl w:val="0"/>
          <w:numId w:val="11"/>
        </w:numPr>
      </w:pPr>
      <w:r>
        <w:t xml:space="preserve">Unknown – This is a generic rock type.  Unknown rocks could be </w:t>
      </w:r>
      <w:r w:rsidR="00BD1277">
        <w:t>Sedimentary</w:t>
      </w:r>
      <w:r>
        <w:t xml:space="preserve">, Hematite or Lava.  Until the rover </w:t>
      </w:r>
      <w:r w:rsidR="00BD1277">
        <w:t>investigates</w:t>
      </w:r>
      <w:r>
        <w:t xml:space="preserve"> the rock, its type remains unknown.</w:t>
      </w:r>
    </w:p>
    <w:p w:rsidR="00A315A2" w:rsidRDefault="00A315A2" w:rsidP="00A315A2">
      <w:r>
        <w:t>Players can ref</w:t>
      </w:r>
      <w:r w:rsidR="0073539F">
        <w:t xml:space="preserve">erence Level 2 for point values (see </w:t>
      </w:r>
      <w:r w:rsidR="0073539F" w:rsidRPr="0073539F">
        <w:t>SGI - KODU_MARS_LEVEL 2.docx</w:t>
      </w:r>
      <w:r w:rsidR="0073539F">
        <w:t>).</w:t>
      </w:r>
    </w:p>
    <w:p w:rsidR="00D706B6" w:rsidRDefault="00D706B6" w:rsidP="00DD32D7">
      <w:pPr>
        <w:pStyle w:val="Heading2"/>
      </w:pPr>
      <w:r>
        <w:t>Revealing Rock Type</w:t>
      </w:r>
    </w:p>
    <w:p w:rsidR="00AA37FC" w:rsidRDefault="00AA37FC" w:rsidP="005E59D1">
      <w:r>
        <w:t xml:space="preserve">All rocks are Unknown until </w:t>
      </w:r>
      <w:r w:rsidR="005E59D1">
        <w:t>the Rover uses a Scan.</w:t>
      </w:r>
    </w:p>
    <w:p w:rsidR="00DE0569" w:rsidRDefault="00AA37FC" w:rsidP="00CF500F">
      <w:r>
        <w:t>Once revealed, r</w:t>
      </w:r>
      <w:r w:rsidR="00CF500F">
        <w:t xml:space="preserve">ocks are identified by color and shape.  Each one scores </w:t>
      </w:r>
      <w:r w:rsidR="005E59D1">
        <w:t>points</w:t>
      </w:r>
      <w:r w:rsidR="00CF500F">
        <w:t xml:space="preserve"> upon </w:t>
      </w:r>
      <w:r>
        <w:t>being beamed by the laser</w:t>
      </w:r>
      <w:r w:rsidR="00CF500F">
        <w:t xml:space="preserve">.  </w:t>
      </w:r>
      <w:r>
        <w:t xml:space="preserve">Inspecting the rock scores double points, encouraging the player to use their limited number of inspects wisely.  </w:t>
      </w:r>
      <w:r w:rsidR="00CF500F">
        <w:t>Players will always get at least one point from any rock.</w:t>
      </w:r>
    </w:p>
    <w:p w:rsidR="00DD32D7" w:rsidRDefault="00DD32D7" w:rsidP="00DD32D7">
      <w:r>
        <w:t>We may add a “Discovered Evidence of Life!” rock to represent complete success of the Mars mission.  Such a rock would be very rare and worth hundreds of points.</w:t>
      </w:r>
    </w:p>
    <w:p w:rsidR="00CF500F" w:rsidRDefault="00DE0569" w:rsidP="00CF500F">
      <w:r>
        <w:t xml:space="preserve">The goal of the </w:t>
      </w:r>
      <w:r w:rsidR="005E59D1">
        <w:t>student</w:t>
      </w:r>
      <w:r>
        <w:t xml:space="preserve"> will be to inspect rocks with the highest likelihood of having organics and thus the highest chance of scoring more </w:t>
      </w:r>
      <w:r w:rsidR="00AA37FC">
        <w:t xml:space="preserve">SV </w:t>
      </w:r>
      <w:r w:rsidR="00EB099F">
        <w:t>points – but balancing this against the power cost of using scans, inspections, laser and getting to the rock.</w:t>
      </w:r>
    </w:p>
    <w:p w:rsidR="005E59D1" w:rsidRPr="00DD32D7" w:rsidRDefault="005E59D1" w:rsidP="005E59D1">
      <w:pPr>
        <w:pStyle w:val="Heading2"/>
      </w:pPr>
      <w:r w:rsidRPr="00DD32D7">
        <w:t>In Kodu</w:t>
      </w:r>
    </w:p>
    <w:p w:rsidR="007E7334" w:rsidRDefault="007E7334" w:rsidP="00CF500F">
      <w:r>
        <w:t xml:space="preserve">Revealing the rocks and having them </w:t>
      </w:r>
      <w:r w:rsidR="00EB099F">
        <w:t>show type will be done with bespoke tile.</w:t>
      </w:r>
    </w:p>
    <w:p w:rsidR="00AA37FC" w:rsidRDefault="00AA37FC" w:rsidP="00AA37FC">
      <w:pPr>
        <w:pStyle w:val="Heading2"/>
      </w:pPr>
      <w:r>
        <w:t>Laser</w:t>
      </w:r>
    </w:p>
    <w:p w:rsidR="00D5079E" w:rsidRPr="00DE0569" w:rsidRDefault="00D5079E" w:rsidP="00D5079E">
      <w:r>
        <w:t xml:space="preserve">The </w:t>
      </w:r>
      <w:r w:rsidR="008C6958">
        <w:t>Rover</w:t>
      </w:r>
      <w:r>
        <w:t xml:space="preserve"> can activate the laser to beam a rock.  It can be activated an unlimited number of times.  Players score more points by inspecting higher value rocks (see above).</w:t>
      </w:r>
    </w:p>
    <w:p w:rsidR="00D5079E" w:rsidRDefault="00D5079E" w:rsidP="00D5079E">
      <w:r>
        <w:t xml:space="preserve">Students will need to consider whether they want </w:t>
      </w:r>
      <w:r w:rsidR="00E95845">
        <w:t xml:space="preserve">the Rover </w:t>
      </w:r>
      <w:r>
        <w:t>to zap as many rocks as they can with the speedier laser, or prioritize high scoring rocks with the Inspect action.</w:t>
      </w:r>
    </w:p>
    <w:p w:rsidR="00DD32D7" w:rsidRDefault="00DD32D7" w:rsidP="00D5079E">
      <w:r>
        <w:t>There is a power cost associated with using the laser.</w:t>
      </w:r>
    </w:p>
    <w:p w:rsidR="00D5079E" w:rsidRPr="00DD32D7" w:rsidRDefault="00D5079E" w:rsidP="00DD32D7">
      <w:pPr>
        <w:pStyle w:val="Heading2"/>
      </w:pPr>
      <w:r w:rsidRPr="00DD32D7">
        <w:t>In Kodu</w:t>
      </w:r>
    </w:p>
    <w:p w:rsidR="00D5079E" w:rsidRDefault="00D5079E" w:rsidP="00D5079E">
      <w:r>
        <w:t>We will need to create a Laser tile for the students to be able to implement it.  The tile will need to activate the effects and give students programming hooks to create the desired results.</w:t>
      </w:r>
      <w:r w:rsidR="00DD32D7">
        <w:t xml:space="preserve"> </w:t>
      </w:r>
    </w:p>
    <w:p w:rsidR="00B024E2" w:rsidRDefault="00B024E2">
      <w:pPr>
        <w:rPr>
          <w:rFonts w:eastAsiaTheme="majorEastAsia" w:cstheme="minorHAnsi"/>
          <w:b/>
          <w:bCs/>
          <w:color w:val="943634" w:themeColor="accent2" w:themeShade="BF"/>
          <w:sz w:val="32"/>
          <w:szCs w:val="32"/>
        </w:rPr>
      </w:pPr>
      <w:r>
        <w:br w:type="page"/>
      </w:r>
    </w:p>
    <w:p w:rsidR="00957F6E" w:rsidRDefault="00E71F1D" w:rsidP="00E71F1D">
      <w:pPr>
        <w:pStyle w:val="Heading2"/>
      </w:pPr>
      <w:r>
        <w:lastRenderedPageBreak/>
        <w:t>Inspect</w:t>
      </w:r>
    </w:p>
    <w:p w:rsidR="00DE0569" w:rsidRDefault="001A64F3" w:rsidP="00DE0569">
      <w:r>
        <w:t xml:space="preserve">The player can activate the Drill to inspect a rock.  It can be activated </w:t>
      </w:r>
      <w:r w:rsidR="00AA37FC">
        <w:t>5</w:t>
      </w:r>
      <w:r>
        <w:t xml:space="preserve"> times.  </w:t>
      </w:r>
      <w:r w:rsidR="00AA37FC">
        <w:t xml:space="preserve">Inspecting doubles the point value of the rock it is used on.  </w:t>
      </w:r>
      <w:r>
        <w:t>Players score more points by inspecting higher value rocks.</w:t>
      </w:r>
    </w:p>
    <w:p w:rsidR="00DD32D7" w:rsidRDefault="00DD32D7" w:rsidP="00DD32D7">
      <w:r>
        <w:t>There is a power cost associated with using the laser.</w:t>
      </w:r>
    </w:p>
    <w:p w:rsidR="00D5079E" w:rsidRDefault="00D5079E" w:rsidP="00DD32D7">
      <w:pPr>
        <w:pStyle w:val="Heading2"/>
      </w:pPr>
      <w:r>
        <w:t>In Kodu</w:t>
      </w:r>
    </w:p>
    <w:p w:rsidR="00D5079E" w:rsidRDefault="00D5079E" w:rsidP="00D5079E">
      <w:r>
        <w:t>We will need to create an Inspect tile for the students to be able to implement it.  The tile will need to activate the effects and give students programming hooks to create the desired results.</w:t>
      </w:r>
    </w:p>
    <w:p w:rsidR="00D5079E" w:rsidRDefault="00D5079E" w:rsidP="00D5079E">
      <w:pPr>
        <w:pStyle w:val="Heading2"/>
      </w:pPr>
      <w:r>
        <w:t>Scan</w:t>
      </w:r>
    </w:p>
    <w:p w:rsidR="00D5079E" w:rsidRDefault="00D5079E" w:rsidP="00D5079E">
      <w:r>
        <w:t xml:space="preserve">The </w:t>
      </w:r>
      <w:r w:rsidR="00E95845">
        <w:t>Rover</w:t>
      </w:r>
      <w:r>
        <w:t xml:space="preserve"> can use the Scan function to reveal the type of rocks that are within a specific range from the rover.  The player scores points simply by Scanning, but the main advantage is revealing a large number of rock types quickly to aid in figuring out where to go to beam or inspect rocks.</w:t>
      </w:r>
    </w:p>
    <w:p w:rsidR="00D5079E" w:rsidRDefault="00D5079E" w:rsidP="00D5079E">
      <w:proofErr w:type="gramStart"/>
      <w:r>
        <w:t>Taking a Scan takes up time</w:t>
      </w:r>
      <w:r w:rsidR="00DD32D7">
        <w:t xml:space="preserve"> and power</w:t>
      </w:r>
      <w:r>
        <w:t>, so Scanning too often may result in a lower score.</w:t>
      </w:r>
      <w:proofErr w:type="gramEnd"/>
    </w:p>
    <w:p w:rsidR="00D5079E" w:rsidRPr="00DE0569" w:rsidRDefault="00D5079E" w:rsidP="00D5079E">
      <w:r>
        <w:rPr>
          <w:noProof/>
        </w:rPr>
        <w:drawing>
          <wp:inline distT="0" distB="0" distL="0" distR="0">
            <wp:extent cx="4114800" cy="32829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can.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14800" cy="3282927"/>
                    </a:xfrm>
                    <a:prstGeom prst="rect">
                      <a:avLst/>
                    </a:prstGeom>
                  </pic:spPr>
                </pic:pic>
              </a:graphicData>
            </a:graphic>
          </wp:inline>
        </w:drawing>
      </w:r>
    </w:p>
    <w:p w:rsidR="00D5079E" w:rsidRDefault="00D5079E" w:rsidP="00D5079E">
      <w:pPr>
        <w:pStyle w:val="Heading2"/>
      </w:pPr>
      <w:r>
        <w:rPr>
          <w:noProof/>
        </w:rPr>
        <w:lastRenderedPageBreak/>
        <w:drawing>
          <wp:inline distT="0" distB="0" distL="0" distR="0">
            <wp:extent cx="4114800" cy="32829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Scan.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14800" cy="3282927"/>
                    </a:xfrm>
                    <a:prstGeom prst="rect">
                      <a:avLst/>
                    </a:prstGeom>
                  </pic:spPr>
                </pic:pic>
              </a:graphicData>
            </a:graphic>
          </wp:inline>
        </w:drawing>
      </w:r>
    </w:p>
    <w:p w:rsidR="00D5079E" w:rsidRDefault="00D5079E" w:rsidP="00D5079E"/>
    <w:p w:rsidR="00D5079E" w:rsidRDefault="00D5079E" w:rsidP="00DD32D7">
      <w:pPr>
        <w:pStyle w:val="Heading2"/>
      </w:pPr>
      <w:r>
        <w:t>In Kodu</w:t>
      </w:r>
    </w:p>
    <w:p w:rsidR="00D5079E" w:rsidRDefault="00D5079E" w:rsidP="00D5079E">
      <w:r>
        <w:t>Scan functionality can be achieved using Kodu’s sound and listen features (they allow us to check for things in a radius), but we would likely want to create a s</w:t>
      </w:r>
      <w:r w:rsidR="00B024E2">
        <w:t xml:space="preserve">can tile as using the sound </w:t>
      </w:r>
      <w:proofErr w:type="spellStart"/>
      <w:r w:rsidR="00B024E2">
        <w:t>Kode</w:t>
      </w:r>
      <w:proofErr w:type="spellEnd"/>
      <w:r>
        <w:t xml:space="preserve"> is not intuitive for the students.</w:t>
      </w:r>
    </w:p>
    <w:p w:rsidR="00951C31" w:rsidRDefault="00951C31" w:rsidP="00951C31">
      <w:pPr>
        <w:pStyle w:val="Heading2"/>
      </w:pPr>
      <w:r>
        <w:t>Picture</w:t>
      </w:r>
    </w:p>
    <w:p w:rsidR="00951C31" w:rsidRDefault="00951C31" w:rsidP="00951C31">
      <w:r>
        <w:t xml:space="preserve">Because the rover has the capability of taking pictures, </w:t>
      </w:r>
      <w:r w:rsidR="00B1505A">
        <w:t>we will give students the ability to</w:t>
      </w:r>
      <w:r>
        <w:t xml:space="preserve"> prog</w:t>
      </w:r>
      <w:r w:rsidR="00B1505A">
        <w:t xml:space="preserve">ram the rover to take pictures, </w:t>
      </w:r>
      <w:r>
        <w:t>captur</w:t>
      </w:r>
      <w:r w:rsidR="00B1505A">
        <w:t>ing</w:t>
      </w:r>
      <w:r>
        <w:t xml:space="preserve"> what the rover </w:t>
      </w:r>
      <w:r w:rsidR="00B1505A">
        <w:t>can</w:t>
      </w:r>
      <w:r>
        <w:t xml:space="preserve"> see</w:t>
      </w:r>
      <w:r w:rsidR="00B1505A">
        <w:t xml:space="preserve">. </w:t>
      </w:r>
    </w:p>
    <w:p w:rsidR="00B024E2" w:rsidRDefault="00B024E2" w:rsidP="00951C31">
      <w:r>
        <w:t xml:space="preserve">This is to represent the real life actions of NASA when they begin each day by looking at what the Rover can see, and thus the photo will be </w:t>
      </w:r>
      <w:proofErr w:type="gramStart"/>
      <w:r>
        <w:t>take</w:t>
      </w:r>
      <w:proofErr w:type="gramEnd"/>
      <w:r>
        <w:t xml:space="preserve"> at the end of the ‘day’.</w:t>
      </w:r>
    </w:p>
    <w:p w:rsidR="00951C31" w:rsidRDefault="00951C31" w:rsidP="00772C2D">
      <w:pPr>
        <w:pStyle w:val="ListParagraph"/>
        <w:numPr>
          <w:ilvl w:val="0"/>
          <w:numId w:val="31"/>
        </w:numPr>
      </w:pPr>
      <w:r>
        <w:t>Rover stops at a position</w:t>
      </w:r>
      <w:r w:rsidR="00772C2D">
        <w:t>.</w:t>
      </w:r>
    </w:p>
    <w:p w:rsidR="00951C31" w:rsidRDefault="00951C31" w:rsidP="00772C2D">
      <w:pPr>
        <w:pStyle w:val="ListParagraph"/>
        <w:numPr>
          <w:ilvl w:val="0"/>
          <w:numId w:val="31"/>
        </w:numPr>
      </w:pPr>
      <w:r>
        <w:t xml:space="preserve">Code is executed (WHEN next </w:t>
      </w:r>
      <w:proofErr w:type="gramStart"/>
      <w:r>
        <w:t>rock DO</w:t>
      </w:r>
      <w:proofErr w:type="gramEnd"/>
      <w:r>
        <w:t xml:space="preserve"> picture &lt;direction&gt;)</w:t>
      </w:r>
      <w:r w:rsidR="00772C2D">
        <w:t>.</w:t>
      </w:r>
    </w:p>
    <w:p w:rsidR="00951C31" w:rsidRDefault="00951C31" w:rsidP="00772C2D">
      <w:pPr>
        <w:pStyle w:val="ListParagraph"/>
        <w:numPr>
          <w:ilvl w:val="0"/>
          <w:numId w:val="31"/>
        </w:numPr>
      </w:pPr>
      <w:r>
        <w:t>View changes briefly, and a small flash occurs, indicating picture was taken.</w:t>
      </w:r>
    </w:p>
    <w:p w:rsidR="00951C31" w:rsidRDefault="00951C31" w:rsidP="00772C2D">
      <w:pPr>
        <w:pStyle w:val="ListParagraph"/>
        <w:numPr>
          <w:ilvl w:val="0"/>
          <w:numId w:val="31"/>
        </w:numPr>
      </w:pPr>
      <w:r>
        <w:t>Player can view pictures located on hard drive (stored on local profile space)</w:t>
      </w:r>
      <w:r w:rsidR="00772C2D">
        <w:t>.</w:t>
      </w:r>
    </w:p>
    <w:p w:rsidR="00951C31" w:rsidRDefault="00951C31" w:rsidP="00DD32D7">
      <w:pPr>
        <w:pStyle w:val="Heading2"/>
      </w:pPr>
      <w:r>
        <w:t>In Kodu</w:t>
      </w:r>
    </w:p>
    <w:p w:rsidR="00951C31" w:rsidRPr="00951C31" w:rsidRDefault="00951C31" w:rsidP="00951C31">
      <w:r>
        <w:t>We would need to modify Kodu’s current screen capture ability. Kodu can take screen shots in game based on the position of the camera when player hits “</w:t>
      </w:r>
      <w:proofErr w:type="spellStart"/>
      <w:r>
        <w:t>prt</w:t>
      </w:r>
      <w:proofErr w:type="spellEnd"/>
      <w:r>
        <w:t>/</w:t>
      </w:r>
      <w:proofErr w:type="spellStart"/>
      <w:r>
        <w:t>scrn</w:t>
      </w:r>
      <w:proofErr w:type="spellEnd"/>
      <w:r>
        <w:t xml:space="preserve">” on the keyboard.  This functionality would be modified so students could access it as a tile allowing them to program the Rover to take pictures and to </w:t>
      </w:r>
      <w:proofErr w:type="spellStart"/>
      <w:r>
        <w:t>Kode</w:t>
      </w:r>
      <w:proofErr w:type="spellEnd"/>
      <w:r>
        <w:t xml:space="preserve"> the results of picture taking.</w:t>
      </w:r>
    </w:p>
    <w:p w:rsidR="00951C31" w:rsidRPr="009B2279" w:rsidRDefault="00951C31" w:rsidP="00D5079E"/>
    <w:p w:rsidR="00E71F1D" w:rsidRPr="00957F6E" w:rsidRDefault="00E71F1D" w:rsidP="00E71F1D">
      <w:pPr>
        <w:pStyle w:val="Heading2"/>
      </w:pPr>
      <w:r>
        <w:t>Timer</w:t>
      </w:r>
    </w:p>
    <w:bookmarkEnd w:id="0"/>
    <w:bookmarkEnd w:id="1"/>
    <w:p w:rsidR="00934F8C" w:rsidRDefault="00E95845">
      <w:pPr>
        <w:rPr>
          <w:sz w:val="24"/>
          <w:szCs w:val="24"/>
        </w:rPr>
      </w:pPr>
      <w:r>
        <w:rPr>
          <w:sz w:val="24"/>
          <w:szCs w:val="24"/>
        </w:rPr>
        <w:t>The player will be constrained by the Rover’s power supply, not by a time limit.</w:t>
      </w:r>
    </w:p>
    <w:p w:rsidR="00DE0569" w:rsidRDefault="00DE0569" w:rsidP="00DE0569">
      <w:pPr>
        <w:pStyle w:val="Heading2"/>
      </w:pPr>
      <w:r>
        <w:t>Layout</w:t>
      </w:r>
    </w:p>
    <w:p w:rsidR="0016456F" w:rsidRDefault="0016456F" w:rsidP="0016456F">
      <w:r>
        <w:t>The terrain will be designed to give clues to the player where to look for high value rocks.</w:t>
      </w:r>
    </w:p>
    <w:p w:rsidR="0016456F" w:rsidRDefault="0016456F" w:rsidP="0016456F">
      <w:pPr>
        <w:pStyle w:val="ListParagraph"/>
        <w:numPr>
          <w:ilvl w:val="0"/>
          <w:numId w:val="12"/>
        </w:numPr>
      </w:pPr>
      <w:r>
        <w:t xml:space="preserve">Sedimentary rock – ridges and cliff-like formations on the terrain have a higher chance of </w:t>
      </w:r>
      <w:r w:rsidR="00AA37FC">
        <w:t xml:space="preserve">having </w:t>
      </w:r>
      <w:proofErr w:type="spellStart"/>
      <w:r w:rsidR="00AA37FC">
        <w:t>Phyllosilicates</w:t>
      </w:r>
      <w:proofErr w:type="spellEnd"/>
      <w:r>
        <w:t>.</w:t>
      </w:r>
    </w:p>
    <w:p w:rsidR="00AA37FC" w:rsidRDefault="00AA37FC" w:rsidP="0016456F">
      <w:pPr>
        <w:pStyle w:val="ListParagraph"/>
        <w:numPr>
          <w:ilvl w:val="0"/>
          <w:numId w:val="12"/>
        </w:numPr>
      </w:pPr>
      <w:r>
        <w:t>Flat – mostly contains Lava rocks.</w:t>
      </w:r>
    </w:p>
    <w:p w:rsidR="00D5079E" w:rsidRDefault="00D5079E" w:rsidP="00533FC6">
      <w:pPr>
        <w:pStyle w:val="Heading2"/>
      </w:pPr>
      <w:r>
        <w:t>In Kodu</w:t>
      </w:r>
    </w:p>
    <w:p w:rsidR="00D5079E" w:rsidRDefault="00D5079E" w:rsidP="00D5079E">
      <w:r>
        <w:t xml:space="preserve">Terrain types can be made by using Kodu’s materials.  Unknown rocks in high value areas will be more likely to be high value rocks </w:t>
      </w:r>
      <w:r w:rsidR="00533FC6">
        <w:t>once investigated</w:t>
      </w:r>
      <w:r>
        <w:t xml:space="preserve"> into.</w:t>
      </w:r>
    </w:p>
    <w:p w:rsidR="0016456F" w:rsidRDefault="0016456F" w:rsidP="0016456F">
      <w:pPr>
        <w:pStyle w:val="Heading1"/>
      </w:pPr>
      <w:r>
        <w:t>Game Flow</w:t>
      </w:r>
    </w:p>
    <w:p w:rsidR="0016456F" w:rsidRDefault="0016456F" w:rsidP="0016456F">
      <w:pPr>
        <w:pStyle w:val="Heading2"/>
      </w:pPr>
      <w:r>
        <w:t>Programming the Rover</w:t>
      </w:r>
    </w:p>
    <w:p w:rsidR="0016456F" w:rsidRDefault="0016456F" w:rsidP="0016456F">
      <w:r>
        <w:t>Students will need to program the following:</w:t>
      </w:r>
    </w:p>
    <w:p w:rsidR="0016456F" w:rsidRDefault="009258ED" w:rsidP="0016456F">
      <w:pPr>
        <w:pStyle w:val="ListParagraph"/>
        <w:numPr>
          <w:ilvl w:val="0"/>
          <w:numId w:val="13"/>
        </w:numPr>
      </w:pPr>
      <w:r>
        <w:t>Rove</w:t>
      </w:r>
      <w:r w:rsidR="00B024E2">
        <w:t>r movement along Student created path</w:t>
      </w:r>
    </w:p>
    <w:p w:rsidR="00B024E2" w:rsidRDefault="00B024E2" w:rsidP="00B024E2">
      <w:pPr>
        <w:pStyle w:val="ListParagraph"/>
        <w:numPr>
          <w:ilvl w:val="0"/>
          <w:numId w:val="13"/>
        </w:numPr>
      </w:pPr>
      <w:r>
        <w:t>When Rover should perform Scan</w:t>
      </w:r>
    </w:p>
    <w:p w:rsidR="0016456F" w:rsidRDefault="009258ED" w:rsidP="0016456F">
      <w:pPr>
        <w:pStyle w:val="ListParagraph"/>
        <w:numPr>
          <w:ilvl w:val="0"/>
          <w:numId w:val="13"/>
        </w:numPr>
      </w:pPr>
      <w:r>
        <w:t>When Rover should activate</w:t>
      </w:r>
      <w:r w:rsidR="0016456F">
        <w:t xml:space="preserve"> Inspect</w:t>
      </w:r>
    </w:p>
    <w:p w:rsidR="003400BB" w:rsidRDefault="009258ED" w:rsidP="0016456F">
      <w:pPr>
        <w:pStyle w:val="ListParagraph"/>
        <w:numPr>
          <w:ilvl w:val="0"/>
          <w:numId w:val="13"/>
        </w:numPr>
      </w:pPr>
      <w:r>
        <w:t xml:space="preserve">When Rover should activate </w:t>
      </w:r>
      <w:r w:rsidR="003400BB">
        <w:t>Laser</w:t>
      </w:r>
    </w:p>
    <w:p w:rsidR="00B024E2" w:rsidRDefault="00B024E2" w:rsidP="0016456F">
      <w:pPr>
        <w:pStyle w:val="ListParagraph"/>
        <w:numPr>
          <w:ilvl w:val="0"/>
          <w:numId w:val="13"/>
        </w:numPr>
      </w:pPr>
      <w:r>
        <w:t>When Rover should activate photo</w:t>
      </w:r>
    </w:p>
    <w:p w:rsidR="0016456F" w:rsidRDefault="0016456F" w:rsidP="0016456F">
      <w:r>
        <w:t xml:space="preserve">Once playing the game, </w:t>
      </w:r>
      <w:r w:rsidR="009258ED">
        <w:t xml:space="preserve">the Rover follows its program </w:t>
      </w:r>
      <w:r w:rsidR="00B024E2">
        <w:t>and drives</w:t>
      </w:r>
      <w:r>
        <w:t xml:space="preserve"> across the terrain to find high value rocks to increase the</w:t>
      </w:r>
      <w:r w:rsidR="00D90F2A">
        <w:t xml:space="preserve"> student’s </w:t>
      </w:r>
      <w:r>
        <w:t>score.</w:t>
      </w:r>
    </w:p>
    <w:p w:rsidR="0016456F" w:rsidRDefault="0016456F" w:rsidP="0016456F">
      <w:r>
        <w:t>The following actions occur:</w:t>
      </w:r>
    </w:p>
    <w:p w:rsidR="001F4633" w:rsidRDefault="0000746F" w:rsidP="0016456F">
      <w:pPr>
        <w:pStyle w:val="ListParagraph"/>
        <w:numPr>
          <w:ilvl w:val="0"/>
          <w:numId w:val="14"/>
        </w:numPr>
      </w:pPr>
      <w:r>
        <w:t>Scanning</w:t>
      </w:r>
      <w:r w:rsidR="001F4633">
        <w:t xml:space="preserve"> reveals rock types within range</w:t>
      </w:r>
    </w:p>
    <w:p w:rsidR="0016456F" w:rsidRDefault="0016456F" w:rsidP="0016456F">
      <w:pPr>
        <w:pStyle w:val="ListParagraph"/>
        <w:numPr>
          <w:ilvl w:val="0"/>
          <w:numId w:val="14"/>
        </w:numPr>
      </w:pPr>
      <w:r>
        <w:t xml:space="preserve">Inspecting a rock scores </w:t>
      </w:r>
      <w:r w:rsidR="001F4633">
        <w:t xml:space="preserve">double </w:t>
      </w:r>
      <w:r>
        <w:t>points (higher value rocks score more points)</w:t>
      </w:r>
    </w:p>
    <w:p w:rsidR="001F4633" w:rsidRDefault="001F4633" w:rsidP="001F4633">
      <w:pPr>
        <w:pStyle w:val="ListParagraph"/>
        <w:numPr>
          <w:ilvl w:val="0"/>
          <w:numId w:val="14"/>
        </w:numPr>
      </w:pPr>
      <w:r>
        <w:t>Beaming a rock with the Laser scores points (higher value rocks score more points)</w:t>
      </w:r>
    </w:p>
    <w:p w:rsidR="00DB6604" w:rsidRDefault="00DB6604" w:rsidP="0016456F">
      <w:pPr>
        <w:pStyle w:val="ListParagraph"/>
        <w:numPr>
          <w:ilvl w:val="0"/>
          <w:numId w:val="14"/>
        </w:numPr>
      </w:pPr>
      <w:r>
        <w:t xml:space="preserve">When the </w:t>
      </w:r>
      <w:r w:rsidR="00D90F2A">
        <w:t xml:space="preserve">Rover power supply </w:t>
      </w:r>
      <w:r>
        <w:t>runs out t</w:t>
      </w:r>
      <w:bookmarkStart w:id="2" w:name="_GoBack"/>
      <w:bookmarkEnd w:id="2"/>
      <w:r>
        <w:t>he experience ends</w:t>
      </w:r>
    </w:p>
    <w:p w:rsidR="00DB6604" w:rsidRPr="0016456F" w:rsidRDefault="00DB6604" w:rsidP="00DB6604">
      <w:pPr>
        <w:pStyle w:val="ListParagraph"/>
        <w:numPr>
          <w:ilvl w:val="1"/>
          <w:numId w:val="14"/>
        </w:numPr>
      </w:pPr>
      <w:r>
        <w:t>We may add “Winner” conditions for certain score thresholds</w:t>
      </w:r>
    </w:p>
    <w:sectPr w:rsidR="00DB6604" w:rsidRPr="0016456F" w:rsidSect="00FA742B">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A43" w:rsidRDefault="00DB6A43" w:rsidP="001E7454">
      <w:r>
        <w:separator/>
      </w:r>
    </w:p>
  </w:endnote>
  <w:endnote w:type="continuationSeparator" w:id="0">
    <w:p w:rsidR="00DB6A43" w:rsidRDefault="00DB6A43" w:rsidP="001E74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F54" w:rsidRPr="001E7454" w:rsidRDefault="006B7CAB" w:rsidP="001E7454">
    <w:pPr>
      <w:pStyle w:val="Footer"/>
      <w:ind w:right="360"/>
      <w:jc w:val="center"/>
      <w:rPr>
        <w:b/>
        <w:bCs/>
      </w:rPr>
    </w:pPr>
    <w:r>
      <w:rPr>
        <w:b/>
        <w:bCs/>
        <w:noProof/>
      </w:rPr>
      <w:pict>
        <v:group id="Group 5" o:spid="_x0000_s2049" style="position:absolute;left:0;text-align:left;margin-left:0;margin-top:0;width:580.05pt;height:45.45pt;z-index:251662336;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">
          <v:rect id="Rectangle 6" o:spid="_x0000_s2052" style="position:absolute;left:374;top:14903;width:9346;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G7bcMA&#10;AADaAAAADwAAAGRycy9kb3ducmV2LnhtbESPzWrDMBCE74W8g9hAb42cHIpxI5sQMISQS1330Nti&#10;bWwTa+VYin/69FWh0OMwM98w+2w2nRhpcK1lBdtNBIK4srrlWkH5kb/EIJxH1thZJgULOcjS1dMe&#10;E20nfqex8LUIEHYJKmi87xMpXdWQQbexPXHwrnYw6IMcaqkHnALcdHIXRa/SYMthocGejg1Vt+Jh&#10;FFw++bGUp+h+LuPDN35N+XUyuVLP6/nwBsLT7P/Df+2TVrCD3yvhBs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G7bcMAAADaAAAADwAAAAAAAAAAAAAAAACYAgAAZHJzL2Rv&#10;d25yZXYueG1sUEsFBgAAAAAEAAQA9QAAAIgDAAAAAA==&#10;" fillcolor="#943634 [2405]" stroked="f" strokecolor="#943634 [2405]">
            <v:textbox>
              <w:txbxContent>
                <w:sdt>
                  <w:sdtPr>
                    <w:rPr>
                      <w:b/>
                      <w:color w:val="FFFFFF" w:themeColor="background1"/>
                      <w:szCs w:val="16"/>
                    </w:rPr>
                    <w:alias w:val="Address"/>
                    <w:id w:val="79885540"/>
                    <w:dataBinding w:prefixMappings="xmlns:ns0='http://schemas.microsoft.com/office/2006/coverPageProps'" w:xpath="/ns0:CoverPageProperties[1]/ns0:CompanyAddress[1]" w:storeItemID="{55AF091B-3C7A-41E3-B477-F2FDAA23CFDA}"/>
                    <w:text w:multiLine="1"/>
                  </w:sdtPr>
                  <w:sdtContent>
                    <w:p w:rsidR="001D7F54" w:rsidRDefault="005E59D1" w:rsidP="00464B2F">
                      <w:pPr>
                        <w:pStyle w:val="Footer"/>
                        <w:jc w:val="center"/>
                        <w:rPr>
                          <w:color w:val="FFFFFF" w:themeColor="background1"/>
                          <w:spacing w:val="60"/>
                        </w:rPr>
                      </w:pPr>
                      <w:r>
                        <w:rPr>
                          <w:b/>
                          <w:color w:val="FFFFFF" w:themeColor="background1"/>
                          <w:szCs w:val="16"/>
                        </w:rPr>
                        <w:t xml:space="preserve">AUTHOR: David Dubord </w:t>
                      </w:r>
                      <w:r>
                        <w:rPr>
                          <w:b/>
                          <w:color w:val="FFFFFF" w:themeColor="background1"/>
                          <w:szCs w:val="16"/>
                        </w:rPr>
                        <w:br/>
                        <w:t>Copyright 2012 - Smoking Gun Interactive Inc.  All information is Company Confidential</w:t>
                      </w:r>
                    </w:p>
                  </w:sdtContent>
                </w:sdt>
                <w:p w:rsidR="001D7F54" w:rsidRDefault="001D7F54">
                  <w:pPr>
                    <w:pStyle w:val="Header"/>
                    <w:rPr>
                      <w:color w:val="FFFFFF" w:themeColor="background1"/>
                    </w:rPr>
                  </w:pPr>
                </w:p>
              </w:txbxContent>
            </v:textbox>
          </v:rect>
          <v:rect id="Rectangle 7" o:spid="_x0000_s2051" style="position:absolute;left:9763;top:14903;width:2102;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jD78A&#10;AADaAAAADwAAAGRycy9kb3ducmV2LnhtbESPQYvCMBSE74L/ITzBm6arKEvXKKtQ8CZqYa+P5m1b&#10;2ryUJGr11xtB8DjMzDfMatObVlzJ+dqygq9pAoK4sLrmUkF+zibfIHxA1thaJgV38rBZDwcrTLW9&#10;8ZGup1CKCGGfooIqhC6V0hcVGfRT2xFH7986gyFKV0rt8BbhppWzJFlKgzXHhQo72lVUNKeLUWBa&#10;ynSjuXH54a9ZLB/bLPdbpcaj/vcHRKA+fMLv9l4rmMPrSrw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6mMPvwAAANoAAAAPAAAAAAAAAAAAAAAAAJgCAABkcnMvZG93bnJl&#10;di54bWxQSwUGAAAAAAQABAD1AAAAhAMAAAAA&#10;" fillcolor="#943634 [2405]" stroked="f">
            <v:textbox>
              <w:txbxContent>
                <w:p w:rsidR="001D7F54" w:rsidRPr="007F0F5C" w:rsidRDefault="001D7F54" w:rsidP="007F0F5C">
                  <w:pPr>
                    <w:pStyle w:val="Footer"/>
                    <w:jc w:val="center"/>
                    <w:rPr>
                      <w:color w:val="FFFFFF" w:themeColor="background1"/>
                      <w:sz w:val="36"/>
                      <w:szCs w:val="36"/>
                    </w:rPr>
                  </w:pPr>
                  <w:r w:rsidRPr="007F0F5C">
                    <w:rPr>
                      <w:color w:val="FFFFFF" w:themeColor="background1"/>
                      <w:sz w:val="36"/>
                      <w:szCs w:val="36"/>
                    </w:rPr>
                    <w:t xml:space="preserve">Page </w:t>
                  </w:r>
                  <w:r w:rsidR="006B7CAB" w:rsidRPr="007F0F5C">
                    <w:rPr>
                      <w:sz w:val="36"/>
                      <w:szCs w:val="36"/>
                    </w:rPr>
                    <w:fldChar w:fldCharType="begin"/>
                  </w:r>
                  <w:r w:rsidRPr="007F0F5C">
                    <w:rPr>
                      <w:sz w:val="36"/>
                      <w:szCs w:val="36"/>
                    </w:rPr>
                    <w:instrText xml:space="preserve"> PAGE   \* MERGEFORMAT </w:instrText>
                  </w:r>
                  <w:r w:rsidR="006B7CAB" w:rsidRPr="007F0F5C">
                    <w:rPr>
                      <w:sz w:val="36"/>
                      <w:szCs w:val="36"/>
                    </w:rPr>
                    <w:fldChar w:fldCharType="separate"/>
                  </w:r>
                  <w:r w:rsidR="00B024E2" w:rsidRPr="00B024E2">
                    <w:rPr>
                      <w:noProof/>
                      <w:color w:val="FFFFFF" w:themeColor="background1"/>
                      <w:sz w:val="36"/>
                      <w:szCs w:val="36"/>
                    </w:rPr>
                    <w:t>6</w:t>
                  </w:r>
                  <w:r w:rsidR="006B7CAB" w:rsidRPr="007F0F5C">
                    <w:rPr>
                      <w:sz w:val="36"/>
                      <w:szCs w:val="36"/>
                    </w:rPr>
                    <w:fldChar w:fldCharType="end"/>
                  </w:r>
                </w:p>
              </w:txbxContent>
            </v:textbox>
          </v:rect>
          <v:rect id="Rectangle 8" o:spid="_x0000_s2050" style="position:absolute;left:321;top:14850;width:11601;height: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A43" w:rsidRDefault="00DB6A43" w:rsidP="001E7454">
      <w:r>
        <w:separator/>
      </w:r>
    </w:p>
  </w:footnote>
  <w:footnote w:type="continuationSeparator" w:id="0">
    <w:p w:rsidR="00DB6A43" w:rsidRDefault="00DB6A43" w:rsidP="001E74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F54" w:rsidRDefault="006B7CAB">
    <w:pPr>
      <w:pStyle w:val="Header"/>
    </w:pPr>
    <w:r>
      <w:rPr>
        <w:noProof/>
      </w:rPr>
      <w:pict>
        <v:group id="Group 1" o:spid="_x0000_s2053" style="position:absolute;margin-left:0;margin-top:0;width:579.8pt;height:41.75pt;z-index:251660288;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" o:allowincell="f">
          <v:rect id="Rectangle 2" o:spid="_x0000_s2056" style="position:absolute;left:377;top:360;width:9346;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bsMA&#10;AADaAAAADwAAAGRycy9kb3ducmV2LnhtbESPT2vCQBTE74LfYXmCF9GNQkONriItgrT0YPxzfmSf&#10;STD7NmTXGP30bqHQ4zAzv2GW685UoqXGlZYVTCcRCOLM6pJzBcfDdvwOwnlkjZVlUvAgB+tVv7fE&#10;RNs776lNfS4ChF2CCgrv60RKlxVk0E1sTRy8i20M+iCbXOoG7wFuKjmLolgaLDksFFjTR0HZNb0Z&#10;BafUnKP5/vkzepvKz/T7K0ZuUanhoNssQHjq/H/4r73TCmL4vRJu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kbsMAAADaAAAADwAAAAAAAAAAAAAAAACYAgAAZHJzL2Rv&#10;d25yZXYueG1sUEsFBgAAAAAEAAQA9QAAAIgDAAAAAA==&#10;" fillcolor="#943634 [2405]" stroked="f" strokecolor="white [3212]" strokeweight="1.5pt">
            <v:textbox>
              <w:txbxContent>
                <w:sdt>
                  <w:sdtPr>
                    <w:rPr>
                      <w:b/>
                      <w:color w:val="FFFFFF" w:themeColor="background1"/>
                      <w:sz w:val="28"/>
                      <w:szCs w:val="28"/>
                    </w:rPr>
                    <w:alias w:val="Title"/>
                    <w:id w:val="538682326"/>
                    <w:placeholder>
                      <w:docPart w:val="4A680D8DE20E4E12B3A60C76832CA62D"/>
                    </w:placeholder>
                    <w:dataBinding w:prefixMappings="xmlns:ns0='http://schemas.openxmlformats.org/package/2006/metadata/core-properties' xmlns:ns1='http://purl.org/dc/elements/1.1/'" w:xpath="/ns0:coreProperties[1]/ns1:title[1]" w:storeItemID="{6C3C8BC8-F283-45AE-878A-BAB7291924A1}"/>
                    <w:text/>
                  </w:sdtPr>
                  <w:sdtContent>
                    <w:p w:rsidR="001D7F54" w:rsidRDefault="001D7F54">
                      <w:pPr>
                        <w:pStyle w:val="Header"/>
                        <w:rPr>
                          <w:color w:val="FFFFFF" w:themeColor="background1"/>
                          <w:sz w:val="28"/>
                          <w:szCs w:val="28"/>
                        </w:rPr>
                      </w:pPr>
                      <w:r>
                        <w:rPr>
                          <w:b/>
                          <w:color w:val="FFFFFF" w:themeColor="background1"/>
                          <w:sz w:val="28"/>
                          <w:szCs w:val="28"/>
                        </w:rPr>
                        <w:t>DETAILED DESIGN: LEVEL 3</w:t>
                      </w:r>
                    </w:p>
                  </w:sdtContent>
                </w:sdt>
              </w:txbxContent>
            </v:textbox>
          </v:rect>
          <v:rect id="Rectangle 3" o:spid="_x0000_s2055" style="position:absolute;left:9763;top:360;width:2102;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qqmcQA&#10;AADaAAAADwAAAGRycy9kb3ducmV2LnhtbESPQWvCQBSE74X+h+UVvIhutFDb6CaItuCtGAvS2yP7&#10;TILZt2t21fTfu4LQ4zAz3zCLvDetuFDnG8sKJuMEBHFpdcOVgp/d1+gdhA/IGlvLpOCPPOTZ89MC&#10;U22vvKVLESoRIexTVFCH4FIpfVmTQT+2jjh6B9sZDFF2ldQdXiPctHKaJG/SYMNxoUZHq5rKY3E2&#10;Cs7LT5641+Hm9N1o/eHWxeF3v1Jq8NIv5yAC9eE//GhvtIIZ3K/EGy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qpnEAAAA2gAAAA8AAAAAAAAAAAAAAAAAmAIAAGRycy9k&#10;b3ducmV2LnhtbFBLBQYAAAAABAAEAPUAAACJAwAAAAA=&#10;" fillcolor="#943634 [2405]" stroked="f" strokecolor="white [3212]" strokeweight="2pt">
            <v:textbox>
              <w:txbxContent>
                <w:p w:rsidR="001D7F54" w:rsidRPr="00652954" w:rsidRDefault="001D7F54" w:rsidP="00652954">
                  <w:pPr>
                    <w:jc w:val="center"/>
                    <w:rPr>
                      <w:b/>
                      <w:color w:val="FFFFFF" w:themeColor="background1"/>
                      <w:sz w:val="32"/>
                      <w:szCs w:val="32"/>
                    </w:rPr>
                  </w:pPr>
                  <w:r w:rsidRPr="00652954">
                    <w:rPr>
                      <w:b/>
                      <w:color w:val="FFFFFF" w:themeColor="background1"/>
                      <w:sz w:val="32"/>
                      <w:szCs w:val="32"/>
                    </w:rPr>
                    <w:t>6/13/2012</w:t>
                  </w:r>
                </w:p>
              </w:txbxContent>
            </v:textbox>
          </v:rect>
          <v:rect id="Rectangle 4" o:spid="_x0000_s2054" style="position:absolute;left:330;top:308;width:11586;height: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rBMEA&#10;AADaAAAADwAAAGRycy9kb3ducmV2LnhtbERPy4rCMBTdC/5DuAOzEZvqqNSOUUQYGFwIPhCXl+ba&#10;FpubkkTt/P1kIbg8nPdi1ZlGPMj52rKCUZKCIC6srrlUcDr+DDMQPiBrbCyTgj/ysFr2ewvMtX3y&#10;nh6HUIoYwj5HBVUIbS6lLyoy6BPbEkfuap3BEKErpXb4jOGmkeM0nUmDNceGClvaVFTcDnejYDuZ&#10;ppdwHtljdvua71wzOM+2d6U+P7r1N4hAXXiLX+5frSBujVfiD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66wTBAAAA2gAAAA8AAAAAAAAAAAAAAAAAmAIAAGRycy9kb3du&#10;cmV2LnhtbFBLBQYAAAAABAAEAPUAAACGAwAAAAA=&#10;" filled="f" strokeweight="1pt"/>
          <w10:wrap anchorx="page" anchory="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B15E8"/>
    <w:multiLevelType w:val="hybridMultilevel"/>
    <w:tmpl w:val="9A541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B614C"/>
    <w:multiLevelType w:val="hybridMultilevel"/>
    <w:tmpl w:val="B578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11F6"/>
    <w:multiLevelType w:val="hybridMultilevel"/>
    <w:tmpl w:val="FF201CAC"/>
    <w:lvl w:ilvl="0" w:tplc="E572F9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7E2216"/>
    <w:multiLevelType w:val="hybridMultilevel"/>
    <w:tmpl w:val="B0D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61A99"/>
    <w:multiLevelType w:val="hybridMultilevel"/>
    <w:tmpl w:val="18527D82"/>
    <w:lvl w:ilvl="0" w:tplc="AEAA4DA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130FDF"/>
    <w:multiLevelType w:val="hybridMultilevel"/>
    <w:tmpl w:val="3698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2F7303"/>
    <w:multiLevelType w:val="hybridMultilevel"/>
    <w:tmpl w:val="0D54B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BD37B1"/>
    <w:multiLevelType w:val="hybridMultilevel"/>
    <w:tmpl w:val="A40CF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C6735F"/>
    <w:multiLevelType w:val="hybridMultilevel"/>
    <w:tmpl w:val="C1C438A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C9B11A2"/>
    <w:multiLevelType w:val="hybridMultilevel"/>
    <w:tmpl w:val="18527D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1CF1047B"/>
    <w:multiLevelType w:val="hybridMultilevel"/>
    <w:tmpl w:val="6BF285B0"/>
    <w:lvl w:ilvl="0" w:tplc="A1720E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F3044C"/>
    <w:multiLevelType w:val="hybridMultilevel"/>
    <w:tmpl w:val="2422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59000F"/>
    <w:multiLevelType w:val="hybridMultilevel"/>
    <w:tmpl w:val="C9A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C6620D"/>
    <w:multiLevelType w:val="hybridMultilevel"/>
    <w:tmpl w:val="1FC8AB10"/>
    <w:lvl w:ilvl="0" w:tplc="376A2A6E">
      <w:start w:val="1"/>
      <w:numFmt w:val="decimal"/>
      <w:lvlText w:val="%1)"/>
      <w:lvlJc w:val="left"/>
      <w:pPr>
        <w:ind w:left="1335" w:hanging="360"/>
      </w:pPr>
      <w:rPr>
        <w:rFonts w:hint="default"/>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4">
    <w:nsid w:val="2BB85E29"/>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232C08"/>
    <w:multiLevelType w:val="hybridMultilevel"/>
    <w:tmpl w:val="18527D82"/>
    <w:lvl w:ilvl="0" w:tplc="AF223DB4">
      <w:start w:val="1"/>
      <w:numFmt w:val="bullet"/>
      <w:lvlText w:val="e"/>
      <w:lvlJc w:val="left"/>
      <w:pPr>
        <w:tabs>
          <w:tab w:val="num" w:pos="1080"/>
        </w:tabs>
        <w:ind w:left="1080" w:hanging="360"/>
      </w:pPr>
      <w:rPr>
        <w:rFonts w:ascii="Astro" w:hAnsi="Astro"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1CF6D59"/>
    <w:multiLevelType w:val="hybridMultilevel"/>
    <w:tmpl w:val="6B261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345320"/>
    <w:multiLevelType w:val="hybridMultilevel"/>
    <w:tmpl w:val="6FA2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AB6AC7"/>
    <w:multiLevelType w:val="hybridMultilevel"/>
    <w:tmpl w:val="33D4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E62492"/>
    <w:multiLevelType w:val="hybridMultilevel"/>
    <w:tmpl w:val="9EE2C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801B2"/>
    <w:multiLevelType w:val="hybridMultilevel"/>
    <w:tmpl w:val="8E6098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nsid w:val="5B853F04"/>
    <w:multiLevelType w:val="hybridMultilevel"/>
    <w:tmpl w:val="54EE8BD8"/>
    <w:lvl w:ilvl="0" w:tplc="44DC240E">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0777E79"/>
    <w:multiLevelType w:val="hybridMultilevel"/>
    <w:tmpl w:val="814A5F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AD1E29"/>
    <w:multiLevelType w:val="hybridMultilevel"/>
    <w:tmpl w:val="6EBE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8F08D7"/>
    <w:multiLevelType w:val="hybridMultilevel"/>
    <w:tmpl w:val="AB80F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D93226"/>
    <w:multiLevelType w:val="hybridMultilevel"/>
    <w:tmpl w:val="20F48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842D2B"/>
    <w:multiLevelType w:val="hybridMultilevel"/>
    <w:tmpl w:val="0C76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E66CBE"/>
    <w:multiLevelType w:val="hybridMultilevel"/>
    <w:tmpl w:val="EBB2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65516C"/>
    <w:multiLevelType w:val="hybridMultilevel"/>
    <w:tmpl w:val="A77CB682"/>
    <w:lvl w:ilvl="0" w:tplc="44DC24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47F00FA"/>
    <w:multiLevelType w:val="hybridMultilevel"/>
    <w:tmpl w:val="18527D82"/>
    <w:lvl w:ilvl="0" w:tplc="CA8A86A2">
      <w:start w:val="1"/>
      <w:numFmt w:val="bullet"/>
      <w:lvlText w:val="҉"/>
      <w:lvlJc w:val="left"/>
      <w:pPr>
        <w:tabs>
          <w:tab w:val="num" w:pos="1080"/>
        </w:tabs>
        <w:ind w:left="1080" w:hanging="360"/>
      </w:pPr>
      <w:rPr>
        <w:rFonts w:hAnsi="Microsoft Sans Serif"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5C318A8"/>
    <w:multiLevelType w:val="hybridMultilevel"/>
    <w:tmpl w:val="26EA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4607A7"/>
    <w:multiLevelType w:val="hybridMultilevel"/>
    <w:tmpl w:val="94564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9"/>
  </w:num>
  <w:num w:numId="4">
    <w:abstractNumId w:val="14"/>
  </w:num>
  <w:num w:numId="5">
    <w:abstractNumId w:val="9"/>
  </w:num>
  <w:num w:numId="6">
    <w:abstractNumId w:val="18"/>
  </w:num>
  <w:num w:numId="7">
    <w:abstractNumId w:val="5"/>
  </w:num>
  <w:num w:numId="8">
    <w:abstractNumId w:val="23"/>
  </w:num>
  <w:num w:numId="9">
    <w:abstractNumId w:val="26"/>
  </w:num>
  <w:num w:numId="10">
    <w:abstractNumId w:val="27"/>
  </w:num>
  <w:num w:numId="11">
    <w:abstractNumId w:val="17"/>
  </w:num>
  <w:num w:numId="12">
    <w:abstractNumId w:val="7"/>
  </w:num>
  <w:num w:numId="13">
    <w:abstractNumId w:val="1"/>
  </w:num>
  <w:num w:numId="14">
    <w:abstractNumId w:val="6"/>
  </w:num>
  <w:num w:numId="15">
    <w:abstractNumId w:val="10"/>
  </w:num>
  <w:num w:numId="16">
    <w:abstractNumId w:val="13"/>
  </w:num>
  <w:num w:numId="17">
    <w:abstractNumId w:val="0"/>
  </w:num>
  <w:num w:numId="18">
    <w:abstractNumId w:val="24"/>
  </w:num>
  <w:num w:numId="19">
    <w:abstractNumId w:val="20"/>
  </w:num>
  <w:num w:numId="20">
    <w:abstractNumId w:val="19"/>
  </w:num>
  <w:num w:numId="21">
    <w:abstractNumId w:val="3"/>
  </w:num>
  <w:num w:numId="22">
    <w:abstractNumId w:val="12"/>
  </w:num>
  <w:num w:numId="23">
    <w:abstractNumId w:val="11"/>
  </w:num>
  <w:num w:numId="24">
    <w:abstractNumId w:val="31"/>
  </w:num>
  <w:num w:numId="25">
    <w:abstractNumId w:val="16"/>
  </w:num>
  <w:num w:numId="26">
    <w:abstractNumId w:val="22"/>
  </w:num>
  <w:num w:numId="27">
    <w:abstractNumId w:val="30"/>
  </w:num>
  <w:num w:numId="28">
    <w:abstractNumId w:val="2"/>
  </w:num>
  <w:num w:numId="29">
    <w:abstractNumId w:val="28"/>
  </w:num>
  <w:num w:numId="30">
    <w:abstractNumId w:val="21"/>
  </w:num>
  <w:num w:numId="31">
    <w:abstractNumId w:val="8"/>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seFELayout/>
  </w:compat>
  <w:rsids>
    <w:rsidRoot w:val="00464B2F"/>
    <w:rsid w:val="0000746F"/>
    <w:rsid w:val="00013DBB"/>
    <w:rsid w:val="00036AAB"/>
    <w:rsid w:val="00072180"/>
    <w:rsid w:val="000A75DE"/>
    <w:rsid w:val="000C3DD3"/>
    <w:rsid w:val="00107D47"/>
    <w:rsid w:val="0016456F"/>
    <w:rsid w:val="001A64F3"/>
    <w:rsid w:val="001B14AD"/>
    <w:rsid w:val="001D0FE8"/>
    <w:rsid w:val="001D7F54"/>
    <w:rsid w:val="001E7454"/>
    <w:rsid w:val="001F4633"/>
    <w:rsid w:val="002C5B9C"/>
    <w:rsid w:val="002D0699"/>
    <w:rsid w:val="002E1A09"/>
    <w:rsid w:val="003400BB"/>
    <w:rsid w:val="00383CDE"/>
    <w:rsid w:val="00404AF3"/>
    <w:rsid w:val="004214A5"/>
    <w:rsid w:val="00422F63"/>
    <w:rsid w:val="004607FD"/>
    <w:rsid w:val="00464B2F"/>
    <w:rsid w:val="0047149B"/>
    <w:rsid w:val="0048279A"/>
    <w:rsid w:val="004C4422"/>
    <w:rsid w:val="00533FC6"/>
    <w:rsid w:val="00592C15"/>
    <w:rsid w:val="005E59D1"/>
    <w:rsid w:val="006229C6"/>
    <w:rsid w:val="0064699B"/>
    <w:rsid w:val="00652954"/>
    <w:rsid w:val="006B7CAB"/>
    <w:rsid w:val="006C7DC5"/>
    <w:rsid w:val="00701373"/>
    <w:rsid w:val="0073539F"/>
    <w:rsid w:val="00735535"/>
    <w:rsid w:val="00772C2D"/>
    <w:rsid w:val="00785587"/>
    <w:rsid w:val="0079145E"/>
    <w:rsid w:val="007C3407"/>
    <w:rsid w:val="007E4C62"/>
    <w:rsid w:val="007E7334"/>
    <w:rsid w:val="007F0F5C"/>
    <w:rsid w:val="007F3A5E"/>
    <w:rsid w:val="00800893"/>
    <w:rsid w:val="00814409"/>
    <w:rsid w:val="008518B7"/>
    <w:rsid w:val="008941A1"/>
    <w:rsid w:val="00896684"/>
    <w:rsid w:val="008C6958"/>
    <w:rsid w:val="009161AB"/>
    <w:rsid w:val="00917C7D"/>
    <w:rsid w:val="009258ED"/>
    <w:rsid w:val="00934F8C"/>
    <w:rsid w:val="00951C31"/>
    <w:rsid w:val="00957F6E"/>
    <w:rsid w:val="00971769"/>
    <w:rsid w:val="009B4694"/>
    <w:rsid w:val="009E6A02"/>
    <w:rsid w:val="00A0049E"/>
    <w:rsid w:val="00A315A2"/>
    <w:rsid w:val="00AA37FC"/>
    <w:rsid w:val="00AF722D"/>
    <w:rsid w:val="00B024E2"/>
    <w:rsid w:val="00B054CE"/>
    <w:rsid w:val="00B1505A"/>
    <w:rsid w:val="00B97D2A"/>
    <w:rsid w:val="00BC57CF"/>
    <w:rsid w:val="00BC7C94"/>
    <w:rsid w:val="00BD1277"/>
    <w:rsid w:val="00BD4600"/>
    <w:rsid w:val="00BF7F48"/>
    <w:rsid w:val="00C76DEE"/>
    <w:rsid w:val="00C92761"/>
    <w:rsid w:val="00CA5EC9"/>
    <w:rsid w:val="00CB3F5D"/>
    <w:rsid w:val="00CC00A4"/>
    <w:rsid w:val="00CD38A3"/>
    <w:rsid w:val="00CE2FFB"/>
    <w:rsid w:val="00CF500F"/>
    <w:rsid w:val="00D17203"/>
    <w:rsid w:val="00D24EEF"/>
    <w:rsid w:val="00D5079E"/>
    <w:rsid w:val="00D706B6"/>
    <w:rsid w:val="00D90F2A"/>
    <w:rsid w:val="00DB445B"/>
    <w:rsid w:val="00DB6604"/>
    <w:rsid w:val="00DB6A43"/>
    <w:rsid w:val="00DD32D7"/>
    <w:rsid w:val="00DE0569"/>
    <w:rsid w:val="00DF23D4"/>
    <w:rsid w:val="00E71F1D"/>
    <w:rsid w:val="00E752E9"/>
    <w:rsid w:val="00E82479"/>
    <w:rsid w:val="00E907E8"/>
    <w:rsid w:val="00E95845"/>
    <w:rsid w:val="00EB099F"/>
    <w:rsid w:val="00EE094C"/>
    <w:rsid w:val="00EF3F67"/>
    <w:rsid w:val="00F54023"/>
    <w:rsid w:val="00F9763B"/>
    <w:rsid w:val="00FA28F3"/>
    <w:rsid w:val="00FA3976"/>
    <w:rsid w:val="00FA742B"/>
    <w:rsid w:val="00FC1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F1D"/>
  </w:style>
  <w:style w:type="paragraph" w:styleId="Heading1">
    <w:name w:val="heading 1"/>
    <w:basedOn w:val="Normal"/>
    <w:next w:val="Normal"/>
    <w:link w:val="Heading1Char"/>
    <w:uiPriority w:val="9"/>
    <w:qFormat/>
    <w:rsid w:val="00E71F1D"/>
    <w:pPr>
      <w:keepNext/>
      <w:keepLines/>
      <w:spacing w:before="480" w:after="0"/>
      <w:outlineLvl w:val="0"/>
    </w:pPr>
    <w:rPr>
      <w:b/>
      <w:color w:val="943634" w:themeColor="accent2" w:themeShade="BF"/>
      <w:sz w:val="44"/>
      <w:szCs w:val="44"/>
    </w:rPr>
  </w:style>
  <w:style w:type="paragraph" w:styleId="Heading2">
    <w:name w:val="heading 2"/>
    <w:basedOn w:val="Normal"/>
    <w:next w:val="Normal"/>
    <w:link w:val="Heading2Char"/>
    <w:uiPriority w:val="9"/>
    <w:unhideWhenUsed/>
    <w:qFormat/>
    <w:rsid w:val="00E71F1D"/>
    <w:pPr>
      <w:keepNext/>
      <w:keepLines/>
      <w:spacing w:before="200" w:after="0"/>
      <w:outlineLvl w:val="1"/>
    </w:pPr>
    <w:rPr>
      <w:rFonts w:eastAsiaTheme="majorEastAsia" w:cstheme="minorHAnsi"/>
      <w:b/>
      <w:bCs/>
      <w:color w:val="943634" w:themeColor="accent2" w:themeShade="BF"/>
      <w:sz w:val="32"/>
      <w:szCs w:val="32"/>
    </w:rPr>
  </w:style>
  <w:style w:type="paragraph" w:styleId="Heading3">
    <w:name w:val="heading 3"/>
    <w:basedOn w:val="Normal"/>
    <w:next w:val="Normal"/>
    <w:link w:val="Heading3Char"/>
    <w:uiPriority w:val="9"/>
    <w:unhideWhenUsed/>
    <w:qFormat/>
    <w:rsid w:val="00E71F1D"/>
    <w:pPr>
      <w:outlineLvl w:val="2"/>
    </w:pPr>
    <w:rPr>
      <w:b/>
      <w:color w:val="C00000"/>
      <w:sz w:val="28"/>
      <w:szCs w:val="28"/>
    </w:rPr>
  </w:style>
  <w:style w:type="paragraph" w:styleId="Heading4">
    <w:name w:val="heading 4"/>
    <w:basedOn w:val="Normal"/>
    <w:next w:val="Normal"/>
    <w:link w:val="Heading4Char"/>
    <w:uiPriority w:val="9"/>
    <w:unhideWhenUsed/>
    <w:qFormat/>
    <w:rsid w:val="00E71F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1F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1F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1F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F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71F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A742B"/>
  </w:style>
  <w:style w:type="paragraph" w:styleId="TOC2">
    <w:name w:val="toc 2"/>
    <w:basedOn w:val="Normal"/>
    <w:next w:val="Normal"/>
    <w:autoRedefine/>
    <w:uiPriority w:val="39"/>
    <w:rsid w:val="00FA742B"/>
    <w:pPr>
      <w:ind w:left="200"/>
    </w:pPr>
  </w:style>
  <w:style w:type="paragraph" w:styleId="TOC3">
    <w:name w:val="toc 3"/>
    <w:basedOn w:val="Normal"/>
    <w:next w:val="Normal"/>
    <w:autoRedefine/>
    <w:semiHidden/>
    <w:rsid w:val="00FA742B"/>
    <w:pPr>
      <w:ind w:left="400"/>
    </w:pPr>
  </w:style>
  <w:style w:type="paragraph" w:styleId="TOC4">
    <w:name w:val="toc 4"/>
    <w:basedOn w:val="Normal"/>
    <w:next w:val="Normal"/>
    <w:autoRedefine/>
    <w:semiHidden/>
    <w:rsid w:val="00FA742B"/>
    <w:pPr>
      <w:ind w:left="600"/>
    </w:pPr>
  </w:style>
  <w:style w:type="paragraph" w:styleId="TOC5">
    <w:name w:val="toc 5"/>
    <w:basedOn w:val="Normal"/>
    <w:next w:val="Normal"/>
    <w:autoRedefine/>
    <w:semiHidden/>
    <w:rsid w:val="00FA742B"/>
    <w:pPr>
      <w:ind w:left="800"/>
    </w:pPr>
  </w:style>
  <w:style w:type="paragraph" w:styleId="TOC6">
    <w:name w:val="toc 6"/>
    <w:basedOn w:val="Normal"/>
    <w:next w:val="Normal"/>
    <w:autoRedefine/>
    <w:semiHidden/>
    <w:rsid w:val="00FA742B"/>
    <w:pPr>
      <w:ind w:left="1000"/>
    </w:pPr>
  </w:style>
  <w:style w:type="paragraph" w:styleId="TOC7">
    <w:name w:val="toc 7"/>
    <w:basedOn w:val="Normal"/>
    <w:next w:val="Normal"/>
    <w:autoRedefine/>
    <w:semiHidden/>
    <w:rsid w:val="00FA742B"/>
    <w:pPr>
      <w:ind w:left="1200"/>
    </w:pPr>
  </w:style>
  <w:style w:type="paragraph" w:styleId="TOC8">
    <w:name w:val="toc 8"/>
    <w:basedOn w:val="Normal"/>
    <w:next w:val="Normal"/>
    <w:autoRedefine/>
    <w:semiHidden/>
    <w:rsid w:val="00FA742B"/>
    <w:pPr>
      <w:ind w:left="1400"/>
    </w:pPr>
  </w:style>
  <w:style w:type="paragraph" w:styleId="TOC9">
    <w:name w:val="toc 9"/>
    <w:basedOn w:val="Normal"/>
    <w:next w:val="Normal"/>
    <w:autoRedefine/>
    <w:semiHidden/>
    <w:rsid w:val="00FA742B"/>
    <w:pPr>
      <w:ind w:left="1600"/>
    </w:pPr>
  </w:style>
  <w:style w:type="character" w:styleId="Hyperlink">
    <w:name w:val="Hyperlink"/>
    <w:basedOn w:val="DefaultParagraphFont"/>
    <w:uiPriority w:val="99"/>
    <w:rsid w:val="00FA742B"/>
    <w:rPr>
      <w:color w:val="0000FF"/>
      <w:u w:val="single"/>
    </w:rPr>
  </w:style>
  <w:style w:type="paragraph" w:styleId="Header">
    <w:name w:val="header"/>
    <w:basedOn w:val="Normal"/>
    <w:link w:val="HeaderChar"/>
    <w:uiPriority w:val="99"/>
    <w:unhideWhenUsed/>
    <w:rsid w:val="001E7454"/>
    <w:pPr>
      <w:tabs>
        <w:tab w:val="center" w:pos="4680"/>
        <w:tab w:val="right" w:pos="9360"/>
      </w:tabs>
    </w:pPr>
  </w:style>
  <w:style w:type="character" w:customStyle="1" w:styleId="HeaderChar">
    <w:name w:val="Header Char"/>
    <w:basedOn w:val="DefaultParagraphFont"/>
    <w:link w:val="Header"/>
    <w:uiPriority w:val="99"/>
    <w:rsid w:val="001E7454"/>
    <w:rPr>
      <w:rFonts w:ascii="Franklin Gothic Book" w:hAnsi="Franklin Gothic Book"/>
      <w:szCs w:val="24"/>
      <w:lang w:val="en-US" w:eastAsia="en-US"/>
    </w:rPr>
  </w:style>
  <w:style w:type="paragraph" w:styleId="Footer">
    <w:name w:val="footer"/>
    <w:basedOn w:val="Normal"/>
    <w:link w:val="FooterChar"/>
    <w:uiPriority w:val="99"/>
    <w:unhideWhenUsed/>
    <w:rsid w:val="001E7454"/>
    <w:pPr>
      <w:tabs>
        <w:tab w:val="center" w:pos="4680"/>
        <w:tab w:val="right" w:pos="9360"/>
      </w:tabs>
    </w:pPr>
  </w:style>
  <w:style w:type="character" w:customStyle="1" w:styleId="FooterChar">
    <w:name w:val="Footer Char"/>
    <w:basedOn w:val="DefaultParagraphFont"/>
    <w:link w:val="Footer"/>
    <w:uiPriority w:val="99"/>
    <w:rsid w:val="001E7454"/>
    <w:rPr>
      <w:rFonts w:ascii="Franklin Gothic Book" w:hAnsi="Franklin Gothic Book"/>
      <w:szCs w:val="24"/>
      <w:lang w:val="en-US" w:eastAsia="en-US"/>
    </w:rPr>
  </w:style>
  <w:style w:type="paragraph" w:styleId="BalloonText">
    <w:name w:val="Balloon Text"/>
    <w:basedOn w:val="Normal"/>
    <w:link w:val="BalloonTextChar"/>
    <w:uiPriority w:val="99"/>
    <w:semiHidden/>
    <w:unhideWhenUsed/>
    <w:rsid w:val="001E7454"/>
    <w:rPr>
      <w:rFonts w:ascii="Tahoma" w:hAnsi="Tahoma" w:cs="Tahoma"/>
      <w:sz w:val="16"/>
      <w:szCs w:val="16"/>
    </w:rPr>
  </w:style>
  <w:style w:type="character" w:customStyle="1" w:styleId="BalloonTextChar">
    <w:name w:val="Balloon Text Char"/>
    <w:basedOn w:val="DefaultParagraphFont"/>
    <w:link w:val="BalloonText"/>
    <w:uiPriority w:val="99"/>
    <w:semiHidden/>
    <w:rsid w:val="001E7454"/>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E71F1D"/>
    <w:rPr>
      <w:b/>
      <w:color w:val="943634" w:themeColor="accent2" w:themeShade="BF"/>
      <w:sz w:val="44"/>
      <w:szCs w:val="44"/>
    </w:rPr>
  </w:style>
  <w:style w:type="character" w:customStyle="1" w:styleId="Heading2Char">
    <w:name w:val="Heading 2 Char"/>
    <w:basedOn w:val="DefaultParagraphFont"/>
    <w:link w:val="Heading2"/>
    <w:uiPriority w:val="9"/>
    <w:rsid w:val="00E71F1D"/>
    <w:rPr>
      <w:rFonts w:eastAsiaTheme="majorEastAsia" w:cstheme="minorHAnsi"/>
      <w:b/>
      <w:bCs/>
      <w:color w:val="943634" w:themeColor="accent2" w:themeShade="BF"/>
      <w:sz w:val="32"/>
      <w:szCs w:val="32"/>
    </w:rPr>
  </w:style>
  <w:style w:type="character" w:customStyle="1" w:styleId="Heading3Char">
    <w:name w:val="Heading 3 Char"/>
    <w:basedOn w:val="DefaultParagraphFont"/>
    <w:link w:val="Heading3"/>
    <w:uiPriority w:val="9"/>
    <w:rsid w:val="00E71F1D"/>
    <w:rPr>
      <w:b/>
      <w:color w:val="C00000"/>
      <w:sz w:val="28"/>
      <w:szCs w:val="28"/>
    </w:rPr>
  </w:style>
  <w:style w:type="character" w:customStyle="1" w:styleId="Heading4Char">
    <w:name w:val="Heading 4 Char"/>
    <w:basedOn w:val="DefaultParagraphFont"/>
    <w:link w:val="Heading4"/>
    <w:uiPriority w:val="9"/>
    <w:rsid w:val="00E71F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1F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1F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71F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F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71F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71F1D"/>
    <w:pPr>
      <w:spacing w:line="240" w:lineRule="auto"/>
    </w:pPr>
    <w:rPr>
      <w:b/>
      <w:bCs/>
      <w:color w:val="4F81BD" w:themeColor="accent1"/>
      <w:sz w:val="18"/>
      <w:szCs w:val="18"/>
    </w:rPr>
  </w:style>
  <w:style w:type="paragraph" w:styleId="Title">
    <w:name w:val="Title"/>
    <w:basedOn w:val="Normal"/>
    <w:next w:val="Normal"/>
    <w:link w:val="TitleChar"/>
    <w:uiPriority w:val="10"/>
    <w:qFormat/>
    <w:rsid w:val="00E71F1D"/>
    <w:pPr>
      <w:pBdr>
        <w:bottom w:val="single" w:sz="12" w:space="1" w:color="C00000"/>
      </w:pBdr>
      <w:spacing w:after="300" w:line="240" w:lineRule="auto"/>
      <w:contextualSpacing/>
    </w:pPr>
    <w:rPr>
      <w:rFonts w:eastAsiaTheme="majorEastAsia" w:cstheme="minorHAnsi"/>
      <w:b/>
      <w:color w:val="943634" w:themeColor="accent2" w:themeShade="BF"/>
      <w:spacing w:val="5"/>
      <w:kern w:val="28"/>
      <w:sz w:val="52"/>
      <w:szCs w:val="52"/>
    </w:rPr>
  </w:style>
  <w:style w:type="character" w:customStyle="1" w:styleId="TitleChar">
    <w:name w:val="Title Char"/>
    <w:basedOn w:val="DefaultParagraphFont"/>
    <w:link w:val="Title"/>
    <w:uiPriority w:val="10"/>
    <w:rsid w:val="00E71F1D"/>
    <w:rPr>
      <w:rFonts w:eastAsiaTheme="majorEastAsia" w:cstheme="minorHAnsi"/>
      <w:b/>
      <w:color w:val="943634" w:themeColor="accent2" w:themeShade="BF"/>
      <w:spacing w:val="5"/>
      <w:kern w:val="28"/>
      <w:sz w:val="52"/>
      <w:szCs w:val="52"/>
    </w:rPr>
  </w:style>
  <w:style w:type="paragraph" w:styleId="Subtitle">
    <w:name w:val="Subtitle"/>
    <w:basedOn w:val="Normal"/>
    <w:next w:val="Normal"/>
    <w:link w:val="SubtitleChar"/>
    <w:uiPriority w:val="11"/>
    <w:qFormat/>
    <w:rsid w:val="00E71F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1F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71F1D"/>
    <w:rPr>
      <w:b/>
      <w:bCs/>
    </w:rPr>
  </w:style>
  <w:style w:type="character" w:styleId="Emphasis">
    <w:name w:val="Emphasis"/>
    <w:basedOn w:val="DefaultParagraphFont"/>
    <w:uiPriority w:val="20"/>
    <w:qFormat/>
    <w:rsid w:val="00E71F1D"/>
    <w:rPr>
      <w:i/>
      <w:iCs/>
    </w:rPr>
  </w:style>
  <w:style w:type="paragraph" w:styleId="NoSpacing">
    <w:name w:val="No Spacing"/>
    <w:uiPriority w:val="1"/>
    <w:qFormat/>
    <w:rsid w:val="00E71F1D"/>
    <w:pPr>
      <w:spacing w:after="0" w:line="240" w:lineRule="auto"/>
    </w:pPr>
  </w:style>
  <w:style w:type="paragraph" w:styleId="ListParagraph">
    <w:name w:val="List Paragraph"/>
    <w:basedOn w:val="Normal"/>
    <w:uiPriority w:val="34"/>
    <w:qFormat/>
    <w:rsid w:val="00E71F1D"/>
    <w:pPr>
      <w:ind w:left="720"/>
      <w:contextualSpacing/>
    </w:pPr>
  </w:style>
  <w:style w:type="paragraph" w:styleId="Quote">
    <w:name w:val="Quote"/>
    <w:basedOn w:val="Normal"/>
    <w:next w:val="Normal"/>
    <w:link w:val="QuoteChar"/>
    <w:uiPriority w:val="29"/>
    <w:qFormat/>
    <w:rsid w:val="00E71F1D"/>
    <w:rPr>
      <w:i/>
      <w:iCs/>
      <w:color w:val="000000" w:themeColor="text1"/>
    </w:rPr>
  </w:style>
  <w:style w:type="character" w:customStyle="1" w:styleId="QuoteChar">
    <w:name w:val="Quote Char"/>
    <w:basedOn w:val="DefaultParagraphFont"/>
    <w:link w:val="Quote"/>
    <w:uiPriority w:val="29"/>
    <w:rsid w:val="00E71F1D"/>
    <w:rPr>
      <w:i/>
      <w:iCs/>
      <w:color w:val="000000" w:themeColor="text1"/>
    </w:rPr>
  </w:style>
  <w:style w:type="paragraph" w:styleId="IntenseQuote">
    <w:name w:val="Intense Quote"/>
    <w:basedOn w:val="Normal"/>
    <w:next w:val="Normal"/>
    <w:link w:val="IntenseQuoteChar"/>
    <w:uiPriority w:val="30"/>
    <w:qFormat/>
    <w:rsid w:val="00E71F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71F1D"/>
    <w:rPr>
      <w:b/>
      <w:bCs/>
      <w:i/>
      <w:iCs/>
      <w:color w:val="4F81BD" w:themeColor="accent1"/>
    </w:rPr>
  </w:style>
  <w:style w:type="character" w:styleId="SubtleEmphasis">
    <w:name w:val="Subtle Emphasis"/>
    <w:basedOn w:val="DefaultParagraphFont"/>
    <w:uiPriority w:val="19"/>
    <w:qFormat/>
    <w:rsid w:val="00E71F1D"/>
    <w:rPr>
      <w:i/>
      <w:iCs/>
      <w:color w:val="808080" w:themeColor="text1" w:themeTint="7F"/>
    </w:rPr>
  </w:style>
  <w:style w:type="character" w:styleId="IntenseEmphasis">
    <w:name w:val="Intense Emphasis"/>
    <w:basedOn w:val="DefaultParagraphFont"/>
    <w:uiPriority w:val="21"/>
    <w:qFormat/>
    <w:rsid w:val="00E71F1D"/>
    <w:rPr>
      <w:b/>
      <w:bCs/>
      <w:i/>
      <w:iCs/>
      <w:color w:val="4F81BD" w:themeColor="accent1"/>
    </w:rPr>
  </w:style>
  <w:style w:type="character" w:styleId="SubtleReference">
    <w:name w:val="Subtle Reference"/>
    <w:basedOn w:val="DefaultParagraphFont"/>
    <w:uiPriority w:val="31"/>
    <w:qFormat/>
    <w:rsid w:val="00E71F1D"/>
    <w:rPr>
      <w:smallCaps/>
      <w:color w:val="C0504D" w:themeColor="accent2"/>
      <w:u w:val="single"/>
    </w:rPr>
  </w:style>
  <w:style w:type="character" w:styleId="IntenseReference">
    <w:name w:val="Intense Reference"/>
    <w:basedOn w:val="DefaultParagraphFont"/>
    <w:uiPriority w:val="32"/>
    <w:qFormat/>
    <w:rsid w:val="00E71F1D"/>
    <w:rPr>
      <w:b/>
      <w:bCs/>
      <w:smallCaps/>
      <w:color w:val="C0504D" w:themeColor="accent2"/>
      <w:spacing w:val="5"/>
      <w:u w:val="single"/>
    </w:rPr>
  </w:style>
  <w:style w:type="character" w:styleId="BookTitle">
    <w:name w:val="Book Title"/>
    <w:basedOn w:val="DefaultParagraphFont"/>
    <w:uiPriority w:val="33"/>
    <w:qFormat/>
    <w:rsid w:val="00E71F1D"/>
    <w:rPr>
      <w:b/>
      <w:bCs/>
      <w:smallCaps/>
      <w:spacing w:val="5"/>
    </w:rPr>
  </w:style>
  <w:style w:type="paragraph" w:styleId="TOCHeading">
    <w:name w:val="TOC Heading"/>
    <w:basedOn w:val="Heading1"/>
    <w:next w:val="Normal"/>
    <w:uiPriority w:val="39"/>
    <w:semiHidden/>
    <w:unhideWhenUsed/>
    <w:qFormat/>
    <w:rsid w:val="00E71F1D"/>
    <w:pPr>
      <w:outlineLvl w:val="9"/>
    </w:pPr>
  </w:style>
  <w:style w:type="table" w:styleId="TableGrid">
    <w:name w:val="Table Grid"/>
    <w:basedOn w:val="TableNormal"/>
    <w:uiPriority w:val="59"/>
    <w:rsid w:val="00592C1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92C15"/>
    <w:rPr>
      <w:sz w:val="18"/>
      <w:szCs w:val="18"/>
    </w:rPr>
  </w:style>
  <w:style w:type="paragraph" w:styleId="CommentText">
    <w:name w:val="annotation text"/>
    <w:basedOn w:val="Normal"/>
    <w:link w:val="CommentTextChar"/>
    <w:uiPriority w:val="99"/>
    <w:semiHidden/>
    <w:unhideWhenUsed/>
    <w:rsid w:val="00592C15"/>
    <w:pPr>
      <w:spacing w:line="240" w:lineRule="auto"/>
    </w:pPr>
    <w:rPr>
      <w:rFonts w:eastAsiaTheme="minorHAnsi"/>
      <w:sz w:val="24"/>
      <w:szCs w:val="24"/>
    </w:rPr>
  </w:style>
  <w:style w:type="character" w:customStyle="1" w:styleId="CommentTextChar">
    <w:name w:val="Comment Text Char"/>
    <w:basedOn w:val="DefaultParagraphFont"/>
    <w:link w:val="CommentText"/>
    <w:uiPriority w:val="99"/>
    <w:semiHidden/>
    <w:rsid w:val="00592C15"/>
    <w:rPr>
      <w:rFonts w:eastAsia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F1D"/>
  </w:style>
  <w:style w:type="paragraph" w:styleId="Heading1">
    <w:name w:val="heading 1"/>
    <w:basedOn w:val="Normal"/>
    <w:next w:val="Normal"/>
    <w:link w:val="Heading1Char"/>
    <w:uiPriority w:val="9"/>
    <w:qFormat/>
    <w:rsid w:val="00E71F1D"/>
    <w:pPr>
      <w:keepNext/>
      <w:keepLines/>
      <w:spacing w:before="480" w:after="0"/>
      <w:outlineLvl w:val="0"/>
    </w:pPr>
    <w:rPr>
      <w:b/>
      <w:color w:val="943634" w:themeColor="accent2" w:themeShade="BF"/>
      <w:sz w:val="44"/>
      <w:szCs w:val="44"/>
    </w:rPr>
  </w:style>
  <w:style w:type="paragraph" w:styleId="Heading2">
    <w:name w:val="heading 2"/>
    <w:basedOn w:val="Normal"/>
    <w:next w:val="Normal"/>
    <w:link w:val="Heading2Char"/>
    <w:uiPriority w:val="9"/>
    <w:unhideWhenUsed/>
    <w:qFormat/>
    <w:rsid w:val="00E71F1D"/>
    <w:pPr>
      <w:keepNext/>
      <w:keepLines/>
      <w:spacing w:before="200" w:after="0"/>
      <w:outlineLvl w:val="1"/>
    </w:pPr>
    <w:rPr>
      <w:rFonts w:eastAsiaTheme="majorEastAsia" w:cstheme="minorHAnsi"/>
      <w:b/>
      <w:bCs/>
      <w:color w:val="943634" w:themeColor="accent2" w:themeShade="BF"/>
      <w:sz w:val="32"/>
      <w:szCs w:val="32"/>
    </w:rPr>
  </w:style>
  <w:style w:type="paragraph" w:styleId="Heading3">
    <w:name w:val="heading 3"/>
    <w:basedOn w:val="Normal"/>
    <w:next w:val="Normal"/>
    <w:link w:val="Heading3Char"/>
    <w:uiPriority w:val="9"/>
    <w:unhideWhenUsed/>
    <w:qFormat/>
    <w:rsid w:val="00E71F1D"/>
    <w:pPr>
      <w:outlineLvl w:val="2"/>
    </w:pPr>
    <w:rPr>
      <w:b/>
      <w:color w:val="C00000"/>
      <w:sz w:val="28"/>
      <w:szCs w:val="28"/>
    </w:rPr>
  </w:style>
  <w:style w:type="paragraph" w:styleId="Heading4">
    <w:name w:val="heading 4"/>
    <w:basedOn w:val="Normal"/>
    <w:next w:val="Normal"/>
    <w:link w:val="Heading4Char"/>
    <w:uiPriority w:val="9"/>
    <w:unhideWhenUsed/>
    <w:qFormat/>
    <w:rsid w:val="00E71F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1F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71F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71F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F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71F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FA742B"/>
  </w:style>
  <w:style w:type="paragraph" w:styleId="TOC2">
    <w:name w:val="toc 2"/>
    <w:basedOn w:val="Normal"/>
    <w:next w:val="Normal"/>
    <w:autoRedefine/>
    <w:uiPriority w:val="39"/>
    <w:rsid w:val="00FA742B"/>
    <w:pPr>
      <w:ind w:left="200"/>
    </w:pPr>
  </w:style>
  <w:style w:type="paragraph" w:styleId="TOC3">
    <w:name w:val="toc 3"/>
    <w:basedOn w:val="Normal"/>
    <w:next w:val="Normal"/>
    <w:autoRedefine/>
    <w:semiHidden/>
    <w:rsid w:val="00FA742B"/>
    <w:pPr>
      <w:ind w:left="400"/>
    </w:pPr>
  </w:style>
  <w:style w:type="paragraph" w:styleId="TOC4">
    <w:name w:val="toc 4"/>
    <w:basedOn w:val="Normal"/>
    <w:next w:val="Normal"/>
    <w:autoRedefine/>
    <w:semiHidden/>
    <w:rsid w:val="00FA742B"/>
    <w:pPr>
      <w:ind w:left="600"/>
    </w:pPr>
  </w:style>
  <w:style w:type="paragraph" w:styleId="TOC5">
    <w:name w:val="toc 5"/>
    <w:basedOn w:val="Normal"/>
    <w:next w:val="Normal"/>
    <w:autoRedefine/>
    <w:semiHidden/>
    <w:rsid w:val="00FA742B"/>
    <w:pPr>
      <w:ind w:left="800"/>
    </w:pPr>
  </w:style>
  <w:style w:type="paragraph" w:styleId="TOC6">
    <w:name w:val="toc 6"/>
    <w:basedOn w:val="Normal"/>
    <w:next w:val="Normal"/>
    <w:autoRedefine/>
    <w:semiHidden/>
    <w:rsid w:val="00FA742B"/>
    <w:pPr>
      <w:ind w:left="1000"/>
    </w:pPr>
  </w:style>
  <w:style w:type="paragraph" w:styleId="TOC7">
    <w:name w:val="toc 7"/>
    <w:basedOn w:val="Normal"/>
    <w:next w:val="Normal"/>
    <w:autoRedefine/>
    <w:semiHidden/>
    <w:rsid w:val="00FA742B"/>
    <w:pPr>
      <w:ind w:left="1200"/>
    </w:pPr>
  </w:style>
  <w:style w:type="paragraph" w:styleId="TOC8">
    <w:name w:val="toc 8"/>
    <w:basedOn w:val="Normal"/>
    <w:next w:val="Normal"/>
    <w:autoRedefine/>
    <w:semiHidden/>
    <w:rsid w:val="00FA742B"/>
    <w:pPr>
      <w:ind w:left="1400"/>
    </w:pPr>
  </w:style>
  <w:style w:type="paragraph" w:styleId="TOC9">
    <w:name w:val="toc 9"/>
    <w:basedOn w:val="Normal"/>
    <w:next w:val="Normal"/>
    <w:autoRedefine/>
    <w:semiHidden/>
    <w:rsid w:val="00FA742B"/>
    <w:pPr>
      <w:ind w:left="1600"/>
    </w:pPr>
  </w:style>
  <w:style w:type="character" w:styleId="Hyperlink">
    <w:name w:val="Hyperlink"/>
    <w:basedOn w:val="DefaultParagraphFont"/>
    <w:uiPriority w:val="99"/>
    <w:rsid w:val="00FA742B"/>
    <w:rPr>
      <w:color w:val="0000FF"/>
      <w:u w:val="single"/>
    </w:rPr>
  </w:style>
  <w:style w:type="paragraph" w:styleId="Header">
    <w:name w:val="header"/>
    <w:basedOn w:val="Normal"/>
    <w:link w:val="HeaderChar"/>
    <w:uiPriority w:val="99"/>
    <w:unhideWhenUsed/>
    <w:rsid w:val="001E7454"/>
    <w:pPr>
      <w:tabs>
        <w:tab w:val="center" w:pos="4680"/>
        <w:tab w:val="right" w:pos="9360"/>
      </w:tabs>
    </w:pPr>
  </w:style>
  <w:style w:type="character" w:customStyle="1" w:styleId="HeaderChar">
    <w:name w:val="Header Char"/>
    <w:basedOn w:val="DefaultParagraphFont"/>
    <w:link w:val="Header"/>
    <w:uiPriority w:val="99"/>
    <w:rsid w:val="001E7454"/>
    <w:rPr>
      <w:rFonts w:ascii="Franklin Gothic Book" w:hAnsi="Franklin Gothic Book"/>
      <w:szCs w:val="24"/>
      <w:lang w:val="en-US" w:eastAsia="en-US"/>
    </w:rPr>
  </w:style>
  <w:style w:type="paragraph" w:styleId="Footer">
    <w:name w:val="footer"/>
    <w:basedOn w:val="Normal"/>
    <w:link w:val="FooterChar"/>
    <w:uiPriority w:val="99"/>
    <w:unhideWhenUsed/>
    <w:rsid w:val="001E7454"/>
    <w:pPr>
      <w:tabs>
        <w:tab w:val="center" w:pos="4680"/>
        <w:tab w:val="right" w:pos="9360"/>
      </w:tabs>
    </w:pPr>
  </w:style>
  <w:style w:type="character" w:customStyle="1" w:styleId="FooterChar">
    <w:name w:val="Footer Char"/>
    <w:basedOn w:val="DefaultParagraphFont"/>
    <w:link w:val="Footer"/>
    <w:uiPriority w:val="99"/>
    <w:rsid w:val="001E7454"/>
    <w:rPr>
      <w:rFonts w:ascii="Franklin Gothic Book" w:hAnsi="Franklin Gothic Book"/>
      <w:szCs w:val="24"/>
      <w:lang w:val="en-US" w:eastAsia="en-US"/>
    </w:rPr>
  </w:style>
  <w:style w:type="paragraph" w:styleId="BalloonText">
    <w:name w:val="Balloon Text"/>
    <w:basedOn w:val="Normal"/>
    <w:link w:val="BalloonTextChar"/>
    <w:uiPriority w:val="99"/>
    <w:semiHidden/>
    <w:unhideWhenUsed/>
    <w:rsid w:val="001E7454"/>
    <w:rPr>
      <w:rFonts w:ascii="Tahoma" w:hAnsi="Tahoma" w:cs="Tahoma"/>
      <w:sz w:val="16"/>
      <w:szCs w:val="16"/>
    </w:rPr>
  </w:style>
  <w:style w:type="character" w:customStyle="1" w:styleId="BalloonTextChar">
    <w:name w:val="Balloon Text Char"/>
    <w:basedOn w:val="DefaultParagraphFont"/>
    <w:link w:val="BalloonText"/>
    <w:uiPriority w:val="99"/>
    <w:semiHidden/>
    <w:rsid w:val="001E7454"/>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E71F1D"/>
    <w:rPr>
      <w:b/>
      <w:color w:val="943634" w:themeColor="accent2" w:themeShade="BF"/>
      <w:sz w:val="44"/>
      <w:szCs w:val="44"/>
    </w:rPr>
  </w:style>
  <w:style w:type="character" w:customStyle="1" w:styleId="Heading2Char">
    <w:name w:val="Heading 2 Char"/>
    <w:basedOn w:val="DefaultParagraphFont"/>
    <w:link w:val="Heading2"/>
    <w:uiPriority w:val="9"/>
    <w:rsid w:val="00E71F1D"/>
    <w:rPr>
      <w:rFonts w:eastAsiaTheme="majorEastAsia" w:cstheme="minorHAnsi"/>
      <w:b/>
      <w:bCs/>
      <w:color w:val="943634" w:themeColor="accent2" w:themeShade="BF"/>
      <w:sz w:val="32"/>
      <w:szCs w:val="32"/>
    </w:rPr>
  </w:style>
  <w:style w:type="character" w:customStyle="1" w:styleId="Heading3Char">
    <w:name w:val="Heading 3 Char"/>
    <w:basedOn w:val="DefaultParagraphFont"/>
    <w:link w:val="Heading3"/>
    <w:uiPriority w:val="9"/>
    <w:rsid w:val="00E71F1D"/>
    <w:rPr>
      <w:b/>
      <w:color w:val="C00000"/>
      <w:sz w:val="28"/>
      <w:szCs w:val="28"/>
    </w:rPr>
  </w:style>
  <w:style w:type="character" w:customStyle="1" w:styleId="Heading4Char">
    <w:name w:val="Heading 4 Char"/>
    <w:basedOn w:val="DefaultParagraphFont"/>
    <w:link w:val="Heading4"/>
    <w:uiPriority w:val="9"/>
    <w:rsid w:val="00E71F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1F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71F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71F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F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71F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71F1D"/>
    <w:pPr>
      <w:spacing w:line="240" w:lineRule="auto"/>
    </w:pPr>
    <w:rPr>
      <w:b/>
      <w:bCs/>
      <w:color w:val="4F81BD" w:themeColor="accent1"/>
      <w:sz w:val="18"/>
      <w:szCs w:val="18"/>
    </w:rPr>
  </w:style>
  <w:style w:type="paragraph" w:styleId="Title">
    <w:name w:val="Title"/>
    <w:basedOn w:val="Normal"/>
    <w:next w:val="Normal"/>
    <w:link w:val="TitleChar"/>
    <w:uiPriority w:val="10"/>
    <w:qFormat/>
    <w:rsid w:val="00E71F1D"/>
    <w:pPr>
      <w:pBdr>
        <w:bottom w:val="single" w:sz="12" w:space="1" w:color="C00000"/>
      </w:pBdr>
      <w:spacing w:after="300" w:line="240" w:lineRule="auto"/>
      <w:contextualSpacing/>
    </w:pPr>
    <w:rPr>
      <w:rFonts w:eastAsiaTheme="majorEastAsia" w:cstheme="minorHAnsi"/>
      <w:b/>
      <w:color w:val="943634" w:themeColor="accent2" w:themeShade="BF"/>
      <w:spacing w:val="5"/>
      <w:kern w:val="28"/>
      <w:sz w:val="52"/>
      <w:szCs w:val="52"/>
    </w:rPr>
  </w:style>
  <w:style w:type="character" w:customStyle="1" w:styleId="TitleChar">
    <w:name w:val="Title Char"/>
    <w:basedOn w:val="DefaultParagraphFont"/>
    <w:link w:val="Title"/>
    <w:uiPriority w:val="10"/>
    <w:rsid w:val="00E71F1D"/>
    <w:rPr>
      <w:rFonts w:eastAsiaTheme="majorEastAsia" w:cstheme="minorHAnsi"/>
      <w:b/>
      <w:color w:val="943634" w:themeColor="accent2" w:themeShade="BF"/>
      <w:spacing w:val="5"/>
      <w:kern w:val="28"/>
      <w:sz w:val="52"/>
      <w:szCs w:val="52"/>
    </w:rPr>
  </w:style>
  <w:style w:type="paragraph" w:styleId="Subtitle">
    <w:name w:val="Subtitle"/>
    <w:basedOn w:val="Normal"/>
    <w:next w:val="Normal"/>
    <w:link w:val="SubtitleChar"/>
    <w:uiPriority w:val="11"/>
    <w:qFormat/>
    <w:rsid w:val="00E71F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1F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71F1D"/>
    <w:rPr>
      <w:b/>
      <w:bCs/>
    </w:rPr>
  </w:style>
  <w:style w:type="character" w:styleId="Emphasis">
    <w:name w:val="Emphasis"/>
    <w:basedOn w:val="DefaultParagraphFont"/>
    <w:uiPriority w:val="20"/>
    <w:qFormat/>
    <w:rsid w:val="00E71F1D"/>
    <w:rPr>
      <w:i/>
      <w:iCs/>
    </w:rPr>
  </w:style>
  <w:style w:type="paragraph" w:styleId="NoSpacing">
    <w:name w:val="No Spacing"/>
    <w:uiPriority w:val="1"/>
    <w:qFormat/>
    <w:rsid w:val="00E71F1D"/>
    <w:pPr>
      <w:spacing w:after="0" w:line="240" w:lineRule="auto"/>
    </w:pPr>
  </w:style>
  <w:style w:type="paragraph" w:styleId="ListParagraph">
    <w:name w:val="List Paragraph"/>
    <w:basedOn w:val="Normal"/>
    <w:uiPriority w:val="34"/>
    <w:qFormat/>
    <w:rsid w:val="00E71F1D"/>
    <w:pPr>
      <w:ind w:left="720"/>
      <w:contextualSpacing/>
    </w:pPr>
  </w:style>
  <w:style w:type="paragraph" w:styleId="Quote">
    <w:name w:val="Quote"/>
    <w:basedOn w:val="Normal"/>
    <w:next w:val="Normal"/>
    <w:link w:val="QuoteChar"/>
    <w:uiPriority w:val="29"/>
    <w:qFormat/>
    <w:rsid w:val="00E71F1D"/>
    <w:rPr>
      <w:i/>
      <w:iCs/>
      <w:color w:val="000000" w:themeColor="text1"/>
    </w:rPr>
  </w:style>
  <w:style w:type="character" w:customStyle="1" w:styleId="QuoteChar">
    <w:name w:val="Quote Char"/>
    <w:basedOn w:val="DefaultParagraphFont"/>
    <w:link w:val="Quote"/>
    <w:uiPriority w:val="29"/>
    <w:rsid w:val="00E71F1D"/>
    <w:rPr>
      <w:i/>
      <w:iCs/>
      <w:color w:val="000000" w:themeColor="text1"/>
    </w:rPr>
  </w:style>
  <w:style w:type="paragraph" w:styleId="IntenseQuote">
    <w:name w:val="Intense Quote"/>
    <w:basedOn w:val="Normal"/>
    <w:next w:val="Normal"/>
    <w:link w:val="IntenseQuoteChar"/>
    <w:uiPriority w:val="30"/>
    <w:qFormat/>
    <w:rsid w:val="00E71F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71F1D"/>
    <w:rPr>
      <w:b/>
      <w:bCs/>
      <w:i/>
      <w:iCs/>
      <w:color w:val="4F81BD" w:themeColor="accent1"/>
    </w:rPr>
  </w:style>
  <w:style w:type="character" w:styleId="SubtleEmphasis">
    <w:name w:val="Subtle Emphasis"/>
    <w:basedOn w:val="DefaultParagraphFont"/>
    <w:uiPriority w:val="19"/>
    <w:qFormat/>
    <w:rsid w:val="00E71F1D"/>
    <w:rPr>
      <w:i/>
      <w:iCs/>
      <w:color w:val="808080" w:themeColor="text1" w:themeTint="7F"/>
    </w:rPr>
  </w:style>
  <w:style w:type="character" w:styleId="IntenseEmphasis">
    <w:name w:val="Intense Emphasis"/>
    <w:basedOn w:val="DefaultParagraphFont"/>
    <w:uiPriority w:val="21"/>
    <w:qFormat/>
    <w:rsid w:val="00E71F1D"/>
    <w:rPr>
      <w:b/>
      <w:bCs/>
      <w:i/>
      <w:iCs/>
      <w:color w:val="4F81BD" w:themeColor="accent1"/>
    </w:rPr>
  </w:style>
  <w:style w:type="character" w:styleId="SubtleReference">
    <w:name w:val="Subtle Reference"/>
    <w:basedOn w:val="DefaultParagraphFont"/>
    <w:uiPriority w:val="31"/>
    <w:qFormat/>
    <w:rsid w:val="00E71F1D"/>
    <w:rPr>
      <w:smallCaps/>
      <w:color w:val="C0504D" w:themeColor="accent2"/>
      <w:u w:val="single"/>
    </w:rPr>
  </w:style>
  <w:style w:type="character" w:styleId="IntenseReference">
    <w:name w:val="Intense Reference"/>
    <w:basedOn w:val="DefaultParagraphFont"/>
    <w:uiPriority w:val="32"/>
    <w:qFormat/>
    <w:rsid w:val="00E71F1D"/>
    <w:rPr>
      <w:b/>
      <w:bCs/>
      <w:smallCaps/>
      <w:color w:val="C0504D" w:themeColor="accent2"/>
      <w:spacing w:val="5"/>
      <w:u w:val="single"/>
    </w:rPr>
  </w:style>
  <w:style w:type="character" w:styleId="BookTitle">
    <w:name w:val="Book Title"/>
    <w:basedOn w:val="DefaultParagraphFont"/>
    <w:uiPriority w:val="33"/>
    <w:qFormat/>
    <w:rsid w:val="00E71F1D"/>
    <w:rPr>
      <w:b/>
      <w:bCs/>
      <w:smallCaps/>
      <w:spacing w:val="5"/>
    </w:rPr>
  </w:style>
  <w:style w:type="paragraph" w:styleId="TOCHeading">
    <w:name w:val="TOC Heading"/>
    <w:basedOn w:val="Heading1"/>
    <w:next w:val="Normal"/>
    <w:uiPriority w:val="39"/>
    <w:semiHidden/>
    <w:unhideWhenUsed/>
    <w:qFormat/>
    <w:rsid w:val="00E71F1D"/>
    <w:pPr>
      <w:outlineLvl w:val="9"/>
    </w:pPr>
  </w:style>
  <w:style w:type="table" w:styleId="TableGrid">
    <w:name w:val="Table Grid"/>
    <w:basedOn w:val="TableNormal"/>
    <w:uiPriority w:val="59"/>
    <w:rsid w:val="00592C15"/>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92C15"/>
    <w:rPr>
      <w:sz w:val="18"/>
      <w:szCs w:val="18"/>
    </w:rPr>
  </w:style>
  <w:style w:type="paragraph" w:styleId="CommentText">
    <w:name w:val="annotation text"/>
    <w:basedOn w:val="Normal"/>
    <w:link w:val="CommentTextChar"/>
    <w:uiPriority w:val="99"/>
    <w:semiHidden/>
    <w:unhideWhenUsed/>
    <w:rsid w:val="00592C15"/>
    <w:pPr>
      <w:spacing w:line="240" w:lineRule="auto"/>
    </w:pPr>
    <w:rPr>
      <w:rFonts w:eastAsiaTheme="minorHAnsi"/>
      <w:sz w:val="24"/>
      <w:szCs w:val="24"/>
    </w:rPr>
  </w:style>
  <w:style w:type="character" w:customStyle="1" w:styleId="CommentTextChar">
    <w:name w:val="Comment Text Char"/>
    <w:basedOn w:val="DefaultParagraphFont"/>
    <w:link w:val="CommentText"/>
    <w:uiPriority w:val="99"/>
    <w:semiHidden/>
    <w:rsid w:val="00592C15"/>
    <w:rPr>
      <w:rFonts w:eastAsiaTheme="minorHAnsi"/>
      <w:sz w:val="24"/>
      <w:szCs w:val="24"/>
    </w:rPr>
  </w:style>
</w:styles>
</file>

<file path=word/webSettings.xml><?xml version="1.0" encoding="utf-8"?>
<w:webSettings xmlns:r="http://schemas.openxmlformats.org/officeDocument/2006/relationships" xmlns:w="http://schemas.openxmlformats.org/wordprocessingml/2006/main">
  <w:divs>
    <w:div w:id="141859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ckmore\AppData\Roaming\Microsoft\Templates\Alaska%20-%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A680D8DE20E4E12B3A60C76832CA62D"/>
        <w:category>
          <w:name w:val="General"/>
          <w:gallery w:val="placeholder"/>
        </w:category>
        <w:types>
          <w:type w:val="bbPlcHdr"/>
        </w:types>
        <w:behaviors>
          <w:behavior w:val="content"/>
        </w:behaviors>
        <w:guid w:val="{FCCD752D-2894-4D19-A0DD-87198CC4FF6D}"/>
      </w:docPartPr>
      <w:docPartBody>
        <w:p w:rsidR="0065283D" w:rsidRDefault="0065283D" w:rsidP="0065283D">
          <w:pPr>
            <w:pStyle w:val="4A680D8DE20E4E12B3A60C76832CA62D"/>
          </w:pPr>
          <w:r>
            <w:rPr>
              <w:color w:val="FFFFFF" w:themeColor="background1"/>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Astro">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5283D"/>
    <w:rsid w:val="00027A93"/>
    <w:rsid w:val="000A35ED"/>
    <w:rsid w:val="00116244"/>
    <w:rsid w:val="0011766F"/>
    <w:rsid w:val="004E0BFA"/>
    <w:rsid w:val="00542293"/>
    <w:rsid w:val="0065283D"/>
    <w:rsid w:val="00712ED0"/>
    <w:rsid w:val="00750CBB"/>
    <w:rsid w:val="00A67104"/>
    <w:rsid w:val="00CA496A"/>
    <w:rsid w:val="00E17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6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680D8DE20E4E12B3A60C76832CA62D">
    <w:name w:val="4A680D8DE20E4E12B3A60C76832CA62D"/>
    <w:rsid w:val="0065283D"/>
  </w:style>
  <w:style w:type="paragraph" w:customStyle="1" w:styleId="D16F44CE03414038AEECC6755C100D5D">
    <w:name w:val="D16F44CE03414038AEECC6755C100D5D"/>
    <w:rsid w:val="0065283D"/>
  </w:style>
  <w:style w:type="paragraph" w:customStyle="1" w:styleId="F44B67241CCB4576AD34E53F668C28B8">
    <w:name w:val="F44B67241CCB4576AD34E53F668C28B8"/>
    <w:rsid w:val="0065283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2011-01-17T00:00:00</PublishDate>
  <Abstract/>
  <CompanyAddress>AUTHOR: David Dubord 
Copyright 2012 - Smoking Gun Interactive Inc.  All information is Company Confidential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CEC683-FB0D-4C4A-A16E-AD85D441B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Alaska - Document Template.dotx</Template>
  <TotalTime>419</TotalTime>
  <Pages>6</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DETAILED DESIGN: LEVEL 3</vt:lpstr>
    </vt:vector>
  </TitlesOfParts>
  <Company>Smoking Gun Interactive Inc.</Company>
  <LinksUpToDate>false</LinksUpToDate>
  <CharactersWithSpaces>8593</CharactersWithSpaces>
  <SharedDoc>false</SharedDoc>
  <HLinks>
    <vt:vector size="24" baseType="variant">
      <vt:variant>
        <vt:i4>1376312</vt:i4>
      </vt:variant>
      <vt:variant>
        <vt:i4>20</vt:i4>
      </vt:variant>
      <vt:variant>
        <vt:i4>0</vt:i4>
      </vt:variant>
      <vt:variant>
        <vt:i4>5</vt:i4>
      </vt:variant>
      <vt:variant>
        <vt:lpwstr/>
      </vt:variant>
      <vt:variant>
        <vt:lpwstr>_Toc187569860</vt:lpwstr>
      </vt:variant>
      <vt:variant>
        <vt:i4>1441848</vt:i4>
      </vt:variant>
      <vt:variant>
        <vt:i4>14</vt:i4>
      </vt:variant>
      <vt:variant>
        <vt:i4>0</vt:i4>
      </vt:variant>
      <vt:variant>
        <vt:i4>5</vt:i4>
      </vt:variant>
      <vt:variant>
        <vt:lpwstr/>
      </vt:variant>
      <vt:variant>
        <vt:lpwstr>_Toc187569859</vt:lpwstr>
      </vt:variant>
      <vt:variant>
        <vt:i4>1441848</vt:i4>
      </vt:variant>
      <vt:variant>
        <vt:i4>8</vt:i4>
      </vt:variant>
      <vt:variant>
        <vt:i4>0</vt:i4>
      </vt:variant>
      <vt:variant>
        <vt:i4>5</vt:i4>
      </vt:variant>
      <vt:variant>
        <vt:lpwstr/>
      </vt:variant>
      <vt:variant>
        <vt:lpwstr>_Toc187569858</vt:lpwstr>
      </vt:variant>
      <vt:variant>
        <vt:i4>1441848</vt:i4>
      </vt:variant>
      <vt:variant>
        <vt:i4>2</vt:i4>
      </vt:variant>
      <vt:variant>
        <vt:i4>0</vt:i4>
      </vt:variant>
      <vt:variant>
        <vt:i4>5</vt:i4>
      </vt:variant>
      <vt:variant>
        <vt:lpwstr/>
      </vt:variant>
      <vt:variant>
        <vt:lpwstr>_Toc187569857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LEVEL 3</dc:title>
  <dc:creator>Devon Blanchet</dc:creator>
  <cp:keywords>Alaska Template Design</cp:keywords>
  <cp:lastModifiedBy>MBlackmore</cp:lastModifiedBy>
  <cp:revision>45</cp:revision>
  <cp:lastPrinted>2012-06-13T22:26:00Z</cp:lastPrinted>
  <dcterms:created xsi:type="dcterms:W3CDTF">2012-06-13T16:41:00Z</dcterms:created>
  <dcterms:modified xsi:type="dcterms:W3CDTF">2012-06-25T21:21:00Z</dcterms:modified>
</cp:coreProperties>
</file>