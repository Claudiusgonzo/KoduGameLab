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180" w:rsidRPr="00DF23D4" w:rsidRDefault="00243D0C" w:rsidP="00464B2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color w:val="943634" w:themeColor="accent2" w:themeShade="BF"/>
          <w:sz w:val="44"/>
          <w:szCs w:val="44"/>
        </w:rPr>
        <w:t>New GUI</w:t>
      </w:r>
    </w:p>
    <w:p w:rsidR="001E7454" w:rsidRPr="00957F6E" w:rsidRDefault="001E7454" w:rsidP="001E7454">
      <w:pPr>
        <w:rPr>
          <w:sz w:val="24"/>
          <w:szCs w:val="24"/>
        </w:rPr>
      </w:pPr>
      <w:r w:rsidRPr="00957F6E">
        <w:rPr>
          <w:sz w:val="24"/>
          <w:szCs w:val="24"/>
        </w:rPr>
        <w:t xml:space="preserve">Last Updated </w:t>
      </w:r>
      <w:fldSimple w:instr=" SAVEDATE   \* MERGEFORMAT ">
        <w:r w:rsidR="004E15BB">
          <w:rPr>
            <w:noProof/>
          </w:rPr>
          <w:t>11/29/2012 5:12:00 PM</w:t>
        </w:r>
      </w:fldSimple>
    </w:p>
    <w:p w:rsidR="00464B2F" w:rsidRPr="00957F6E" w:rsidRDefault="00464B2F" w:rsidP="00464B2F">
      <w:pPr>
        <w:pStyle w:val="Heading1"/>
        <w:rPr>
          <w:rFonts w:asciiTheme="minorHAnsi" w:hAnsiTheme="minorHAnsi"/>
          <w:color w:val="943634" w:themeColor="accent2" w:themeShade="BF"/>
        </w:rPr>
      </w:pPr>
      <w:r w:rsidRPr="00957F6E">
        <w:rPr>
          <w:rFonts w:asciiTheme="minorHAnsi" w:hAnsiTheme="minorHAnsi"/>
          <w:color w:val="943634" w:themeColor="accent2" w:themeShade="BF"/>
        </w:rPr>
        <w:t>High Level Player Experience</w:t>
      </w:r>
    </w:p>
    <w:p w:rsidR="00464B2F" w:rsidRDefault="00243D0C" w:rsidP="00464B2F">
      <w:pPr>
        <w:rPr>
          <w:sz w:val="24"/>
          <w:szCs w:val="24"/>
        </w:rPr>
      </w:pPr>
      <w:r>
        <w:rPr>
          <w:sz w:val="24"/>
          <w:szCs w:val="24"/>
        </w:rPr>
        <w:t>Players are able to add touch-screen elements to their game so the player can access features in a manner other than direct touch on the game world.</w:t>
      </w:r>
    </w:p>
    <w:p w:rsidR="00464B2F" w:rsidRDefault="00934F8C" w:rsidP="00464B2F">
      <w:pPr>
        <w:rPr>
          <w:b/>
          <w:i/>
          <w:sz w:val="28"/>
          <w:szCs w:val="28"/>
        </w:rPr>
      </w:pPr>
      <w:r w:rsidRPr="00D17203">
        <w:rPr>
          <w:b/>
          <w:color w:val="943634" w:themeColor="accent2" w:themeShade="BF"/>
          <w:sz w:val="28"/>
          <w:szCs w:val="28"/>
        </w:rPr>
        <w:t xml:space="preserve">Feature Priority: </w:t>
      </w:r>
      <w:r w:rsidR="007F3A5E" w:rsidRPr="007F3A5E">
        <w:rPr>
          <w:b/>
          <w:sz w:val="24"/>
          <w:szCs w:val="24"/>
        </w:rPr>
        <w:t>Le</w:t>
      </w:r>
      <w:r w:rsidR="007F3A5E">
        <w:rPr>
          <w:b/>
          <w:sz w:val="24"/>
          <w:szCs w:val="24"/>
        </w:rPr>
        <w:t>vel o</w:t>
      </w:r>
      <w:r w:rsidR="007F3A5E" w:rsidRPr="007F3A5E">
        <w:rPr>
          <w:b/>
          <w:sz w:val="24"/>
          <w:szCs w:val="24"/>
        </w:rPr>
        <w:t xml:space="preserve">f Importance </w:t>
      </w:r>
      <w:r w:rsidR="00D17203" w:rsidRPr="007F3A5E">
        <w:rPr>
          <w:b/>
          <w:sz w:val="24"/>
          <w:szCs w:val="24"/>
        </w:rPr>
        <w:t>here</w:t>
      </w:r>
    </w:p>
    <w:p w:rsidR="00D17203" w:rsidRDefault="00D17203" w:rsidP="00243D0C">
      <w:pPr>
        <w:pStyle w:val="ListParagraph"/>
        <w:rPr>
          <w:sz w:val="24"/>
          <w:szCs w:val="24"/>
        </w:rPr>
      </w:pPr>
      <w:r w:rsidRPr="007F3A5E">
        <w:rPr>
          <w:i/>
          <w:sz w:val="24"/>
          <w:szCs w:val="24"/>
        </w:rPr>
        <w:t>Core Feature</w:t>
      </w:r>
      <w:r>
        <w:rPr>
          <w:sz w:val="24"/>
          <w:szCs w:val="24"/>
        </w:rPr>
        <w:t xml:space="preserve">: A major feature </w:t>
      </w:r>
      <w:r w:rsidR="00243D0C">
        <w:rPr>
          <w:sz w:val="24"/>
          <w:szCs w:val="24"/>
        </w:rPr>
        <w:t>that</w:t>
      </w:r>
      <w:r>
        <w:rPr>
          <w:sz w:val="24"/>
          <w:szCs w:val="24"/>
        </w:rPr>
        <w:t xml:space="preserve"> interconnects with multiple</w:t>
      </w:r>
      <w:r w:rsidR="007F3A5E">
        <w:rPr>
          <w:sz w:val="24"/>
          <w:szCs w:val="24"/>
        </w:rPr>
        <w:t xml:space="preserve"> core</w:t>
      </w:r>
      <w:r>
        <w:rPr>
          <w:sz w:val="24"/>
          <w:szCs w:val="24"/>
        </w:rPr>
        <w:t xml:space="preserve"> features and is a major part of the </w:t>
      </w:r>
      <w:r w:rsidR="00FA019A">
        <w:rPr>
          <w:sz w:val="24"/>
          <w:szCs w:val="24"/>
        </w:rPr>
        <w:t>User</w:t>
      </w:r>
      <w:r w:rsidR="00243D0C">
        <w:rPr>
          <w:sz w:val="24"/>
          <w:szCs w:val="24"/>
        </w:rPr>
        <w:t>/</w:t>
      </w:r>
      <w:r>
        <w:rPr>
          <w:sz w:val="24"/>
          <w:szCs w:val="24"/>
        </w:rPr>
        <w:t xml:space="preserve">player experience. </w:t>
      </w:r>
    </w:p>
    <w:p w:rsidR="00464B2F" w:rsidRPr="00957F6E" w:rsidRDefault="00464B2F">
      <w:pPr>
        <w:rPr>
          <w:rFonts w:eastAsiaTheme="majorEastAsia" w:cstheme="majorBidi"/>
          <w:b/>
          <w:bCs/>
          <w:color w:val="365F91" w:themeColor="accent1" w:themeShade="BF"/>
          <w:sz w:val="24"/>
          <w:szCs w:val="24"/>
        </w:rPr>
      </w:pPr>
      <w:bookmarkStart w:id="0" w:name="_Toc267985669"/>
      <w:bookmarkStart w:id="1" w:name="_Toc268261192"/>
    </w:p>
    <w:p w:rsidR="00383CDE" w:rsidRPr="00957F6E" w:rsidRDefault="00383CDE" w:rsidP="00383CDE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/>
          <w:color w:val="943634" w:themeColor="accent2" w:themeShade="BF"/>
          <w:sz w:val="44"/>
          <w:szCs w:val="44"/>
        </w:rPr>
      </w:pPr>
      <w:r w:rsidRPr="00957F6E">
        <w:rPr>
          <w:rFonts w:asciiTheme="minorHAnsi" w:hAnsiTheme="minorHAnsi"/>
          <w:color w:val="943634" w:themeColor="accent2" w:themeShade="BF"/>
          <w:sz w:val="44"/>
          <w:szCs w:val="44"/>
        </w:rPr>
        <w:t>Design Details</w:t>
      </w:r>
    </w:p>
    <w:p w:rsidR="00383CDE" w:rsidRPr="00957F6E" w:rsidRDefault="00383CDE" w:rsidP="00383CDE">
      <w:pPr>
        <w:spacing w:after="0"/>
        <w:rPr>
          <w:sz w:val="24"/>
          <w:szCs w:val="24"/>
        </w:rPr>
      </w:pPr>
    </w:p>
    <w:p w:rsidR="00383CDE" w:rsidRPr="00957F6E" w:rsidRDefault="00383CDE" w:rsidP="00383CDE">
      <w:pPr>
        <w:spacing w:after="0"/>
        <w:rPr>
          <w:b/>
          <w:color w:val="943634" w:themeColor="accent2" w:themeShade="BF"/>
          <w:sz w:val="28"/>
          <w:szCs w:val="28"/>
        </w:rPr>
      </w:pPr>
      <w:r w:rsidRPr="00957F6E">
        <w:rPr>
          <w:b/>
          <w:color w:val="943634" w:themeColor="accent2" w:themeShade="BF"/>
          <w:sz w:val="28"/>
          <w:szCs w:val="28"/>
        </w:rPr>
        <w:t>Goals:</w:t>
      </w:r>
    </w:p>
    <w:p w:rsidR="00383CDE" w:rsidRPr="00957F6E" w:rsidRDefault="00243D0C" w:rsidP="00383CD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provide the </w:t>
      </w:r>
      <w:r w:rsidR="00FA019A">
        <w:rPr>
          <w:sz w:val="24"/>
          <w:szCs w:val="24"/>
        </w:rPr>
        <w:t>User</w:t>
      </w:r>
      <w:r>
        <w:rPr>
          <w:sz w:val="24"/>
          <w:szCs w:val="24"/>
        </w:rPr>
        <w:t xml:space="preserve"> with the flexibility of making a game with their choice of player input.</w:t>
      </w:r>
    </w:p>
    <w:p w:rsidR="00383CDE" w:rsidRPr="00957F6E" w:rsidRDefault="00243D0C" w:rsidP="00383CD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extemporize the new touch interface, providing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efficient interface that fits within the Kodu visual style.</w:t>
      </w:r>
    </w:p>
    <w:p w:rsidR="00383CDE" w:rsidRPr="00957F6E" w:rsidRDefault="00383CDE" w:rsidP="00383CDE">
      <w:pPr>
        <w:rPr>
          <w:sz w:val="24"/>
          <w:szCs w:val="24"/>
        </w:rPr>
      </w:pPr>
    </w:p>
    <w:p w:rsidR="00957F6E" w:rsidRPr="00957F6E" w:rsidRDefault="00957F6E" w:rsidP="00957F6E">
      <w:pPr>
        <w:spacing w:after="0"/>
        <w:rPr>
          <w:sz w:val="24"/>
          <w:szCs w:val="24"/>
        </w:rPr>
      </w:pPr>
      <w:r w:rsidRPr="00957F6E">
        <w:rPr>
          <w:b/>
          <w:sz w:val="24"/>
          <w:szCs w:val="24"/>
        </w:rPr>
        <w:t>Breakdown</w:t>
      </w:r>
      <w:r w:rsidRPr="00957F6E">
        <w:rPr>
          <w:sz w:val="24"/>
          <w:szCs w:val="24"/>
        </w:rPr>
        <w:t>:</w:t>
      </w:r>
    </w:p>
    <w:p w:rsidR="00957F6E" w:rsidRDefault="00243D0C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25396C" w:rsidRDefault="0025396C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</w:t>
      </w:r>
    </w:p>
    <w:p w:rsidR="00FA019A" w:rsidRDefault="00FA019A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Touch interaction tiles</w:t>
      </w:r>
    </w:p>
    <w:p w:rsidR="00957F6E" w:rsidRDefault="007E21ED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Virtual </w:t>
      </w:r>
      <w:proofErr w:type="spellStart"/>
      <w:r w:rsidR="00243D0C">
        <w:rPr>
          <w:sz w:val="24"/>
          <w:szCs w:val="24"/>
        </w:rPr>
        <w:t>D</w:t>
      </w:r>
      <w:r>
        <w:rPr>
          <w:sz w:val="24"/>
          <w:szCs w:val="24"/>
        </w:rPr>
        <w:t>P</w:t>
      </w:r>
      <w:r w:rsidR="00243D0C">
        <w:rPr>
          <w:sz w:val="24"/>
          <w:szCs w:val="24"/>
        </w:rPr>
        <w:t>ad</w:t>
      </w:r>
      <w:proofErr w:type="spellEnd"/>
    </w:p>
    <w:p w:rsidR="00EC5E79" w:rsidRDefault="00EC5E79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Score labels</w:t>
      </w:r>
    </w:p>
    <w:p w:rsidR="00EC5E79" w:rsidRDefault="00EC5E79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Virtual Keyboard</w:t>
      </w:r>
    </w:p>
    <w:p w:rsidR="00FA019A" w:rsidRDefault="00FA019A" w:rsidP="00FA01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Shelf buttons</w:t>
      </w:r>
    </w:p>
    <w:p w:rsidR="00FA019A" w:rsidRDefault="00FA019A" w:rsidP="00FA019A">
      <w:pPr>
        <w:pStyle w:val="ListParagraph"/>
        <w:spacing w:after="0"/>
        <w:rPr>
          <w:sz w:val="24"/>
          <w:szCs w:val="24"/>
        </w:rPr>
      </w:pPr>
    </w:p>
    <w:p w:rsidR="00957F6E" w:rsidRDefault="00957F6E" w:rsidP="00957F6E">
      <w:pPr>
        <w:spacing w:after="0"/>
        <w:rPr>
          <w:sz w:val="24"/>
          <w:szCs w:val="24"/>
        </w:rPr>
      </w:pPr>
    </w:p>
    <w:p w:rsidR="00243D0C" w:rsidRDefault="00243D0C">
      <w:pPr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br w:type="page"/>
      </w:r>
    </w:p>
    <w:p w:rsidR="00957F6E" w:rsidRPr="00957F6E" w:rsidRDefault="00243D0C" w:rsidP="00957F6E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lastRenderedPageBreak/>
        <w:t>Overview</w:t>
      </w:r>
    </w:p>
    <w:p w:rsidR="00934F8C" w:rsidRDefault="00243D0C" w:rsidP="00957F6E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a great new aspect of Kodu for Windows 8; Users get to define the best way for a player to experience their game. Screen touches, using custom button</w:t>
      </w:r>
      <w:r w:rsidR="007E21ED">
        <w:rPr>
          <w:sz w:val="24"/>
          <w:szCs w:val="24"/>
        </w:rPr>
        <w:t xml:space="preserve">s on a shelf across the top of the screen or a virtual </w:t>
      </w:r>
      <w:proofErr w:type="spellStart"/>
      <w:r w:rsidR="007E21ED">
        <w:rPr>
          <w:sz w:val="24"/>
          <w:szCs w:val="24"/>
        </w:rPr>
        <w:t>DPad</w:t>
      </w:r>
      <w:proofErr w:type="spellEnd"/>
      <w:r w:rsidR="007E21ED">
        <w:rPr>
          <w:sz w:val="24"/>
          <w:szCs w:val="24"/>
        </w:rPr>
        <w:t>.</w:t>
      </w:r>
    </w:p>
    <w:p w:rsidR="0002368B" w:rsidRDefault="0002368B" w:rsidP="00957F6E">
      <w:pPr>
        <w:spacing w:after="0"/>
        <w:rPr>
          <w:sz w:val="24"/>
          <w:szCs w:val="24"/>
        </w:rPr>
      </w:pPr>
    </w:p>
    <w:p w:rsidR="0025396C" w:rsidRDefault="0025396C" w:rsidP="00957F6E">
      <w:pPr>
        <w:spacing w:after="0"/>
        <w:rPr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General</w:t>
      </w:r>
    </w:p>
    <w:p w:rsidR="0002368B" w:rsidRDefault="0002368B" w:rsidP="0095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Given the User may have a specific experience in </w:t>
      </w:r>
      <w:proofErr w:type="gramStart"/>
      <w:r>
        <w:rPr>
          <w:sz w:val="24"/>
          <w:szCs w:val="24"/>
        </w:rPr>
        <w:t>mind,</w:t>
      </w:r>
      <w:proofErr w:type="gramEnd"/>
      <w:r>
        <w:rPr>
          <w:sz w:val="24"/>
          <w:szCs w:val="24"/>
        </w:rPr>
        <w:t xml:space="preserve"> they can lock the screen orientation in </w:t>
      </w:r>
      <w:r w:rsidR="0025396C">
        <w:rPr>
          <w:sz w:val="24"/>
          <w:szCs w:val="24"/>
        </w:rPr>
        <w:t>W</w:t>
      </w:r>
      <w:r>
        <w:rPr>
          <w:sz w:val="24"/>
          <w:szCs w:val="24"/>
        </w:rPr>
        <w:t xml:space="preserve">orld </w:t>
      </w:r>
      <w:r w:rsidR="0025396C">
        <w:rPr>
          <w:sz w:val="24"/>
          <w:szCs w:val="24"/>
        </w:rPr>
        <w:t>S</w:t>
      </w:r>
      <w:r>
        <w:rPr>
          <w:sz w:val="24"/>
          <w:szCs w:val="24"/>
        </w:rPr>
        <w:t>ettings by specifying which edge to lock as the bottom:</w:t>
      </w:r>
    </w:p>
    <w:p w:rsidR="0002368B" w:rsidRPr="0002368B" w:rsidRDefault="0002368B" w:rsidP="0002368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02368B">
        <w:rPr>
          <w:sz w:val="24"/>
          <w:szCs w:val="24"/>
        </w:rPr>
        <w:t>None (default)</w:t>
      </w:r>
    </w:p>
    <w:p w:rsidR="0002368B" w:rsidRPr="0002368B" w:rsidRDefault="0002368B" w:rsidP="0002368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02368B">
        <w:rPr>
          <w:sz w:val="24"/>
          <w:szCs w:val="24"/>
        </w:rPr>
        <w:t>Bottom</w:t>
      </w:r>
    </w:p>
    <w:p w:rsidR="0002368B" w:rsidRPr="0002368B" w:rsidRDefault="0002368B" w:rsidP="0002368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02368B">
        <w:rPr>
          <w:sz w:val="24"/>
          <w:szCs w:val="24"/>
        </w:rPr>
        <w:t>Right</w:t>
      </w:r>
    </w:p>
    <w:p w:rsidR="0002368B" w:rsidRPr="0002368B" w:rsidRDefault="0002368B" w:rsidP="0002368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02368B">
        <w:rPr>
          <w:sz w:val="24"/>
          <w:szCs w:val="24"/>
        </w:rPr>
        <w:t>Left</w:t>
      </w:r>
    </w:p>
    <w:p w:rsidR="0025396C" w:rsidRPr="0025396C" w:rsidRDefault="0002368B" w:rsidP="007E21ED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02368B">
        <w:rPr>
          <w:sz w:val="24"/>
          <w:szCs w:val="24"/>
        </w:rPr>
        <w:t>Top</w:t>
      </w:r>
    </w:p>
    <w:p w:rsidR="0025396C" w:rsidRDefault="0025396C" w:rsidP="007E21ED">
      <w:pPr>
        <w:spacing w:after="0"/>
        <w:rPr>
          <w:sz w:val="24"/>
          <w:szCs w:val="24"/>
        </w:rPr>
      </w:pPr>
    </w:p>
    <w:p w:rsidR="0025396C" w:rsidRDefault="0025396C" w:rsidP="007E2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undo and redo button is placed in the </w:t>
      </w:r>
      <w:r w:rsidR="00D6436E">
        <w:rPr>
          <w:sz w:val="24"/>
          <w:szCs w:val="24"/>
        </w:rPr>
        <w:t>top right</w:t>
      </w:r>
      <w:r>
        <w:rPr>
          <w:sz w:val="24"/>
          <w:szCs w:val="24"/>
        </w:rPr>
        <w:t xml:space="preserve"> hand corner.</w:t>
      </w:r>
    </w:p>
    <w:p w:rsidR="0025396C" w:rsidRDefault="0025396C" w:rsidP="007E21ED">
      <w:pPr>
        <w:spacing w:after="0"/>
        <w:rPr>
          <w:sz w:val="24"/>
          <w:szCs w:val="24"/>
        </w:rPr>
      </w:pPr>
    </w:p>
    <w:p w:rsidR="00282C5B" w:rsidRPr="00282C5B" w:rsidRDefault="0025396C" w:rsidP="00282C5B">
      <w:pPr>
        <w:spacing w:after="0"/>
        <w:rPr>
          <w:sz w:val="24"/>
        </w:rPr>
      </w:pPr>
      <w:r>
        <w:rPr>
          <w:sz w:val="24"/>
          <w:szCs w:val="24"/>
        </w:rPr>
        <w:t xml:space="preserve">Certain object and world settings are available to edit via tile within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. </w:t>
      </w:r>
      <w:r w:rsidR="00282C5B" w:rsidRPr="00282C5B">
        <w:rPr>
          <w:sz w:val="24"/>
        </w:rPr>
        <w:t>We will allow users to modify the following settings via the Kodu programming language:</w:t>
      </w:r>
    </w:p>
    <w:p w:rsidR="00282C5B" w:rsidRPr="00282C5B" w:rsidRDefault="00282C5B" w:rsidP="00282C5B">
      <w:pPr>
        <w:pStyle w:val="ListParagraph"/>
        <w:numPr>
          <w:ilvl w:val="0"/>
          <w:numId w:val="13"/>
        </w:numPr>
        <w:rPr>
          <w:sz w:val="24"/>
        </w:rPr>
      </w:pPr>
      <w:r w:rsidRPr="00282C5B">
        <w:rPr>
          <w:sz w:val="24"/>
        </w:rPr>
        <w:t>Object size/scale (re-use existing scale slider in programming UI)</w:t>
      </w:r>
    </w:p>
    <w:p w:rsidR="00282C5B" w:rsidRPr="00282C5B" w:rsidRDefault="00282C5B" w:rsidP="00282C5B">
      <w:pPr>
        <w:pStyle w:val="ListParagraph"/>
        <w:numPr>
          <w:ilvl w:val="0"/>
          <w:numId w:val="13"/>
        </w:numPr>
        <w:rPr>
          <w:sz w:val="24"/>
        </w:rPr>
      </w:pPr>
      <w:r w:rsidRPr="00282C5B">
        <w:rPr>
          <w:sz w:val="24"/>
        </w:rPr>
        <w:t>Object turn speed modifier (re-use existing turn speed slider in programming UI)</w:t>
      </w:r>
    </w:p>
    <w:p w:rsidR="00282C5B" w:rsidRPr="00282C5B" w:rsidRDefault="00282C5B" w:rsidP="00282C5B">
      <w:pPr>
        <w:pStyle w:val="ListParagraph"/>
        <w:numPr>
          <w:ilvl w:val="0"/>
          <w:numId w:val="13"/>
        </w:numPr>
        <w:rPr>
          <w:sz w:val="24"/>
        </w:rPr>
      </w:pPr>
      <w:r w:rsidRPr="00282C5B">
        <w:rPr>
          <w:sz w:val="24"/>
        </w:rPr>
        <w:t>Object forward speed modifier (re-use existing forward speed slider in programming UI)</w:t>
      </w:r>
    </w:p>
    <w:p w:rsidR="00282C5B" w:rsidRPr="00282C5B" w:rsidRDefault="00282C5B" w:rsidP="00282C5B">
      <w:pPr>
        <w:pStyle w:val="ListParagraph"/>
        <w:numPr>
          <w:ilvl w:val="0"/>
          <w:numId w:val="13"/>
        </w:numPr>
        <w:rPr>
          <w:sz w:val="24"/>
        </w:rPr>
      </w:pPr>
      <w:r w:rsidRPr="00282C5B">
        <w:rPr>
          <w:sz w:val="24"/>
        </w:rPr>
        <w:t>World Sky (re-use existing sky selection UI in programming UI)</w:t>
      </w:r>
    </w:p>
    <w:p w:rsidR="00282C5B" w:rsidRPr="00282C5B" w:rsidRDefault="00282C5B" w:rsidP="00282C5B">
      <w:pPr>
        <w:pStyle w:val="ListParagraph"/>
        <w:numPr>
          <w:ilvl w:val="0"/>
          <w:numId w:val="13"/>
        </w:numPr>
        <w:rPr>
          <w:sz w:val="24"/>
        </w:rPr>
      </w:pPr>
      <w:r w:rsidRPr="00282C5B">
        <w:rPr>
          <w:sz w:val="24"/>
        </w:rPr>
        <w:t>World Lighting (re-use existing lighting selection UI in programming UI)</w:t>
      </w:r>
    </w:p>
    <w:p w:rsidR="0025396C" w:rsidRDefault="0025396C" w:rsidP="007E21ED">
      <w:pPr>
        <w:spacing w:after="0"/>
        <w:rPr>
          <w:sz w:val="24"/>
          <w:szCs w:val="24"/>
        </w:rPr>
      </w:pPr>
    </w:p>
    <w:p w:rsidR="000541DE" w:rsidRDefault="000541DE">
      <w:pPr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br w:type="page"/>
      </w:r>
    </w:p>
    <w:p w:rsidR="007E21ED" w:rsidRDefault="007E21ED" w:rsidP="00957F6E">
      <w:pPr>
        <w:spacing w:after="0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lastRenderedPageBreak/>
        <w:t>Touch interaction</w:t>
      </w:r>
      <w:r w:rsidR="00FA019A">
        <w:rPr>
          <w:b/>
          <w:color w:val="943634" w:themeColor="accent2" w:themeShade="BF"/>
          <w:sz w:val="24"/>
          <w:szCs w:val="24"/>
        </w:rPr>
        <w:t xml:space="preserve"> tiles</w:t>
      </w:r>
    </w:p>
    <w:p w:rsidR="007E21ED" w:rsidRDefault="00EC5E79" w:rsidP="007E21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new series of tiles enables the</w:t>
      </w:r>
      <w:r w:rsidR="00FA019A">
        <w:rPr>
          <w:sz w:val="24"/>
          <w:szCs w:val="24"/>
        </w:rPr>
        <w:t xml:space="preserve"> U</w:t>
      </w:r>
      <w:r>
        <w:rPr>
          <w:sz w:val="24"/>
          <w:szCs w:val="24"/>
        </w:rPr>
        <w:t>ser to give a Player access to touch controls in game.</w:t>
      </w:r>
    </w:p>
    <w:p w:rsidR="00EC5E79" w:rsidRPr="00957F6E" w:rsidRDefault="00EC5E79" w:rsidP="007E21ED">
      <w:pPr>
        <w:spacing w:after="0" w:line="240" w:lineRule="auto"/>
        <w:rPr>
          <w:sz w:val="24"/>
          <w:szCs w:val="24"/>
        </w:rPr>
      </w:pPr>
    </w:p>
    <w:p w:rsidR="000A5C6B" w:rsidRDefault="000A5C6B" w:rsidP="000A5C6B">
      <w:r>
        <w:t>The following are the gestures that can be assigned for gameplay:</w:t>
      </w:r>
    </w:p>
    <w:tbl>
      <w:tblPr>
        <w:tblStyle w:val="TableGrid"/>
        <w:tblW w:w="0" w:type="auto"/>
        <w:tblLook w:val="04A0"/>
      </w:tblPr>
      <w:tblGrid>
        <w:gridCol w:w="3713"/>
        <w:gridCol w:w="5143"/>
      </w:tblGrid>
      <w:tr w:rsidR="000A5C6B" w:rsidRPr="00D82926" w:rsidTr="001A5607">
        <w:tc>
          <w:tcPr>
            <w:tcW w:w="3713" w:type="dxa"/>
          </w:tcPr>
          <w:p w:rsidR="000A5C6B" w:rsidRPr="00D82926" w:rsidRDefault="000A5C6B" w:rsidP="004D543D">
            <w:pPr>
              <w:rPr>
                <w:b/>
              </w:rPr>
            </w:pPr>
            <w:r w:rsidRPr="00D82926">
              <w:rPr>
                <w:b/>
              </w:rPr>
              <w:t>Control</w:t>
            </w:r>
          </w:p>
        </w:tc>
        <w:tc>
          <w:tcPr>
            <w:tcW w:w="5143" w:type="dxa"/>
          </w:tcPr>
          <w:p w:rsidR="000A5C6B" w:rsidRPr="00D82926" w:rsidRDefault="000A5C6B" w:rsidP="004D543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0A5C6B" w:rsidTr="001A5607">
        <w:tc>
          <w:tcPr>
            <w:tcW w:w="3713" w:type="dxa"/>
          </w:tcPr>
          <w:p w:rsidR="000A5C6B" w:rsidRDefault="000A5C6B" w:rsidP="004D543D">
            <w:r>
              <w:t>Tap anywhere/target</w:t>
            </w:r>
          </w:p>
        </w:tc>
        <w:tc>
          <w:tcPr>
            <w:tcW w:w="5143" w:type="dxa"/>
          </w:tcPr>
          <w:p w:rsidR="000A5C6B" w:rsidRDefault="000A5C6B" w:rsidP="004D543D">
            <w:r>
              <w:t>Tap anywhere on the screen  or on set target</w:t>
            </w:r>
          </w:p>
        </w:tc>
      </w:tr>
      <w:tr w:rsidR="000A5C6B" w:rsidTr="001A5607">
        <w:tc>
          <w:tcPr>
            <w:tcW w:w="3713" w:type="dxa"/>
          </w:tcPr>
          <w:p w:rsidR="000A5C6B" w:rsidRDefault="000A5C6B" w:rsidP="004E15BB">
            <w:r>
              <w:t>Swipe left/right/up/down</w:t>
            </w:r>
          </w:p>
        </w:tc>
        <w:tc>
          <w:tcPr>
            <w:tcW w:w="5143" w:type="dxa"/>
          </w:tcPr>
          <w:p w:rsidR="000A5C6B" w:rsidRDefault="000A5C6B" w:rsidP="004E15BB">
            <w:r>
              <w:t xml:space="preserve">Swipe in a particular direction or any direction </w:t>
            </w:r>
          </w:p>
        </w:tc>
      </w:tr>
      <w:tr w:rsidR="000A5C6B" w:rsidTr="001A5607">
        <w:tc>
          <w:tcPr>
            <w:tcW w:w="3713" w:type="dxa"/>
          </w:tcPr>
          <w:p w:rsidR="000A5C6B" w:rsidRDefault="000A5C6B" w:rsidP="004D543D">
            <w:r>
              <w:t>Slide left/right/up/down/any/object</w:t>
            </w:r>
          </w:p>
        </w:tc>
        <w:tc>
          <w:tcPr>
            <w:tcW w:w="5143" w:type="dxa"/>
          </w:tcPr>
          <w:p w:rsidR="000A5C6B" w:rsidRDefault="000A5C6B" w:rsidP="004D543D">
            <w:r>
              <w:t>Slide in a particular direction or any direction.  May or may not need an object target</w:t>
            </w:r>
          </w:p>
        </w:tc>
      </w:tr>
      <w:tr w:rsidR="000A5C6B" w:rsidTr="001A5607">
        <w:tc>
          <w:tcPr>
            <w:tcW w:w="3713" w:type="dxa"/>
          </w:tcPr>
          <w:p w:rsidR="000A5C6B" w:rsidRDefault="000A5C6B" w:rsidP="004D543D">
            <w:r>
              <w:t>Rotate left/right/any</w:t>
            </w:r>
          </w:p>
        </w:tc>
        <w:tc>
          <w:tcPr>
            <w:tcW w:w="5143" w:type="dxa"/>
          </w:tcPr>
          <w:p w:rsidR="000A5C6B" w:rsidRDefault="000A5C6B" w:rsidP="004D543D">
            <w:r>
              <w:t>Rotate in a particular direction or any direction</w:t>
            </w:r>
          </w:p>
        </w:tc>
      </w:tr>
      <w:tr w:rsidR="000A5C6B" w:rsidTr="001A5607">
        <w:tc>
          <w:tcPr>
            <w:tcW w:w="3713" w:type="dxa"/>
          </w:tcPr>
          <w:p w:rsidR="000A5C6B" w:rsidRDefault="000A5C6B" w:rsidP="004D543D">
            <w:r>
              <w:t>Buttons</w:t>
            </w:r>
          </w:p>
        </w:tc>
        <w:tc>
          <w:tcPr>
            <w:tcW w:w="5143" w:type="dxa"/>
          </w:tcPr>
          <w:p w:rsidR="000A5C6B" w:rsidRDefault="000A5C6B" w:rsidP="004D543D">
            <w:r>
              <w:t>Press On screen buttons (see below)</w:t>
            </w:r>
          </w:p>
        </w:tc>
      </w:tr>
      <w:tr w:rsidR="000A5C6B" w:rsidTr="001A5607">
        <w:tc>
          <w:tcPr>
            <w:tcW w:w="3713" w:type="dxa"/>
          </w:tcPr>
          <w:p w:rsidR="000A5C6B" w:rsidRDefault="000A5C6B" w:rsidP="004D543D">
            <w:r>
              <w:t>Pinch anywhere/target</w:t>
            </w:r>
          </w:p>
        </w:tc>
        <w:tc>
          <w:tcPr>
            <w:tcW w:w="5143" w:type="dxa"/>
          </w:tcPr>
          <w:p w:rsidR="000A5C6B" w:rsidRDefault="000A5C6B" w:rsidP="004D543D">
            <w:r>
              <w:t>Pinch anywhere on the screen  or on set target</w:t>
            </w:r>
          </w:p>
        </w:tc>
      </w:tr>
      <w:tr w:rsidR="000A5C6B" w:rsidTr="001A5607">
        <w:tc>
          <w:tcPr>
            <w:tcW w:w="3713" w:type="dxa"/>
          </w:tcPr>
          <w:p w:rsidR="000A5C6B" w:rsidRDefault="000A5C6B" w:rsidP="004D543D">
            <w:r>
              <w:t>Spread anywhere/target</w:t>
            </w:r>
          </w:p>
        </w:tc>
        <w:tc>
          <w:tcPr>
            <w:tcW w:w="5143" w:type="dxa"/>
          </w:tcPr>
          <w:p w:rsidR="000A5C6B" w:rsidRDefault="000A5C6B" w:rsidP="004D543D">
            <w:r>
              <w:t>Spread anywhere on the screen  or on set target</w:t>
            </w:r>
          </w:p>
        </w:tc>
      </w:tr>
    </w:tbl>
    <w:p w:rsidR="00FA019A" w:rsidRDefault="00FA019A" w:rsidP="00957F6E">
      <w:pPr>
        <w:spacing w:after="0"/>
        <w:rPr>
          <w:sz w:val="24"/>
          <w:szCs w:val="24"/>
        </w:rPr>
      </w:pPr>
    </w:p>
    <w:p w:rsidR="00957F6E" w:rsidRPr="00957F6E" w:rsidRDefault="00243D0C" w:rsidP="00957F6E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 xml:space="preserve">Virtual </w:t>
      </w:r>
      <w:proofErr w:type="spellStart"/>
      <w:r>
        <w:rPr>
          <w:b/>
          <w:color w:val="943634" w:themeColor="accent2" w:themeShade="BF"/>
          <w:sz w:val="24"/>
          <w:szCs w:val="24"/>
        </w:rPr>
        <w:t>DPad</w:t>
      </w:r>
      <w:proofErr w:type="spellEnd"/>
    </w:p>
    <w:p w:rsidR="007E21ED" w:rsidRDefault="007E21ED" w:rsidP="007E4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Virtual </w:t>
      </w:r>
      <w:proofErr w:type="spellStart"/>
      <w:r>
        <w:rPr>
          <w:sz w:val="24"/>
          <w:szCs w:val="24"/>
        </w:rPr>
        <w:t>DPad</w:t>
      </w:r>
      <w:proofErr w:type="spellEnd"/>
      <w:r>
        <w:rPr>
          <w:sz w:val="24"/>
          <w:szCs w:val="24"/>
        </w:rPr>
        <w:t xml:space="preserve"> is common place on many mobile titles</w:t>
      </w:r>
      <w:r w:rsidR="00FA019A">
        <w:rPr>
          <w:sz w:val="24"/>
          <w:szCs w:val="24"/>
        </w:rPr>
        <w:t>, familiar to gamers worldwide as it mirrors the controller they’re all used to. A</w:t>
      </w:r>
      <w:r>
        <w:rPr>
          <w:sz w:val="24"/>
          <w:szCs w:val="24"/>
        </w:rPr>
        <w:t xml:space="preserve">dding this new feature to </w:t>
      </w:r>
      <w:r w:rsidR="00FA019A">
        <w:rPr>
          <w:sz w:val="24"/>
          <w:szCs w:val="24"/>
        </w:rPr>
        <w:t xml:space="preserve">Win 8 </w:t>
      </w:r>
      <w:r>
        <w:rPr>
          <w:sz w:val="24"/>
          <w:szCs w:val="24"/>
        </w:rPr>
        <w:t xml:space="preserve">Kodu </w:t>
      </w:r>
      <w:r w:rsidR="00FA019A">
        <w:rPr>
          <w:sz w:val="24"/>
          <w:szCs w:val="24"/>
        </w:rPr>
        <w:t>allows</w:t>
      </w:r>
      <w:r>
        <w:rPr>
          <w:sz w:val="24"/>
          <w:szCs w:val="24"/>
        </w:rPr>
        <w:t xml:space="preserve"> Users </w:t>
      </w:r>
      <w:r w:rsidR="00FA019A">
        <w:rPr>
          <w:sz w:val="24"/>
          <w:szCs w:val="24"/>
        </w:rPr>
        <w:t xml:space="preserve">to </w:t>
      </w:r>
      <w:r>
        <w:rPr>
          <w:sz w:val="24"/>
          <w:szCs w:val="24"/>
        </w:rPr>
        <w:t>create games that people can play in a way they are accustomed to.</w:t>
      </w:r>
    </w:p>
    <w:p w:rsidR="007E21ED" w:rsidRDefault="007E21ED" w:rsidP="007E4C62">
      <w:pPr>
        <w:spacing w:after="0" w:line="240" w:lineRule="auto"/>
        <w:rPr>
          <w:sz w:val="24"/>
          <w:szCs w:val="24"/>
        </w:rPr>
      </w:pPr>
    </w:p>
    <w:p w:rsidR="007E21ED" w:rsidRDefault="007E21ED" w:rsidP="007E4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World Settings there is a Toggle On/Off for virtual </w:t>
      </w:r>
      <w:proofErr w:type="spellStart"/>
      <w:r>
        <w:rPr>
          <w:sz w:val="24"/>
          <w:szCs w:val="24"/>
        </w:rPr>
        <w:t>DPad</w:t>
      </w:r>
      <w:proofErr w:type="spellEnd"/>
      <w:r>
        <w:rPr>
          <w:sz w:val="24"/>
          <w:szCs w:val="24"/>
        </w:rPr>
        <w:t>.</w:t>
      </w:r>
      <w:r w:rsidR="00FA019A">
        <w:rPr>
          <w:sz w:val="24"/>
          <w:szCs w:val="24"/>
        </w:rPr>
        <w:t xml:space="preserve"> </w:t>
      </w:r>
    </w:p>
    <w:p w:rsidR="007E21ED" w:rsidRDefault="007E21ED" w:rsidP="007E4C62">
      <w:pPr>
        <w:spacing w:after="0" w:line="240" w:lineRule="auto"/>
        <w:rPr>
          <w:sz w:val="24"/>
          <w:szCs w:val="24"/>
        </w:rPr>
      </w:pPr>
    </w:p>
    <w:p w:rsidR="007E4CF4" w:rsidRDefault="007E21ED" w:rsidP="007E4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Virtual </w:t>
      </w:r>
      <w:proofErr w:type="spellStart"/>
      <w:r>
        <w:rPr>
          <w:sz w:val="24"/>
          <w:szCs w:val="24"/>
        </w:rPr>
        <w:t>DPad</w:t>
      </w:r>
      <w:proofErr w:type="spellEnd"/>
      <w:r>
        <w:rPr>
          <w:sz w:val="24"/>
          <w:szCs w:val="24"/>
        </w:rPr>
        <w:t xml:space="preserve"> </w:t>
      </w:r>
      <w:r w:rsidR="007E4CF4">
        <w:rPr>
          <w:sz w:val="24"/>
          <w:szCs w:val="24"/>
        </w:rPr>
        <w:t xml:space="preserve">has a directional 8 way control </w:t>
      </w:r>
      <w:r w:rsidR="00FA019A">
        <w:rPr>
          <w:sz w:val="24"/>
          <w:szCs w:val="24"/>
        </w:rPr>
        <w:t>(</w:t>
      </w:r>
      <w:r w:rsidR="007E4CF4">
        <w:rPr>
          <w:sz w:val="24"/>
          <w:szCs w:val="24"/>
        </w:rPr>
        <w:t>as seen on the Xbox 360 Controller</w:t>
      </w:r>
      <w:r w:rsidR="00FA019A">
        <w:rPr>
          <w:sz w:val="24"/>
          <w:szCs w:val="24"/>
        </w:rPr>
        <w:t>)</w:t>
      </w:r>
      <w:r w:rsidR="007E4CF4">
        <w:rPr>
          <w:sz w:val="24"/>
          <w:szCs w:val="24"/>
        </w:rPr>
        <w:t xml:space="preserve"> on overlaid the bottom left of the screen and </w:t>
      </w:r>
      <w:r w:rsidR="00FA019A">
        <w:rPr>
          <w:sz w:val="24"/>
          <w:szCs w:val="24"/>
        </w:rPr>
        <w:t>4 face buttons ABXY (as seen on the Xbox 360 Controller)</w:t>
      </w:r>
      <w:r w:rsidR="0002368B">
        <w:rPr>
          <w:sz w:val="24"/>
          <w:szCs w:val="24"/>
        </w:rPr>
        <w:t xml:space="preserve"> overlaid on the bottom right of the screen.</w:t>
      </w:r>
    </w:p>
    <w:p w:rsidR="0002368B" w:rsidRDefault="0002368B" w:rsidP="007E4C62">
      <w:pPr>
        <w:spacing w:after="0" w:line="240" w:lineRule="auto"/>
        <w:rPr>
          <w:sz w:val="24"/>
          <w:szCs w:val="24"/>
        </w:rPr>
      </w:pPr>
    </w:p>
    <w:p w:rsidR="0002368B" w:rsidRDefault="0002368B" w:rsidP="007E4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These are two separate elements and always align to the bottom of the screen. If orientat</w:t>
      </w:r>
      <w:r w:rsidR="00EB360E">
        <w:rPr>
          <w:sz w:val="24"/>
          <w:szCs w:val="24"/>
        </w:rPr>
        <w:t>ion is locked by the User, the elements are also locked.</w:t>
      </w:r>
    </w:p>
    <w:p w:rsidR="0002368B" w:rsidRDefault="0002368B" w:rsidP="007E4C62">
      <w:pPr>
        <w:spacing w:after="0" w:line="240" w:lineRule="auto"/>
        <w:rPr>
          <w:sz w:val="24"/>
          <w:szCs w:val="24"/>
        </w:rPr>
      </w:pPr>
    </w:p>
    <w:p w:rsidR="00EC5E79" w:rsidRDefault="00EC5E79" w:rsidP="00EC5E79">
      <w:pPr>
        <w:spacing w:after="0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Score labels</w:t>
      </w:r>
    </w:p>
    <w:p w:rsidR="00EC5E79" w:rsidRDefault="00EC5E79" w:rsidP="00EC5E7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small addition to Kodu that adds more definition to any level created. In the world settings a </w:t>
      </w:r>
      <w:r w:rsidR="00FA019A">
        <w:rPr>
          <w:sz w:val="24"/>
          <w:szCs w:val="24"/>
        </w:rPr>
        <w:t>User</w:t>
      </w:r>
      <w:r>
        <w:rPr>
          <w:sz w:val="24"/>
          <w:szCs w:val="24"/>
        </w:rPr>
        <w:t xml:space="preserve"> is able to add a short text label (number of chars TBC) to each of the colored score variables. These then appear to the left of the variable during play.</w:t>
      </w:r>
    </w:p>
    <w:p w:rsidR="00EC5E79" w:rsidRDefault="00EC5E79" w:rsidP="00EC5E79">
      <w:pPr>
        <w:spacing w:after="0"/>
        <w:rPr>
          <w:sz w:val="24"/>
          <w:szCs w:val="24"/>
        </w:rPr>
      </w:pPr>
    </w:p>
    <w:p w:rsidR="00EC5E79" w:rsidRDefault="00EC5E79" w:rsidP="00EC5E7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These text labels are under the same restrictions as the text boxes the User can use via the Say tile.</w:t>
      </w:r>
    </w:p>
    <w:p w:rsidR="00EC5E79" w:rsidRDefault="00EC5E79" w:rsidP="00EC5E79">
      <w:pPr>
        <w:spacing w:after="0"/>
        <w:rPr>
          <w:sz w:val="24"/>
          <w:szCs w:val="24"/>
        </w:rPr>
      </w:pPr>
    </w:p>
    <w:p w:rsidR="00EC5E79" w:rsidRDefault="00EC5E79" w:rsidP="00EC5E79">
      <w:pPr>
        <w:spacing w:after="0"/>
        <w:rPr>
          <w:sz w:val="24"/>
          <w:szCs w:val="24"/>
        </w:rPr>
      </w:pPr>
      <w:r>
        <w:rPr>
          <w:sz w:val="24"/>
          <w:szCs w:val="24"/>
        </w:rPr>
        <w:t>A colored text label is only visible when the score number is visible.</w:t>
      </w:r>
    </w:p>
    <w:p w:rsidR="00EC5E79" w:rsidRDefault="00EC5E79" w:rsidP="00243D0C">
      <w:pPr>
        <w:spacing w:after="0"/>
        <w:rPr>
          <w:sz w:val="24"/>
          <w:szCs w:val="24"/>
        </w:rPr>
      </w:pPr>
    </w:p>
    <w:p w:rsidR="002011CE" w:rsidRDefault="002011CE" w:rsidP="00243D0C">
      <w:pPr>
        <w:spacing w:after="0"/>
        <w:rPr>
          <w:sz w:val="24"/>
          <w:szCs w:val="24"/>
        </w:rPr>
      </w:pPr>
      <w:r>
        <w:rPr>
          <w:sz w:val="24"/>
          <w:szCs w:val="24"/>
        </w:rPr>
        <w:t>See linked levels for more information on changes to colored scores.</w:t>
      </w:r>
    </w:p>
    <w:p w:rsidR="002011CE" w:rsidRDefault="002011CE" w:rsidP="00243D0C">
      <w:pPr>
        <w:spacing w:after="0"/>
        <w:rPr>
          <w:b/>
          <w:color w:val="943634" w:themeColor="accent2" w:themeShade="BF"/>
          <w:sz w:val="24"/>
          <w:szCs w:val="24"/>
        </w:rPr>
      </w:pPr>
    </w:p>
    <w:p w:rsidR="00243D0C" w:rsidRPr="00957F6E" w:rsidRDefault="00243D0C" w:rsidP="00243D0C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 xml:space="preserve">Virtual </w:t>
      </w:r>
      <w:r w:rsidR="007E21ED">
        <w:rPr>
          <w:b/>
          <w:color w:val="943634" w:themeColor="accent2" w:themeShade="BF"/>
          <w:sz w:val="24"/>
          <w:szCs w:val="24"/>
        </w:rPr>
        <w:t>Keyboard</w:t>
      </w:r>
    </w:p>
    <w:p w:rsidR="007E4CF4" w:rsidRDefault="00EC5E79" w:rsidP="00243D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virtual keyboard is brought up whenever the User is entering text to the editor. </w:t>
      </w:r>
    </w:p>
    <w:p w:rsidR="00EC5E79" w:rsidRDefault="00EC5E79" w:rsidP="00243D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virtual keyboard is not available to the Player.</w:t>
      </w:r>
    </w:p>
    <w:p w:rsidR="00934F8C" w:rsidRDefault="00934F8C" w:rsidP="00957F6E">
      <w:pPr>
        <w:spacing w:after="0" w:line="240" w:lineRule="auto"/>
        <w:rPr>
          <w:sz w:val="24"/>
          <w:szCs w:val="24"/>
        </w:rPr>
      </w:pPr>
    </w:p>
    <w:p w:rsidR="00FA019A" w:rsidRPr="00957F6E" w:rsidRDefault="00FA019A" w:rsidP="00FA019A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Shelf Buttons</w:t>
      </w:r>
    </w:p>
    <w:p w:rsidR="00FA019A" w:rsidRDefault="00FA019A" w:rsidP="00FA01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</w:t>
      </w:r>
      <w:r w:rsidR="00EB360E">
        <w:rPr>
          <w:sz w:val="24"/>
          <w:szCs w:val="24"/>
        </w:rPr>
        <w:t xml:space="preserve"> is a new feature, unique to Windows 8 Kodu. With Shelf Buttons, the User has the ability to customize and use as direct inputs to their </w:t>
      </w:r>
      <w:proofErr w:type="spellStart"/>
      <w:r w:rsidR="00EB360E">
        <w:rPr>
          <w:sz w:val="24"/>
          <w:szCs w:val="24"/>
        </w:rPr>
        <w:t>Kode</w:t>
      </w:r>
      <w:proofErr w:type="spellEnd"/>
      <w:r w:rsidR="00EB360E">
        <w:rPr>
          <w:sz w:val="24"/>
          <w:szCs w:val="24"/>
        </w:rPr>
        <w:t>.</w:t>
      </w:r>
      <w:r w:rsidR="0025396C">
        <w:rPr>
          <w:sz w:val="24"/>
          <w:szCs w:val="24"/>
        </w:rPr>
        <w:t xml:space="preserve"> The buttons are large enough to be easy to tap but small enough so not to intrude too far into the game space.</w:t>
      </w:r>
    </w:p>
    <w:p w:rsidR="00EB360E" w:rsidRDefault="00EB360E" w:rsidP="00FA019A">
      <w:pPr>
        <w:spacing w:after="0" w:line="240" w:lineRule="auto"/>
        <w:rPr>
          <w:sz w:val="24"/>
          <w:szCs w:val="24"/>
        </w:rPr>
      </w:pPr>
    </w:p>
    <w:p w:rsidR="00243D0C" w:rsidRDefault="00A71EBB" w:rsidP="00957F6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Buttons are square and run across the top of the screen, as if on a shelf. Whilst retaining a uniform appearance, they each have a color swatch upon them.</w:t>
      </w:r>
    </w:p>
    <w:p w:rsidR="00A71EBB" w:rsidRDefault="00A71EBB" w:rsidP="00957F6E">
      <w:pPr>
        <w:spacing w:after="0" w:line="240" w:lineRule="auto"/>
        <w:rPr>
          <w:sz w:val="24"/>
          <w:szCs w:val="24"/>
        </w:rPr>
      </w:pPr>
    </w:p>
    <w:p w:rsidR="00A71EBB" w:rsidRDefault="00A71EBB" w:rsidP="00957F6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Within code, we are adding an input tile (akin to Keyboard and Controller) to represent the touch screen. A colored button tile is then appended to trigger ‘When: | Touch | Button Red | Do:’</w:t>
      </w:r>
    </w:p>
    <w:p w:rsidR="00A71EBB" w:rsidRDefault="00A71EBB" w:rsidP="00957F6E">
      <w:pPr>
        <w:spacing w:after="0" w:line="240" w:lineRule="auto"/>
        <w:rPr>
          <w:sz w:val="24"/>
          <w:szCs w:val="24"/>
        </w:rPr>
      </w:pPr>
    </w:p>
    <w:p w:rsidR="00A71EBB" w:rsidRDefault="00A71EBB" w:rsidP="00957F6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game scans the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upon runtime and, similar to the scores, only shows the buttons of the ones reference</w:t>
      </w:r>
      <w:r w:rsidR="0025396C">
        <w:rPr>
          <w:sz w:val="24"/>
          <w:szCs w:val="24"/>
        </w:rPr>
        <w:t>d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>.</w:t>
      </w:r>
    </w:p>
    <w:p w:rsidR="0025396C" w:rsidRDefault="0025396C" w:rsidP="00957F6E">
      <w:pPr>
        <w:spacing w:after="0" w:line="240" w:lineRule="auto"/>
        <w:rPr>
          <w:sz w:val="24"/>
          <w:szCs w:val="24"/>
        </w:rPr>
      </w:pPr>
    </w:p>
    <w:p w:rsidR="0025396C" w:rsidRDefault="0025396C" w:rsidP="00957F6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maximum number of shelf buttons available during play is TBC. </w:t>
      </w:r>
      <w:bookmarkEnd w:id="0"/>
      <w:bookmarkEnd w:id="1"/>
    </w:p>
    <w:sectPr w:rsidR="0025396C" w:rsidSect="00FA74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E6B" w:rsidRDefault="00322E6B" w:rsidP="001E7454">
      <w:r>
        <w:separator/>
      </w:r>
    </w:p>
  </w:endnote>
  <w:endnote w:type="continuationSeparator" w:id="0">
    <w:p w:rsidR="00322E6B" w:rsidRDefault="00322E6B" w:rsidP="001E7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97E" w:rsidRDefault="008469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Pr="001E7454" w:rsidRDefault="0010267F" w:rsidP="001E7454">
    <w:pPr>
      <w:pStyle w:val="Footer"/>
      <w:ind w:right="360"/>
      <w:jc w:val="center"/>
      <w:rPr>
        <w:b/>
        <w:bCs/>
      </w:rPr>
    </w:pPr>
    <w:r>
      <w:rPr>
        <w:b/>
        <w:bCs/>
        <w:noProof/>
        <w:lang w:eastAsia="zh-TW"/>
      </w:rPr>
      <w:pict>
        <v:group id="_x0000_s8197" style="position:absolute;left:0;text-align:left;margin-left:0;margin-top:0;width:580.05pt;height:45.45pt;z-index:251662336;mso-position-horizontal:center;mso-position-horizontal-relative:page;mso-position-vertical:top;mso-position-vertical-relative:line" coordorigin="321,14850" coordsize="11601,547">
          <v:rect id="_x0000_s819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8198">
              <w:txbxContent>
                <w:sdt>
                  <w:sdtPr>
                    <w:rPr>
                      <w:b/>
                      <w:color w:val="FFFFFF" w:themeColor="background1"/>
                      <w:szCs w:val="16"/>
                    </w:rPr>
                    <w:alias w:val="Address"/>
                    <w:id w:val="79885540"/>
                    <w:placeholder>
                      <w:docPart w:val="98A9742FFEA147748823EF66FBDBE2B1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9B4694" w:rsidRDefault="006A1872" w:rsidP="00464B2F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proofErr w:type="gramStart"/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>Copyright 2012 - Smoking Gun Interactive Inc.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 xml:space="preserve">  All information is Company Confidential</w:t>
                      </w:r>
                    </w:p>
                  </w:sdtContent>
                </w:sdt>
                <w:p w:rsidR="009B4694" w:rsidRDefault="009B4694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819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8199">
              <w:txbxContent>
                <w:p w:rsidR="009B4694" w:rsidRPr="007F0F5C" w:rsidRDefault="009B4694" w:rsidP="007F0F5C">
                  <w:pPr>
                    <w:pStyle w:val="Footer"/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7F0F5C">
                    <w:rPr>
                      <w:color w:val="FFFFFF" w:themeColor="background1"/>
                      <w:sz w:val="36"/>
                      <w:szCs w:val="36"/>
                    </w:rPr>
                    <w:t xml:space="preserve">Page </w:t>
                  </w:r>
                  <w:r w:rsidR="0010267F" w:rsidRPr="007F0F5C">
                    <w:rPr>
                      <w:sz w:val="36"/>
                      <w:szCs w:val="36"/>
                    </w:rPr>
                    <w:fldChar w:fldCharType="begin"/>
                  </w:r>
                  <w:r w:rsidR="00422F63" w:rsidRPr="007F0F5C">
                    <w:rPr>
                      <w:sz w:val="36"/>
                      <w:szCs w:val="36"/>
                    </w:rPr>
                    <w:instrText xml:space="preserve"> PAGE   \* MERGEFORMAT </w:instrText>
                  </w:r>
                  <w:r w:rsidR="0010267F" w:rsidRPr="007F0F5C">
                    <w:rPr>
                      <w:sz w:val="36"/>
                      <w:szCs w:val="36"/>
                    </w:rPr>
                    <w:fldChar w:fldCharType="separate"/>
                  </w:r>
                  <w:r w:rsidR="004E15BB" w:rsidRPr="004E15BB">
                    <w:rPr>
                      <w:noProof/>
                      <w:color w:val="FFFFFF" w:themeColor="background1"/>
                      <w:sz w:val="36"/>
                      <w:szCs w:val="36"/>
                    </w:rPr>
                    <w:t>3</w:t>
                  </w:r>
                  <w:r w:rsidR="0010267F" w:rsidRPr="007F0F5C">
                    <w:rPr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rect>
          <v:rect id="_x0000_s820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97E" w:rsidRDefault="008469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E6B" w:rsidRDefault="00322E6B" w:rsidP="001E7454">
      <w:r>
        <w:separator/>
      </w:r>
    </w:p>
  </w:footnote>
  <w:footnote w:type="continuationSeparator" w:id="0">
    <w:p w:rsidR="00322E6B" w:rsidRDefault="00322E6B" w:rsidP="001E7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97E" w:rsidRDefault="008469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Default="0010267F">
    <w:pPr>
      <w:pStyle w:val="Header"/>
    </w:pPr>
    <w:r>
      <w:rPr>
        <w:noProof/>
        <w:lang w:eastAsia="zh-TW"/>
      </w:rPr>
      <w:pict>
        <v:group id="_x0000_s8193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8194" style="position:absolute;left:377;top:360;width:9346;height:720;mso-position-horizontal-relative:page;mso-position-vertical:center;mso-position-vertical-relative:top-margin-area;v-text-anchor:middle" fillcolor="#943634 [2405]" stroked="f" strokecolor="white [3212]" strokeweight="1.5pt">
            <v:textbox style="mso-next-textbox:#_x0000_s8194">
              <w:txbxContent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0219F67CCE3744B78DDD6FC5F32D86B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9B4694" w:rsidRDefault="009B4694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B4694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DETAILED DESIGN: </w:t>
                      </w:r>
                      <w:r w:rsidR="00243D0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NEW GUI</w:t>
                      </w:r>
                    </w:p>
                  </w:sdtContent>
                </w:sdt>
              </w:txbxContent>
            </v:textbox>
          </v:rect>
          <v:rect id="_x0000_s8195" style="position:absolute;left:9763;top:360;width:2102;height:720;mso-position-horizontal-relative:page;mso-position-vertical:center;mso-position-vertical-relative:top-margin-area;v-text-anchor:middle" fillcolor="#943634 [2405]" stroked="f" strokecolor="white [3212]" strokeweight="2pt">
            <v:fill color2="#943634 [2405]"/>
            <v:textbox style="mso-next-textbox:#_x0000_s8195">
              <w:txbxContent>
                <w:p w:rsidR="009B4694" w:rsidRPr="00FA28F3" w:rsidRDefault="0010267F" w:rsidP="007F0F5C">
                  <w:pPr>
                    <w:jc w:val="center"/>
                    <w:rPr>
                      <w:szCs w:val="36"/>
                    </w:rPr>
                  </w:pPr>
                  <w:fldSimple w:instr=" SAVEDATE   \* MERGEFORMAT ">
                    <w:r w:rsidR="004E15BB" w:rsidRPr="004E15BB">
                      <w:rPr>
                        <w:noProof/>
                        <w:color w:val="FFFFFF" w:themeColor="background1"/>
                        <w:sz w:val="36"/>
                        <w:szCs w:val="36"/>
                      </w:rPr>
                      <w:t>11/29/2012 5:12:00 PM</w:t>
                    </w:r>
                  </w:fldSimple>
                </w:p>
              </w:txbxContent>
            </v:textbox>
          </v:rect>
          <v:rect id="_x0000_s8196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97E" w:rsidRDefault="008469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1A99"/>
    <w:multiLevelType w:val="hybridMultilevel"/>
    <w:tmpl w:val="18527D82"/>
    <w:lvl w:ilvl="0" w:tplc="AEAA4D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130FDF"/>
    <w:multiLevelType w:val="hybridMultilevel"/>
    <w:tmpl w:val="369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B11A2"/>
    <w:multiLevelType w:val="hybridMultilevel"/>
    <w:tmpl w:val="18527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BB85E29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232C08"/>
    <w:multiLevelType w:val="hybridMultilevel"/>
    <w:tmpl w:val="18527D82"/>
    <w:lvl w:ilvl="0" w:tplc="AF223DB4">
      <w:start w:val="1"/>
      <w:numFmt w:val="bullet"/>
      <w:lvlText w:val="e"/>
      <w:lvlJc w:val="left"/>
      <w:pPr>
        <w:tabs>
          <w:tab w:val="num" w:pos="1080"/>
        </w:tabs>
        <w:ind w:left="1080" w:hanging="360"/>
      </w:pPr>
      <w:rPr>
        <w:rFonts w:ascii="Astro" w:hAnsi="Astro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2D5BD9"/>
    <w:multiLevelType w:val="hybridMultilevel"/>
    <w:tmpl w:val="DD92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B6AC7"/>
    <w:multiLevelType w:val="hybridMultilevel"/>
    <w:tmpl w:val="33D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42ED1"/>
    <w:multiLevelType w:val="hybridMultilevel"/>
    <w:tmpl w:val="7FB2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D1E29"/>
    <w:multiLevelType w:val="hybridMultilevel"/>
    <w:tmpl w:val="6EBE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37F0D"/>
    <w:multiLevelType w:val="hybridMultilevel"/>
    <w:tmpl w:val="E5C8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42D2B"/>
    <w:multiLevelType w:val="hybridMultilevel"/>
    <w:tmpl w:val="0C76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66CBE"/>
    <w:multiLevelType w:val="hybridMultilevel"/>
    <w:tmpl w:val="EBB2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F00FA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651FA1"/>
    <w:multiLevelType w:val="hybridMultilevel"/>
    <w:tmpl w:val="083A07B8"/>
    <w:lvl w:ilvl="0" w:tplc="AEC42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9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3789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E21ED"/>
    <w:rsid w:val="00013DBB"/>
    <w:rsid w:val="0002368B"/>
    <w:rsid w:val="00036AAB"/>
    <w:rsid w:val="0005085A"/>
    <w:rsid w:val="000541DE"/>
    <w:rsid w:val="00072180"/>
    <w:rsid w:val="000975D8"/>
    <w:rsid w:val="000A5C6B"/>
    <w:rsid w:val="000C3DD3"/>
    <w:rsid w:val="000D6271"/>
    <w:rsid w:val="0010267F"/>
    <w:rsid w:val="00107D47"/>
    <w:rsid w:val="001A5607"/>
    <w:rsid w:val="001C2B25"/>
    <w:rsid w:val="001D0B3A"/>
    <w:rsid w:val="001D0FE8"/>
    <w:rsid w:val="001D532F"/>
    <w:rsid w:val="001E6819"/>
    <w:rsid w:val="001E7454"/>
    <w:rsid w:val="002011CE"/>
    <w:rsid w:val="00243D0C"/>
    <w:rsid w:val="0025396C"/>
    <w:rsid w:val="00282C5B"/>
    <w:rsid w:val="002D0699"/>
    <w:rsid w:val="00322E6B"/>
    <w:rsid w:val="00383CDE"/>
    <w:rsid w:val="00405B02"/>
    <w:rsid w:val="00422F63"/>
    <w:rsid w:val="004607FD"/>
    <w:rsid w:val="00464B2F"/>
    <w:rsid w:val="0047149B"/>
    <w:rsid w:val="004C4422"/>
    <w:rsid w:val="004E15BB"/>
    <w:rsid w:val="0053028F"/>
    <w:rsid w:val="0054182C"/>
    <w:rsid w:val="005B06A3"/>
    <w:rsid w:val="005C2428"/>
    <w:rsid w:val="0064699B"/>
    <w:rsid w:val="00697149"/>
    <w:rsid w:val="006A1872"/>
    <w:rsid w:val="006C0D00"/>
    <w:rsid w:val="006C5B1F"/>
    <w:rsid w:val="00701373"/>
    <w:rsid w:val="007031A1"/>
    <w:rsid w:val="007436E2"/>
    <w:rsid w:val="00767B23"/>
    <w:rsid w:val="007B5D7D"/>
    <w:rsid w:val="007B5FB3"/>
    <w:rsid w:val="007C6AC7"/>
    <w:rsid w:val="007D2AFF"/>
    <w:rsid w:val="007E21ED"/>
    <w:rsid w:val="007E4C62"/>
    <w:rsid w:val="007E4CF4"/>
    <w:rsid w:val="007F0F5C"/>
    <w:rsid w:val="007F3A5E"/>
    <w:rsid w:val="00814409"/>
    <w:rsid w:val="00826B85"/>
    <w:rsid w:val="0084697E"/>
    <w:rsid w:val="008518B7"/>
    <w:rsid w:val="008941A1"/>
    <w:rsid w:val="00896684"/>
    <w:rsid w:val="00934F8C"/>
    <w:rsid w:val="00957F6E"/>
    <w:rsid w:val="00971769"/>
    <w:rsid w:val="009B4694"/>
    <w:rsid w:val="00A71EBB"/>
    <w:rsid w:val="00AF65D0"/>
    <w:rsid w:val="00B054CE"/>
    <w:rsid w:val="00B158E2"/>
    <w:rsid w:val="00BC7C94"/>
    <w:rsid w:val="00C76DEE"/>
    <w:rsid w:val="00C92761"/>
    <w:rsid w:val="00CA5EC9"/>
    <w:rsid w:val="00CC00A4"/>
    <w:rsid w:val="00D17203"/>
    <w:rsid w:val="00D6436E"/>
    <w:rsid w:val="00DB445B"/>
    <w:rsid w:val="00DC5C8A"/>
    <w:rsid w:val="00DF23D4"/>
    <w:rsid w:val="00DF3265"/>
    <w:rsid w:val="00E16527"/>
    <w:rsid w:val="00E752E9"/>
    <w:rsid w:val="00E82479"/>
    <w:rsid w:val="00E907E8"/>
    <w:rsid w:val="00EB360E"/>
    <w:rsid w:val="00EC5E79"/>
    <w:rsid w:val="00F61C71"/>
    <w:rsid w:val="00F64FC7"/>
    <w:rsid w:val="00FA019A"/>
    <w:rsid w:val="00FA28F3"/>
    <w:rsid w:val="00FA3976"/>
    <w:rsid w:val="00FA742B"/>
    <w:rsid w:val="00FC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2F"/>
  </w:style>
  <w:style w:type="paragraph" w:styleId="Heading1">
    <w:name w:val="heading 1"/>
    <w:basedOn w:val="Normal"/>
    <w:next w:val="Normal"/>
    <w:link w:val="Heading1Char"/>
    <w:uiPriority w:val="9"/>
    <w:qFormat/>
    <w:rsid w:val="0046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B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B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B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B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B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B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B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A742B"/>
  </w:style>
  <w:style w:type="paragraph" w:styleId="TOC2">
    <w:name w:val="toc 2"/>
    <w:basedOn w:val="Normal"/>
    <w:next w:val="Normal"/>
    <w:autoRedefine/>
    <w:uiPriority w:val="39"/>
    <w:rsid w:val="00FA742B"/>
    <w:pPr>
      <w:ind w:left="200"/>
    </w:pPr>
  </w:style>
  <w:style w:type="paragraph" w:styleId="TOC3">
    <w:name w:val="toc 3"/>
    <w:basedOn w:val="Normal"/>
    <w:next w:val="Normal"/>
    <w:autoRedefine/>
    <w:semiHidden/>
    <w:rsid w:val="00FA742B"/>
    <w:pPr>
      <w:ind w:left="400"/>
    </w:pPr>
  </w:style>
  <w:style w:type="paragraph" w:styleId="TOC4">
    <w:name w:val="toc 4"/>
    <w:basedOn w:val="Normal"/>
    <w:next w:val="Normal"/>
    <w:autoRedefine/>
    <w:semiHidden/>
    <w:rsid w:val="00FA742B"/>
    <w:pPr>
      <w:ind w:left="600"/>
    </w:pPr>
  </w:style>
  <w:style w:type="paragraph" w:styleId="TOC5">
    <w:name w:val="toc 5"/>
    <w:basedOn w:val="Normal"/>
    <w:next w:val="Normal"/>
    <w:autoRedefine/>
    <w:semiHidden/>
    <w:rsid w:val="00FA742B"/>
    <w:pPr>
      <w:ind w:left="800"/>
    </w:pPr>
  </w:style>
  <w:style w:type="paragraph" w:styleId="TOC6">
    <w:name w:val="toc 6"/>
    <w:basedOn w:val="Normal"/>
    <w:next w:val="Normal"/>
    <w:autoRedefine/>
    <w:semiHidden/>
    <w:rsid w:val="00FA742B"/>
    <w:pPr>
      <w:ind w:left="1000"/>
    </w:pPr>
  </w:style>
  <w:style w:type="paragraph" w:styleId="TOC7">
    <w:name w:val="toc 7"/>
    <w:basedOn w:val="Normal"/>
    <w:next w:val="Normal"/>
    <w:autoRedefine/>
    <w:semiHidden/>
    <w:rsid w:val="00FA742B"/>
    <w:pPr>
      <w:ind w:left="1200"/>
    </w:pPr>
  </w:style>
  <w:style w:type="paragraph" w:styleId="TOC8">
    <w:name w:val="toc 8"/>
    <w:basedOn w:val="Normal"/>
    <w:next w:val="Normal"/>
    <w:autoRedefine/>
    <w:semiHidden/>
    <w:rsid w:val="00FA742B"/>
    <w:pPr>
      <w:ind w:left="1400"/>
    </w:pPr>
  </w:style>
  <w:style w:type="paragraph" w:styleId="TOC9">
    <w:name w:val="toc 9"/>
    <w:basedOn w:val="Normal"/>
    <w:next w:val="Normal"/>
    <w:autoRedefine/>
    <w:semiHidden/>
    <w:rsid w:val="00FA742B"/>
    <w:pPr>
      <w:ind w:left="1600"/>
    </w:pPr>
  </w:style>
  <w:style w:type="character" w:styleId="Hyperlink">
    <w:name w:val="Hyperlink"/>
    <w:basedOn w:val="DefaultParagraphFont"/>
    <w:uiPriority w:val="99"/>
    <w:rsid w:val="00FA74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5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6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4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4B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4B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64B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B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B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4B2F"/>
    <w:rPr>
      <w:b/>
      <w:bCs/>
    </w:rPr>
  </w:style>
  <w:style w:type="character" w:styleId="Emphasis">
    <w:name w:val="Emphasis"/>
    <w:basedOn w:val="DefaultParagraphFont"/>
    <w:uiPriority w:val="20"/>
    <w:qFormat/>
    <w:rsid w:val="00464B2F"/>
    <w:rPr>
      <w:i/>
      <w:iCs/>
    </w:rPr>
  </w:style>
  <w:style w:type="paragraph" w:styleId="NoSpacing">
    <w:name w:val="No Spacing"/>
    <w:uiPriority w:val="1"/>
    <w:qFormat/>
    <w:rsid w:val="00464B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4B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4B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4B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B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B2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4B2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4B2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4B2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4B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4B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B2F"/>
    <w:pPr>
      <w:outlineLvl w:val="9"/>
    </w:pPr>
  </w:style>
  <w:style w:type="table" w:styleId="TableGrid">
    <w:name w:val="Table Grid"/>
    <w:basedOn w:val="TableNormal"/>
    <w:uiPriority w:val="59"/>
    <w:rsid w:val="00EC5E79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ckmore\Documents\Detailed_Desig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19F67CCE3744B78DDD6FC5F32D8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C0365-2207-49ED-984E-0E3137F349EB}"/>
      </w:docPartPr>
      <w:docPartBody>
        <w:p w:rsidR="00BA1C3A" w:rsidRDefault="008C1783">
          <w:pPr>
            <w:pStyle w:val="0219F67CCE3744B78DDD6FC5F32D86B0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98A9742FFEA147748823EF66FBDBE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41FC1-C0ED-42C7-93DC-1D6252058768}"/>
      </w:docPartPr>
      <w:docPartBody>
        <w:p w:rsidR="00BA1C3A" w:rsidRDefault="008C1783">
          <w:pPr>
            <w:pStyle w:val="98A9742FFEA147748823EF66FBDBE2B1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C1783"/>
    <w:rsid w:val="000271B7"/>
    <w:rsid w:val="004F5D47"/>
    <w:rsid w:val="00626D96"/>
    <w:rsid w:val="007A2968"/>
    <w:rsid w:val="007E223D"/>
    <w:rsid w:val="00881F87"/>
    <w:rsid w:val="008C1783"/>
    <w:rsid w:val="00BA1C3A"/>
    <w:rsid w:val="00F37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19F67CCE3744B78DDD6FC5F32D86B0">
    <w:name w:val="0219F67CCE3744B78DDD6FC5F32D86B0"/>
    <w:rsid w:val="00BA1C3A"/>
  </w:style>
  <w:style w:type="paragraph" w:customStyle="1" w:styleId="98A9742FFEA147748823EF66FBDBE2B1">
    <w:name w:val="98A9742FFEA147748823EF66FBDBE2B1"/>
    <w:rsid w:val="00BA1C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2011-01-17T00:00:00</PublishDate>
  <Abstract/>
  <CompanyAddress>Copyright 2012 - Smoking Gun Interactive Inc.  All information is Company Confidential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D16274-F7A0-4952-B8D3-A61B57D7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Detailed_Design_template.dotx</Template>
  <TotalTime>94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DESIGN: NEW GUI</vt:lpstr>
    </vt:vector>
  </TitlesOfParts>
  <Company/>
  <LinksUpToDate>false</LinksUpToDate>
  <CharactersWithSpaces>4717</CharactersWithSpaces>
  <SharedDoc>false</SharedDoc>
  <HLinks>
    <vt:vector size="24" baseType="variant"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_Toc187569860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_Toc187569859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_Toc187569858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_Toc187569857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DESIGN: NEW GUI</dc:title>
  <dc:creator>MBlackmore</dc:creator>
  <cp:keywords>Alaska Template Design</cp:keywords>
  <cp:lastModifiedBy>MBlackmore</cp:lastModifiedBy>
  <cp:revision>18</cp:revision>
  <cp:lastPrinted>2012-11-24T01:20:00Z</cp:lastPrinted>
  <dcterms:created xsi:type="dcterms:W3CDTF">2012-11-23T22:16:00Z</dcterms:created>
  <dcterms:modified xsi:type="dcterms:W3CDTF">2012-12-11T20:10:00Z</dcterms:modified>
</cp:coreProperties>
</file>