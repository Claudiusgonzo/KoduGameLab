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2F" w:rsidRPr="00957F6E" w:rsidRDefault="00464B2F" w:rsidP="00464B2F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072180" w:rsidRPr="00DF23D4" w:rsidRDefault="007C5CE5" w:rsidP="00464B2F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color w:val="943634" w:themeColor="accent2" w:themeShade="BF"/>
          <w:sz w:val="44"/>
          <w:szCs w:val="44"/>
        </w:rPr>
        <w:t>Linked Levels</w:t>
      </w:r>
    </w:p>
    <w:p w:rsidR="001E7454" w:rsidRPr="00957F6E" w:rsidRDefault="001E7454" w:rsidP="001E7454">
      <w:pPr>
        <w:rPr>
          <w:sz w:val="24"/>
          <w:szCs w:val="24"/>
        </w:rPr>
      </w:pPr>
      <w:r w:rsidRPr="00957F6E">
        <w:rPr>
          <w:sz w:val="24"/>
          <w:szCs w:val="24"/>
        </w:rPr>
        <w:t xml:space="preserve">Last Updated </w:t>
      </w:r>
      <w:fldSimple w:instr=" SAVEDATE   \* MERGEFORMAT ">
        <w:r w:rsidR="008B66C0">
          <w:rPr>
            <w:noProof/>
          </w:rPr>
          <w:t>11/26/2012 11:34:00 AM</w:t>
        </w:r>
      </w:fldSimple>
    </w:p>
    <w:p w:rsidR="00464B2F" w:rsidRPr="00957F6E" w:rsidRDefault="00464B2F" w:rsidP="00464B2F">
      <w:pPr>
        <w:pStyle w:val="Heading1"/>
        <w:rPr>
          <w:rFonts w:asciiTheme="minorHAnsi" w:hAnsiTheme="minorHAnsi"/>
          <w:color w:val="943634" w:themeColor="accent2" w:themeShade="BF"/>
        </w:rPr>
      </w:pPr>
      <w:r w:rsidRPr="00957F6E">
        <w:rPr>
          <w:rFonts w:asciiTheme="minorHAnsi" w:hAnsiTheme="minorHAnsi"/>
          <w:color w:val="943634" w:themeColor="accent2" w:themeShade="BF"/>
        </w:rPr>
        <w:t>High Level Player Experience</w:t>
      </w:r>
    </w:p>
    <w:p w:rsidR="00464B2F" w:rsidRDefault="007C5CE5" w:rsidP="00464B2F">
      <w:pPr>
        <w:rPr>
          <w:sz w:val="24"/>
          <w:szCs w:val="24"/>
        </w:rPr>
      </w:pPr>
      <w:r>
        <w:rPr>
          <w:sz w:val="24"/>
          <w:szCs w:val="24"/>
        </w:rPr>
        <w:t>Now a whole storybook can be told, from chapter to chapter.</w:t>
      </w:r>
    </w:p>
    <w:p w:rsidR="00464B2F" w:rsidRDefault="00934F8C" w:rsidP="00464B2F">
      <w:pPr>
        <w:rPr>
          <w:b/>
          <w:i/>
          <w:sz w:val="28"/>
          <w:szCs w:val="28"/>
        </w:rPr>
      </w:pPr>
      <w:r w:rsidRPr="00D17203">
        <w:rPr>
          <w:b/>
          <w:color w:val="943634" w:themeColor="accent2" w:themeShade="BF"/>
          <w:sz w:val="28"/>
          <w:szCs w:val="28"/>
        </w:rPr>
        <w:t xml:space="preserve">Feature Priority: </w:t>
      </w:r>
    </w:p>
    <w:p w:rsidR="00464B2F" w:rsidRDefault="00D17203" w:rsidP="007C5CE5">
      <w:pPr>
        <w:pStyle w:val="ListParagraph"/>
        <w:rPr>
          <w:sz w:val="24"/>
          <w:szCs w:val="24"/>
        </w:rPr>
      </w:pPr>
      <w:r w:rsidRPr="007F3A5E">
        <w:rPr>
          <w:i/>
          <w:sz w:val="24"/>
          <w:szCs w:val="24"/>
        </w:rPr>
        <w:t>Core Feature</w:t>
      </w:r>
      <w:r>
        <w:rPr>
          <w:sz w:val="24"/>
          <w:szCs w:val="24"/>
        </w:rPr>
        <w:t>: A major feature that interconnects with multiple</w:t>
      </w:r>
      <w:r w:rsidR="007F3A5E">
        <w:rPr>
          <w:sz w:val="24"/>
          <w:szCs w:val="24"/>
        </w:rPr>
        <w:t xml:space="preserve"> core</w:t>
      </w:r>
      <w:r>
        <w:rPr>
          <w:sz w:val="24"/>
          <w:szCs w:val="24"/>
        </w:rPr>
        <w:t xml:space="preserve"> features and is a major part of the player experience.</w:t>
      </w:r>
      <w:bookmarkStart w:id="0" w:name="_Toc267985669"/>
      <w:bookmarkStart w:id="1" w:name="_Toc268261192"/>
    </w:p>
    <w:p w:rsidR="007C5CE5" w:rsidRPr="007C5CE5" w:rsidRDefault="007C5CE5" w:rsidP="007C5CE5">
      <w:pPr>
        <w:pStyle w:val="ListParagraph"/>
        <w:rPr>
          <w:sz w:val="24"/>
          <w:szCs w:val="24"/>
        </w:rPr>
      </w:pPr>
    </w:p>
    <w:p w:rsidR="00383CDE" w:rsidRPr="00957F6E" w:rsidRDefault="00383CDE" w:rsidP="00383CDE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/>
          <w:color w:val="943634" w:themeColor="accent2" w:themeShade="BF"/>
          <w:sz w:val="44"/>
          <w:szCs w:val="44"/>
        </w:rPr>
      </w:pPr>
      <w:r w:rsidRPr="00957F6E">
        <w:rPr>
          <w:rFonts w:asciiTheme="minorHAnsi" w:hAnsiTheme="minorHAnsi"/>
          <w:color w:val="943634" w:themeColor="accent2" w:themeShade="BF"/>
          <w:sz w:val="44"/>
          <w:szCs w:val="44"/>
        </w:rPr>
        <w:t>Design Details</w:t>
      </w:r>
    </w:p>
    <w:p w:rsidR="00383CDE" w:rsidRPr="00957F6E" w:rsidRDefault="00383CDE" w:rsidP="00383CDE">
      <w:pPr>
        <w:spacing w:after="0"/>
        <w:rPr>
          <w:sz w:val="24"/>
          <w:szCs w:val="24"/>
        </w:rPr>
      </w:pPr>
    </w:p>
    <w:p w:rsidR="00383CDE" w:rsidRPr="00957F6E" w:rsidRDefault="00383CDE" w:rsidP="00383CDE">
      <w:pPr>
        <w:spacing w:after="0"/>
        <w:rPr>
          <w:b/>
          <w:color w:val="943634" w:themeColor="accent2" w:themeShade="BF"/>
          <w:sz w:val="28"/>
          <w:szCs w:val="28"/>
        </w:rPr>
      </w:pPr>
      <w:r w:rsidRPr="00957F6E">
        <w:rPr>
          <w:b/>
          <w:color w:val="943634" w:themeColor="accent2" w:themeShade="BF"/>
          <w:sz w:val="28"/>
          <w:szCs w:val="28"/>
        </w:rPr>
        <w:t>Goals:</w:t>
      </w:r>
    </w:p>
    <w:p w:rsidR="007C5CE5" w:rsidRDefault="007C5CE5" w:rsidP="00383CD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provide users the ability to go from one level to another and take with them some variables.</w:t>
      </w:r>
    </w:p>
    <w:p w:rsidR="00383CDE" w:rsidRPr="007C5CE5" w:rsidRDefault="007C5CE5" w:rsidP="007C5CE5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To create a game of levels, not a game in a level.</w:t>
      </w:r>
    </w:p>
    <w:p w:rsidR="00383CDE" w:rsidRPr="00957F6E" w:rsidRDefault="00383CDE" w:rsidP="00383CDE">
      <w:pPr>
        <w:spacing w:after="0" w:line="240" w:lineRule="auto"/>
        <w:rPr>
          <w:sz w:val="24"/>
          <w:szCs w:val="24"/>
        </w:rPr>
      </w:pPr>
    </w:p>
    <w:p w:rsidR="00957F6E" w:rsidRPr="00957F6E" w:rsidRDefault="00957F6E" w:rsidP="00957F6E">
      <w:pPr>
        <w:spacing w:after="0"/>
        <w:rPr>
          <w:sz w:val="24"/>
          <w:szCs w:val="24"/>
        </w:rPr>
      </w:pPr>
      <w:r w:rsidRPr="00957F6E">
        <w:rPr>
          <w:b/>
          <w:sz w:val="24"/>
          <w:szCs w:val="24"/>
        </w:rPr>
        <w:t>Breakdown</w:t>
      </w:r>
      <w:r w:rsidRPr="00957F6E">
        <w:rPr>
          <w:sz w:val="24"/>
          <w:szCs w:val="24"/>
        </w:rPr>
        <w:t>:</w:t>
      </w:r>
    </w:p>
    <w:p w:rsidR="00957F6E" w:rsidRDefault="007C5CE5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Overview</w:t>
      </w:r>
    </w:p>
    <w:p w:rsidR="007C5CE5" w:rsidRDefault="007C5CE5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Detail</w:t>
      </w:r>
    </w:p>
    <w:p w:rsidR="00000FA9" w:rsidRDefault="00000FA9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Saving</w:t>
      </w:r>
    </w:p>
    <w:p w:rsidR="00000FA9" w:rsidRDefault="00000FA9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Sharing</w:t>
      </w:r>
    </w:p>
    <w:p w:rsidR="00000FA9" w:rsidRDefault="00000FA9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Playing</w:t>
      </w:r>
    </w:p>
    <w:p w:rsidR="00000FA9" w:rsidRDefault="00000FA9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Exiting</w:t>
      </w:r>
    </w:p>
    <w:p w:rsidR="007C5CE5" w:rsidRDefault="007C5CE5" w:rsidP="00957F6E">
      <w:pPr>
        <w:spacing w:after="0" w:line="240" w:lineRule="auto"/>
        <w:rPr>
          <w:sz w:val="24"/>
          <w:szCs w:val="24"/>
        </w:rPr>
      </w:pPr>
    </w:p>
    <w:p w:rsidR="00957F6E" w:rsidRPr="00957F6E" w:rsidRDefault="007C5CE5" w:rsidP="00957F6E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Overview</w:t>
      </w:r>
    </w:p>
    <w:p w:rsidR="00154411" w:rsidRDefault="007C5CE5" w:rsidP="007E4C62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Linked levels opens</w:t>
      </w:r>
      <w:proofErr w:type="gramEnd"/>
      <w:r>
        <w:rPr>
          <w:sz w:val="24"/>
          <w:szCs w:val="24"/>
        </w:rPr>
        <w:t xml:space="preserve"> a new door for game creators. Epic stories through deserts, forests and lava strewn caves can now be separate levels. Colored variables</w:t>
      </w:r>
      <w:r w:rsidR="00154411">
        <w:rPr>
          <w:sz w:val="24"/>
          <w:szCs w:val="24"/>
        </w:rPr>
        <w:t xml:space="preserve"> can also be taken from level to level to keep that ongoing score or cash remembered from one level to the next.</w:t>
      </w:r>
    </w:p>
    <w:p w:rsidR="007C5CE5" w:rsidRDefault="007C5CE5" w:rsidP="007E4C62">
      <w:pPr>
        <w:spacing w:after="0" w:line="240" w:lineRule="auto"/>
        <w:rPr>
          <w:sz w:val="24"/>
          <w:szCs w:val="24"/>
        </w:rPr>
      </w:pPr>
    </w:p>
    <w:p w:rsidR="00154411" w:rsidRDefault="00154411">
      <w:pPr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br w:type="page"/>
      </w:r>
    </w:p>
    <w:p w:rsidR="00154411" w:rsidRDefault="00154411" w:rsidP="007C5CE5">
      <w:pPr>
        <w:spacing w:after="0" w:line="240" w:lineRule="auto"/>
        <w:rPr>
          <w:sz w:val="24"/>
          <w:szCs w:val="24"/>
        </w:rPr>
      </w:pPr>
    </w:p>
    <w:p w:rsidR="007A4F0E" w:rsidRPr="00957F6E" w:rsidRDefault="007A4F0E" w:rsidP="007A4F0E">
      <w:pPr>
        <w:spacing w:after="0"/>
        <w:rPr>
          <w:color w:val="943634" w:themeColor="accent2" w:themeShade="BF"/>
          <w:sz w:val="24"/>
          <w:szCs w:val="24"/>
        </w:rPr>
      </w:pPr>
      <w:proofErr w:type="spellStart"/>
      <w:r>
        <w:rPr>
          <w:b/>
          <w:color w:val="943634" w:themeColor="accent2" w:themeShade="BF"/>
          <w:sz w:val="24"/>
          <w:szCs w:val="24"/>
        </w:rPr>
        <w:t>Kode</w:t>
      </w:r>
      <w:proofErr w:type="spellEnd"/>
      <w:r>
        <w:rPr>
          <w:b/>
          <w:color w:val="943634" w:themeColor="accent2" w:themeShade="BF"/>
          <w:sz w:val="24"/>
          <w:szCs w:val="24"/>
        </w:rPr>
        <w:t xml:space="preserve"> Setup</w:t>
      </w:r>
    </w:p>
    <w:p w:rsidR="007A4F0E" w:rsidRDefault="007A4F0E" w:rsidP="007C5C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new tile is required: </w:t>
      </w:r>
      <w:proofErr w:type="spellStart"/>
      <w:r w:rsidRPr="007A4F0E">
        <w:rPr>
          <w:b/>
          <w:sz w:val="24"/>
          <w:szCs w:val="24"/>
        </w:rPr>
        <w:t>Goto</w:t>
      </w:r>
      <w:proofErr w:type="spellEnd"/>
      <w:r w:rsidRPr="007A4F0E">
        <w:rPr>
          <w:b/>
          <w:sz w:val="24"/>
          <w:szCs w:val="24"/>
        </w:rPr>
        <w:t xml:space="preserve"> Level</w:t>
      </w:r>
      <w:r>
        <w:rPr>
          <w:sz w:val="24"/>
          <w:szCs w:val="24"/>
        </w:rPr>
        <w:t xml:space="preserve">. This tile is part of the DO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vocabulary.</w:t>
      </w:r>
    </w:p>
    <w:p w:rsidR="007A4F0E" w:rsidRDefault="00167DA7" w:rsidP="007C5C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the User adds this tile a select level screen appears. This screen is the same as the load level screen.</w:t>
      </w:r>
    </w:p>
    <w:p w:rsidR="007A4F0E" w:rsidRDefault="007A4F0E" w:rsidP="007C5CE5">
      <w:pPr>
        <w:spacing w:after="0" w:line="240" w:lineRule="auto"/>
        <w:rPr>
          <w:sz w:val="24"/>
          <w:szCs w:val="24"/>
        </w:rPr>
      </w:pPr>
    </w:p>
    <w:p w:rsidR="003A38B3" w:rsidRDefault="003A38B3" w:rsidP="007C5C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 User is linking to a level that isn’t theirs, we display a warning:</w:t>
      </w:r>
    </w:p>
    <w:p w:rsidR="003A38B3" w:rsidRDefault="003A38B3" w:rsidP="007C5CE5">
      <w:pPr>
        <w:spacing w:after="0" w:line="240" w:lineRule="auto"/>
        <w:rPr>
          <w:sz w:val="24"/>
          <w:szCs w:val="24"/>
        </w:rPr>
      </w:pPr>
    </w:p>
    <w:p w:rsidR="003A38B3" w:rsidRDefault="003A38B3" w:rsidP="003A38B3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WARNING:</w:t>
      </w:r>
    </w:p>
    <w:p w:rsidR="003A38B3" w:rsidRDefault="003A38B3" w:rsidP="003A38B3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This level was not created by you.</w:t>
      </w:r>
    </w:p>
    <w:p w:rsidR="003A38B3" w:rsidRDefault="003A38B3" w:rsidP="003A38B3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A local copy of this level will be made.</w:t>
      </w:r>
    </w:p>
    <w:p w:rsidR="003A38B3" w:rsidRDefault="003A38B3" w:rsidP="003A38B3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Continue?</w:t>
      </w:r>
    </w:p>
    <w:p w:rsidR="003A38B3" w:rsidRDefault="003A38B3" w:rsidP="003A38B3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Yes. No.</w:t>
      </w:r>
    </w:p>
    <w:p w:rsidR="003A38B3" w:rsidRDefault="003A38B3" w:rsidP="007C5CE5">
      <w:pPr>
        <w:spacing w:after="0" w:line="240" w:lineRule="auto"/>
        <w:rPr>
          <w:sz w:val="24"/>
          <w:szCs w:val="24"/>
        </w:rPr>
      </w:pPr>
    </w:p>
    <w:p w:rsidR="007A4F0E" w:rsidRDefault="007A4F0E" w:rsidP="007A4F0E">
      <w:pPr>
        <w:spacing w:after="0" w:line="240" w:lineRule="auto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Transferring Variables</w:t>
      </w:r>
    </w:p>
    <w:p w:rsidR="007A4F0E" w:rsidRDefault="007A4F0E" w:rsidP="007A4F0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New tiles will be needed for transferring variables from level to another:</w:t>
      </w:r>
    </w:p>
    <w:p w:rsidR="007A4F0E" w:rsidRPr="00735EF7" w:rsidRDefault="007A4F0E" w:rsidP="007A4F0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When: </w:t>
      </w:r>
      <w:r w:rsidRPr="00154411">
        <w:rPr>
          <w:b/>
          <w:sz w:val="24"/>
          <w:szCs w:val="24"/>
        </w:rPr>
        <w:t>Leaving</w:t>
      </w:r>
      <w:r>
        <w:rPr>
          <w:sz w:val="24"/>
          <w:szCs w:val="24"/>
        </w:rPr>
        <w:t xml:space="preserve"> Do: </w:t>
      </w:r>
      <w:r w:rsidRPr="00154411">
        <w:rPr>
          <w:b/>
          <w:sz w:val="24"/>
          <w:szCs w:val="24"/>
        </w:rPr>
        <w:t>Hold</w:t>
      </w:r>
      <w:r>
        <w:rPr>
          <w:b/>
          <w:sz w:val="24"/>
          <w:szCs w:val="24"/>
        </w:rPr>
        <w:t xml:space="preserve"> | </w:t>
      </w:r>
      <w:r w:rsidRPr="00735EF7">
        <w:rPr>
          <w:sz w:val="24"/>
          <w:szCs w:val="24"/>
        </w:rPr>
        <w:t>Score Color</w:t>
      </w:r>
    </w:p>
    <w:p w:rsidR="007A4F0E" w:rsidRDefault="007A4F0E" w:rsidP="007A4F0E">
      <w:pPr>
        <w:spacing w:after="0" w:line="240" w:lineRule="auto"/>
        <w:rPr>
          <w:sz w:val="24"/>
          <w:szCs w:val="24"/>
        </w:rPr>
      </w:pPr>
    </w:p>
    <w:p w:rsidR="007A4F0E" w:rsidRDefault="007A4F0E" w:rsidP="007A4F0E">
      <w:pPr>
        <w:spacing w:after="0" w:line="240" w:lineRule="auto"/>
        <w:ind w:left="720"/>
        <w:rPr>
          <w:sz w:val="24"/>
          <w:szCs w:val="24"/>
        </w:rPr>
      </w:pPr>
      <w:r w:rsidRPr="00154411">
        <w:rPr>
          <w:b/>
          <w:sz w:val="24"/>
          <w:szCs w:val="24"/>
        </w:rPr>
        <w:t>Leaving</w:t>
      </w:r>
      <w:r>
        <w:rPr>
          <w:sz w:val="24"/>
          <w:szCs w:val="24"/>
        </w:rPr>
        <w:t xml:space="preserve"> is triggered when the player is leaving the level.</w:t>
      </w:r>
    </w:p>
    <w:p w:rsidR="007A4F0E" w:rsidRDefault="007A4F0E" w:rsidP="007A4F0E">
      <w:pPr>
        <w:spacing w:after="0" w:line="240" w:lineRule="auto"/>
        <w:ind w:left="720"/>
        <w:rPr>
          <w:sz w:val="24"/>
          <w:szCs w:val="24"/>
        </w:rPr>
      </w:pPr>
      <w:r w:rsidRPr="00154411">
        <w:rPr>
          <w:b/>
          <w:sz w:val="24"/>
          <w:szCs w:val="24"/>
        </w:rPr>
        <w:t>Hold</w:t>
      </w:r>
      <w:r>
        <w:rPr>
          <w:sz w:val="24"/>
          <w:szCs w:val="24"/>
        </w:rPr>
        <w:t xml:space="preserve"> is then appended by Score Color tile. </w:t>
      </w:r>
    </w:p>
    <w:p w:rsidR="007A4F0E" w:rsidRDefault="007A4F0E" w:rsidP="007A4F0E">
      <w:pPr>
        <w:spacing w:after="0" w:line="240" w:lineRule="auto"/>
        <w:rPr>
          <w:sz w:val="24"/>
          <w:szCs w:val="24"/>
        </w:rPr>
      </w:pPr>
    </w:p>
    <w:p w:rsidR="007A4F0E" w:rsidRDefault="007A4F0E" w:rsidP="007A4F0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do not require a new score tile. We can use the ‘Scores’ tile with the rainbow on which then leads to the color wheel. Selecting a color shows the score board with colored paint tin tile.</w:t>
      </w:r>
    </w:p>
    <w:p w:rsidR="007A4F0E" w:rsidRDefault="007A4F0E" w:rsidP="007A4F0E">
      <w:pPr>
        <w:spacing w:after="0" w:line="240" w:lineRule="auto"/>
        <w:rPr>
          <w:sz w:val="24"/>
          <w:szCs w:val="24"/>
        </w:rPr>
      </w:pPr>
    </w:p>
    <w:p w:rsidR="007A4F0E" w:rsidRDefault="007A4F0E" w:rsidP="007A4F0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any labels for scores are not taken over </w:t>
      </w:r>
      <w:proofErr w:type="gramStart"/>
      <w:r>
        <w:rPr>
          <w:sz w:val="24"/>
          <w:szCs w:val="24"/>
        </w:rPr>
        <w:t>to a linked levels</w:t>
      </w:r>
      <w:proofErr w:type="gramEnd"/>
      <w:r>
        <w:rPr>
          <w:sz w:val="24"/>
          <w:szCs w:val="24"/>
        </w:rPr>
        <w:t xml:space="preserve">. </w:t>
      </w:r>
    </w:p>
    <w:p w:rsidR="007A4F0E" w:rsidRDefault="007A4F0E" w:rsidP="007C5CE5">
      <w:pPr>
        <w:spacing w:after="0" w:line="240" w:lineRule="auto"/>
        <w:rPr>
          <w:sz w:val="24"/>
          <w:szCs w:val="24"/>
        </w:rPr>
      </w:pPr>
    </w:p>
    <w:p w:rsidR="007A4F0E" w:rsidRDefault="007A4F0E" w:rsidP="007C5CE5">
      <w:pPr>
        <w:spacing w:after="0" w:line="240" w:lineRule="auto"/>
        <w:rPr>
          <w:sz w:val="24"/>
          <w:szCs w:val="24"/>
        </w:rPr>
      </w:pPr>
    </w:p>
    <w:p w:rsidR="00000FA9" w:rsidRPr="00957F6E" w:rsidRDefault="00000FA9" w:rsidP="00000FA9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Saving</w:t>
      </w:r>
    </w:p>
    <w:p w:rsidR="00154411" w:rsidRDefault="00000FA9" w:rsidP="007C5C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154411">
        <w:rPr>
          <w:sz w:val="24"/>
          <w:szCs w:val="24"/>
        </w:rPr>
        <w:t xml:space="preserve">hen </w:t>
      </w:r>
      <w:proofErr w:type="gramStart"/>
      <w:r w:rsidR="00154411">
        <w:rPr>
          <w:sz w:val="24"/>
          <w:szCs w:val="24"/>
        </w:rPr>
        <w:t>Saving</w:t>
      </w:r>
      <w:proofErr w:type="gramEnd"/>
      <w:r>
        <w:rPr>
          <w:sz w:val="24"/>
          <w:szCs w:val="24"/>
        </w:rPr>
        <w:t xml:space="preserve"> the first time player is shown a warning with options:</w:t>
      </w:r>
    </w:p>
    <w:p w:rsidR="00000FA9" w:rsidRDefault="00000FA9" w:rsidP="007C5CE5">
      <w:pPr>
        <w:spacing w:after="0" w:line="240" w:lineRule="auto"/>
        <w:rPr>
          <w:sz w:val="24"/>
          <w:szCs w:val="24"/>
        </w:rPr>
      </w:pPr>
    </w:p>
    <w:p w:rsidR="00000FA9" w:rsidRDefault="00000FA9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WARNING:</w:t>
      </w:r>
    </w:p>
    <w:p w:rsidR="00000FA9" w:rsidRDefault="00000FA9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This level is linked to other levels.</w:t>
      </w:r>
    </w:p>
    <w:p w:rsidR="00000FA9" w:rsidRDefault="00000FA9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When saving you will save all </w:t>
      </w:r>
      <w:proofErr w:type="gramStart"/>
      <w:r>
        <w:rPr>
          <w:sz w:val="24"/>
          <w:szCs w:val="24"/>
        </w:rPr>
        <w:t>linked</w:t>
      </w:r>
      <w:proofErr w:type="gramEnd"/>
      <w:r>
        <w:rPr>
          <w:sz w:val="24"/>
          <w:szCs w:val="24"/>
        </w:rPr>
        <w:t xml:space="preserve"> levels.</w:t>
      </w:r>
    </w:p>
    <w:p w:rsidR="00000FA9" w:rsidRDefault="00000FA9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Continue?</w:t>
      </w:r>
    </w:p>
    <w:p w:rsidR="00000FA9" w:rsidRDefault="00000FA9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Yes. No.</w:t>
      </w:r>
    </w:p>
    <w:p w:rsidR="00154411" w:rsidRDefault="00154411" w:rsidP="007C5CE5">
      <w:pPr>
        <w:spacing w:after="0" w:line="240" w:lineRule="auto"/>
        <w:rPr>
          <w:sz w:val="24"/>
          <w:szCs w:val="24"/>
        </w:rPr>
      </w:pPr>
    </w:p>
    <w:p w:rsidR="00000FA9" w:rsidRDefault="00000FA9" w:rsidP="007C5C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is to ensure all levels are bundled together correctly internally.</w:t>
      </w:r>
    </w:p>
    <w:p w:rsidR="00000FA9" w:rsidRDefault="00000FA9" w:rsidP="007C5CE5">
      <w:pPr>
        <w:spacing w:after="0" w:line="240" w:lineRule="auto"/>
        <w:rPr>
          <w:sz w:val="24"/>
          <w:szCs w:val="24"/>
        </w:rPr>
      </w:pPr>
    </w:p>
    <w:p w:rsidR="00000FA9" w:rsidRPr="00957F6E" w:rsidRDefault="00000FA9" w:rsidP="00000FA9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Sharing</w:t>
      </w:r>
    </w:p>
    <w:p w:rsidR="00154411" w:rsidRDefault="00154411" w:rsidP="007C5C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gramStart"/>
      <w:r>
        <w:rPr>
          <w:sz w:val="24"/>
          <w:szCs w:val="24"/>
        </w:rPr>
        <w:t>Sharing</w:t>
      </w:r>
      <w:proofErr w:type="gramEnd"/>
      <w:r w:rsidR="00000FA9">
        <w:rPr>
          <w:sz w:val="24"/>
          <w:szCs w:val="24"/>
        </w:rPr>
        <w:t xml:space="preserve"> the player is shown a warning with options:</w:t>
      </w:r>
    </w:p>
    <w:p w:rsidR="00000FA9" w:rsidRDefault="00000FA9" w:rsidP="007C5CE5">
      <w:pPr>
        <w:spacing w:after="0" w:line="240" w:lineRule="auto"/>
        <w:rPr>
          <w:sz w:val="24"/>
          <w:szCs w:val="24"/>
        </w:rPr>
      </w:pPr>
    </w:p>
    <w:p w:rsidR="00000FA9" w:rsidRDefault="00000FA9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WARNING:</w:t>
      </w:r>
    </w:p>
    <w:p w:rsidR="00000FA9" w:rsidRDefault="00000FA9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This level is linked to other levels.</w:t>
      </w:r>
    </w:p>
    <w:p w:rsidR="00000FA9" w:rsidRDefault="00000FA9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You will share all linked levels too</w:t>
      </w:r>
    </w:p>
    <w:p w:rsidR="00000FA9" w:rsidRDefault="00000FA9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Continue?</w:t>
      </w:r>
    </w:p>
    <w:p w:rsidR="00000FA9" w:rsidRDefault="00000FA9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Yes. No.</w:t>
      </w:r>
    </w:p>
    <w:p w:rsidR="00000FA9" w:rsidRDefault="00000FA9" w:rsidP="007C5CE5">
      <w:pPr>
        <w:spacing w:after="0" w:line="240" w:lineRule="auto"/>
        <w:rPr>
          <w:sz w:val="24"/>
          <w:szCs w:val="24"/>
        </w:rPr>
      </w:pPr>
    </w:p>
    <w:p w:rsidR="00167DA7" w:rsidRDefault="00167DA7">
      <w:pPr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br w:type="page"/>
      </w:r>
    </w:p>
    <w:p w:rsidR="00000FA9" w:rsidRPr="00957F6E" w:rsidRDefault="00000FA9" w:rsidP="00000FA9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lastRenderedPageBreak/>
        <w:t>Playing</w:t>
      </w:r>
    </w:p>
    <w:p w:rsidR="00154411" w:rsidRDefault="00154411" w:rsidP="007C5CE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From the main menu.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beginning to play a level that has another level linked to it, the player is warned</w:t>
      </w:r>
      <w:r w:rsidR="00000FA9">
        <w:rPr>
          <w:sz w:val="24"/>
          <w:szCs w:val="24"/>
        </w:rPr>
        <w:t xml:space="preserve"> via dialogue box:</w:t>
      </w:r>
    </w:p>
    <w:p w:rsidR="00000FA9" w:rsidRDefault="00000FA9" w:rsidP="007C5CE5">
      <w:pPr>
        <w:spacing w:after="0" w:line="240" w:lineRule="auto"/>
        <w:rPr>
          <w:sz w:val="24"/>
          <w:szCs w:val="24"/>
        </w:rPr>
      </w:pPr>
    </w:p>
    <w:p w:rsidR="00000FA9" w:rsidRDefault="00000FA9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WARNING:</w:t>
      </w:r>
    </w:p>
    <w:p w:rsidR="00000FA9" w:rsidRDefault="00000FA9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This level is linked to </w:t>
      </w:r>
      <w:r w:rsidR="007A4F0E">
        <w:rPr>
          <w:sz w:val="24"/>
          <w:szCs w:val="24"/>
        </w:rPr>
        <w:t>from another level</w:t>
      </w:r>
    </w:p>
    <w:p w:rsidR="00000FA9" w:rsidRDefault="007A4F0E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It is recommended that you launch from that level.</w:t>
      </w:r>
    </w:p>
    <w:p w:rsidR="00000FA9" w:rsidRDefault="00000FA9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Continue?</w:t>
      </w:r>
    </w:p>
    <w:p w:rsidR="00000FA9" w:rsidRDefault="00000FA9" w:rsidP="00000FA9">
      <w:pPr>
        <w:spacing w:after="0" w:line="240" w:lineRule="auto"/>
        <w:ind w:left="720" w:right="985"/>
        <w:jc w:val="center"/>
        <w:rPr>
          <w:sz w:val="24"/>
          <w:szCs w:val="24"/>
        </w:rPr>
      </w:pPr>
      <w:r>
        <w:rPr>
          <w:sz w:val="24"/>
          <w:szCs w:val="24"/>
        </w:rPr>
        <w:t>Yes. No.</w:t>
      </w:r>
    </w:p>
    <w:p w:rsidR="00000FA9" w:rsidRDefault="00000FA9" w:rsidP="007C5CE5">
      <w:pPr>
        <w:spacing w:after="0" w:line="240" w:lineRule="auto"/>
        <w:rPr>
          <w:sz w:val="24"/>
          <w:szCs w:val="24"/>
        </w:rPr>
      </w:pPr>
    </w:p>
    <w:p w:rsidR="00000FA9" w:rsidRDefault="00000FA9" w:rsidP="007C5CE5">
      <w:pPr>
        <w:spacing w:after="0" w:line="240" w:lineRule="auto"/>
        <w:rPr>
          <w:sz w:val="24"/>
          <w:szCs w:val="24"/>
        </w:rPr>
      </w:pPr>
    </w:p>
    <w:p w:rsidR="00154411" w:rsidRDefault="00154411" w:rsidP="007C5CE5">
      <w:pPr>
        <w:spacing w:after="0" w:line="240" w:lineRule="auto"/>
        <w:rPr>
          <w:sz w:val="24"/>
          <w:szCs w:val="24"/>
        </w:rPr>
      </w:pPr>
    </w:p>
    <w:p w:rsidR="00000FA9" w:rsidRPr="00957F6E" w:rsidRDefault="00000FA9" w:rsidP="00000FA9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Exiting to Edit</w:t>
      </w:r>
    </w:p>
    <w:p w:rsidR="00154411" w:rsidRDefault="00154411" w:rsidP="007C5C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exiting to edit</w:t>
      </w:r>
      <w:r w:rsidR="00000FA9">
        <w:rPr>
          <w:sz w:val="24"/>
          <w:szCs w:val="24"/>
        </w:rPr>
        <w:t xml:space="preserve"> the User will be taken to the level originally loaded. I.e. if the player loads level 1 and plays through to level 2 then upon exit to edit they will be returned to level 1.</w:t>
      </w:r>
      <w:bookmarkEnd w:id="0"/>
      <w:bookmarkEnd w:id="1"/>
    </w:p>
    <w:sectPr w:rsidR="00154411" w:rsidSect="00FA74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756" w:rsidRDefault="00E66756" w:rsidP="001E7454">
      <w:r>
        <w:separator/>
      </w:r>
    </w:p>
  </w:endnote>
  <w:endnote w:type="continuationSeparator" w:id="0">
    <w:p w:rsidR="00E66756" w:rsidRDefault="00E66756" w:rsidP="001E7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6C0" w:rsidRDefault="008B66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Pr="001E7454" w:rsidRDefault="004C7E6A" w:rsidP="001E7454">
    <w:pPr>
      <w:pStyle w:val="Footer"/>
      <w:ind w:right="360"/>
      <w:jc w:val="center"/>
      <w:rPr>
        <w:b/>
        <w:bCs/>
      </w:rPr>
    </w:pPr>
    <w:r>
      <w:rPr>
        <w:b/>
        <w:bCs/>
        <w:noProof/>
        <w:lang w:eastAsia="zh-TW"/>
      </w:rPr>
      <w:pict>
        <v:group id="_x0000_s8197" style="position:absolute;left:0;text-align:left;margin-left:0;margin-top:0;width:580.05pt;height:45.45pt;z-index:251662336;mso-position-horizontal:center;mso-position-horizontal-relative:page;mso-position-vertical:top;mso-position-vertical-relative:line" coordorigin="321,14850" coordsize="11601,547">
          <v:rect id="_x0000_s8198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8198">
              <w:txbxContent>
                <w:sdt>
                  <w:sdtPr>
                    <w:rPr>
                      <w:b/>
                      <w:color w:val="FFFFFF" w:themeColor="background1"/>
                      <w:szCs w:val="16"/>
                    </w:rPr>
                    <w:alias w:val="Address"/>
                    <w:id w:val="79885540"/>
                    <w:placeholder>
                      <w:docPart w:val="E7713223BE3940CFA6820193C47871A6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9B4694" w:rsidRDefault="006A1872" w:rsidP="00464B2F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proofErr w:type="gramStart"/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>Copyright 2012 - Smoking Gun Interactive Inc.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 xml:space="preserve">  All information is Company Confidential</w:t>
                      </w:r>
                    </w:p>
                  </w:sdtContent>
                </w:sdt>
                <w:p w:rsidR="009B4694" w:rsidRDefault="009B4694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8199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8199">
              <w:txbxContent>
                <w:p w:rsidR="009B4694" w:rsidRPr="007F0F5C" w:rsidRDefault="009B4694" w:rsidP="007F0F5C">
                  <w:pPr>
                    <w:pStyle w:val="Footer"/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7F0F5C">
                    <w:rPr>
                      <w:color w:val="FFFFFF" w:themeColor="background1"/>
                      <w:sz w:val="36"/>
                      <w:szCs w:val="36"/>
                    </w:rPr>
                    <w:t xml:space="preserve">Page </w:t>
                  </w:r>
                  <w:r w:rsidR="004C7E6A" w:rsidRPr="007F0F5C">
                    <w:rPr>
                      <w:sz w:val="36"/>
                      <w:szCs w:val="36"/>
                    </w:rPr>
                    <w:fldChar w:fldCharType="begin"/>
                  </w:r>
                  <w:r w:rsidR="00422F63" w:rsidRPr="007F0F5C">
                    <w:rPr>
                      <w:sz w:val="36"/>
                      <w:szCs w:val="36"/>
                    </w:rPr>
                    <w:instrText xml:space="preserve"> PAGE   \* MERGEFORMAT </w:instrText>
                  </w:r>
                  <w:r w:rsidR="004C7E6A" w:rsidRPr="007F0F5C">
                    <w:rPr>
                      <w:sz w:val="36"/>
                      <w:szCs w:val="36"/>
                    </w:rPr>
                    <w:fldChar w:fldCharType="separate"/>
                  </w:r>
                  <w:r w:rsidR="008B66C0" w:rsidRPr="008B66C0">
                    <w:rPr>
                      <w:noProof/>
                      <w:color w:val="FFFFFF" w:themeColor="background1"/>
                      <w:sz w:val="36"/>
                      <w:szCs w:val="36"/>
                    </w:rPr>
                    <w:t>1</w:t>
                  </w:r>
                  <w:r w:rsidR="004C7E6A" w:rsidRPr="007F0F5C">
                    <w:rPr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rect>
          <v:rect id="_x0000_s820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6C0" w:rsidRDefault="008B66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756" w:rsidRDefault="00E66756" w:rsidP="001E7454">
      <w:r>
        <w:separator/>
      </w:r>
    </w:p>
  </w:footnote>
  <w:footnote w:type="continuationSeparator" w:id="0">
    <w:p w:rsidR="00E66756" w:rsidRDefault="00E66756" w:rsidP="001E74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6C0" w:rsidRDefault="008B66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Default="004C7E6A">
    <w:pPr>
      <w:pStyle w:val="Header"/>
    </w:pPr>
    <w:r>
      <w:rPr>
        <w:noProof/>
        <w:lang w:eastAsia="zh-TW"/>
      </w:rPr>
      <w:pict>
        <v:group id="_x0000_s8193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8194" style="position:absolute;left:377;top:360;width:9346;height:720;mso-position-horizontal-relative:page;mso-position-vertical:center;mso-position-vertical-relative:top-margin-area;v-text-anchor:middle" fillcolor="#943634 [2405]" stroked="f" strokecolor="white [3212]" strokeweight="1.5pt">
            <v:textbox style="mso-next-textbox:#_x0000_s8194">
              <w:txbxContent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BF90558BA07A479DBB7582685997AA4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9B4694" w:rsidRDefault="007C5CE5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DETAILED DESIGN: LINKED LEVELS</w:t>
                      </w:r>
                    </w:p>
                  </w:sdtContent>
                </w:sdt>
              </w:txbxContent>
            </v:textbox>
          </v:rect>
          <v:rect id="_x0000_s8195" style="position:absolute;left:9763;top:360;width:2102;height:720;mso-position-horizontal-relative:page;mso-position-vertical:center;mso-position-vertical-relative:top-margin-area;v-text-anchor:middle" fillcolor="#943634 [2405]" stroked="f" strokecolor="white [3212]" strokeweight="2pt">
            <v:fill color2="#943634 [2405]"/>
            <v:textbox style="mso-next-textbox:#_x0000_s8195">
              <w:txbxContent>
                <w:p w:rsidR="009B4694" w:rsidRPr="00FA28F3" w:rsidRDefault="008B66C0" w:rsidP="007F0F5C">
                  <w:pPr>
                    <w:jc w:val="center"/>
                    <w:rPr>
                      <w:szCs w:val="36"/>
                    </w:rPr>
                  </w:pPr>
                  <w:fldSimple w:instr=" SAVEDATE   \* MERGEFORMAT ">
                    <w:r>
                      <w:rPr>
                        <w:noProof/>
                        <w:color w:val="FFFFFF" w:themeColor="background1"/>
                        <w:sz w:val="36"/>
                        <w:szCs w:val="36"/>
                      </w:rPr>
                      <w:t>11/26/2012 11:34:00 AM</w:t>
                    </w:r>
                  </w:fldSimple>
                </w:p>
              </w:txbxContent>
            </v:textbox>
          </v:rect>
          <v:rect id="_x0000_s8196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6C0" w:rsidRDefault="008B66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61A99"/>
    <w:multiLevelType w:val="hybridMultilevel"/>
    <w:tmpl w:val="18527D82"/>
    <w:lvl w:ilvl="0" w:tplc="AEAA4D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130FDF"/>
    <w:multiLevelType w:val="hybridMultilevel"/>
    <w:tmpl w:val="3698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B11A2"/>
    <w:multiLevelType w:val="hybridMultilevel"/>
    <w:tmpl w:val="18527D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2BB85E29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232C08"/>
    <w:multiLevelType w:val="hybridMultilevel"/>
    <w:tmpl w:val="18527D82"/>
    <w:lvl w:ilvl="0" w:tplc="AF223DB4">
      <w:start w:val="1"/>
      <w:numFmt w:val="bullet"/>
      <w:lvlText w:val="e"/>
      <w:lvlJc w:val="left"/>
      <w:pPr>
        <w:tabs>
          <w:tab w:val="num" w:pos="1080"/>
        </w:tabs>
        <w:ind w:left="1080" w:hanging="360"/>
      </w:pPr>
      <w:rPr>
        <w:rFonts w:ascii="Astro" w:hAnsi="Astro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AB6AC7"/>
    <w:multiLevelType w:val="hybridMultilevel"/>
    <w:tmpl w:val="33D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D1E29"/>
    <w:multiLevelType w:val="hybridMultilevel"/>
    <w:tmpl w:val="6EBE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42D2B"/>
    <w:multiLevelType w:val="hybridMultilevel"/>
    <w:tmpl w:val="0C76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E66CBE"/>
    <w:multiLevelType w:val="hybridMultilevel"/>
    <w:tmpl w:val="EBB2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7F00FA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765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54411"/>
    <w:rsid w:val="00000FA9"/>
    <w:rsid w:val="00013DBB"/>
    <w:rsid w:val="00036AAB"/>
    <w:rsid w:val="00072180"/>
    <w:rsid w:val="000C3DD3"/>
    <w:rsid w:val="00104BAB"/>
    <w:rsid w:val="00107D47"/>
    <w:rsid w:val="00154411"/>
    <w:rsid w:val="00167DA7"/>
    <w:rsid w:val="001D0FE8"/>
    <w:rsid w:val="001E7454"/>
    <w:rsid w:val="002143E2"/>
    <w:rsid w:val="00283C43"/>
    <w:rsid w:val="002D0699"/>
    <w:rsid w:val="00383CDE"/>
    <w:rsid w:val="003A38B3"/>
    <w:rsid w:val="00405B02"/>
    <w:rsid w:val="00422F63"/>
    <w:rsid w:val="004607FD"/>
    <w:rsid w:val="00464B2F"/>
    <w:rsid w:val="0047149B"/>
    <w:rsid w:val="004C4422"/>
    <w:rsid w:val="004C7E6A"/>
    <w:rsid w:val="005B06A3"/>
    <w:rsid w:val="005C2428"/>
    <w:rsid w:val="0064699B"/>
    <w:rsid w:val="006A1872"/>
    <w:rsid w:val="006C5B1F"/>
    <w:rsid w:val="00701373"/>
    <w:rsid w:val="007031A1"/>
    <w:rsid w:val="00735EF7"/>
    <w:rsid w:val="007A4F0E"/>
    <w:rsid w:val="007C5CE5"/>
    <w:rsid w:val="007C6AC7"/>
    <w:rsid w:val="007E4C62"/>
    <w:rsid w:val="007F0F5C"/>
    <w:rsid w:val="007F3A5E"/>
    <w:rsid w:val="00814409"/>
    <w:rsid w:val="008518B7"/>
    <w:rsid w:val="008941A1"/>
    <w:rsid w:val="00896684"/>
    <w:rsid w:val="008B66C0"/>
    <w:rsid w:val="009113AB"/>
    <w:rsid w:val="00934F8C"/>
    <w:rsid w:val="00957F6E"/>
    <w:rsid w:val="00971769"/>
    <w:rsid w:val="009B4694"/>
    <w:rsid w:val="00AF65D0"/>
    <w:rsid w:val="00B054CE"/>
    <w:rsid w:val="00BC7C94"/>
    <w:rsid w:val="00C76DEE"/>
    <w:rsid w:val="00C92761"/>
    <w:rsid w:val="00CA5EC9"/>
    <w:rsid w:val="00CC00A4"/>
    <w:rsid w:val="00D17203"/>
    <w:rsid w:val="00DB445B"/>
    <w:rsid w:val="00DF23D4"/>
    <w:rsid w:val="00E66756"/>
    <w:rsid w:val="00E752E9"/>
    <w:rsid w:val="00E82479"/>
    <w:rsid w:val="00E907E8"/>
    <w:rsid w:val="00F85612"/>
    <w:rsid w:val="00FA28F3"/>
    <w:rsid w:val="00FA3976"/>
    <w:rsid w:val="00FA742B"/>
    <w:rsid w:val="00FC1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2F"/>
  </w:style>
  <w:style w:type="paragraph" w:styleId="Heading1">
    <w:name w:val="heading 1"/>
    <w:basedOn w:val="Normal"/>
    <w:next w:val="Normal"/>
    <w:link w:val="Heading1Char"/>
    <w:uiPriority w:val="9"/>
    <w:qFormat/>
    <w:rsid w:val="0046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B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B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B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B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B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B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B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A742B"/>
  </w:style>
  <w:style w:type="paragraph" w:styleId="TOC2">
    <w:name w:val="toc 2"/>
    <w:basedOn w:val="Normal"/>
    <w:next w:val="Normal"/>
    <w:autoRedefine/>
    <w:uiPriority w:val="39"/>
    <w:rsid w:val="00FA742B"/>
    <w:pPr>
      <w:ind w:left="200"/>
    </w:pPr>
  </w:style>
  <w:style w:type="paragraph" w:styleId="TOC3">
    <w:name w:val="toc 3"/>
    <w:basedOn w:val="Normal"/>
    <w:next w:val="Normal"/>
    <w:autoRedefine/>
    <w:semiHidden/>
    <w:rsid w:val="00FA742B"/>
    <w:pPr>
      <w:ind w:left="400"/>
    </w:pPr>
  </w:style>
  <w:style w:type="paragraph" w:styleId="TOC4">
    <w:name w:val="toc 4"/>
    <w:basedOn w:val="Normal"/>
    <w:next w:val="Normal"/>
    <w:autoRedefine/>
    <w:semiHidden/>
    <w:rsid w:val="00FA742B"/>
    <w:pPr>
      <w:ind w:left="600"/>
    </w:pPr>
  </w:style>
  <w:style w:type="paragraph" w:styleId="TOC5">
    <w:name w:val="toc 5"/>
    <w:basedOn w:val="Normal"/>
    <w:next w:val="Normal"/>
    <w:autoRedefine/>
    <w:semiHidden/>
    <w:rsid w:val="00FA742B"/>
    <w:pPr>
      <w:ind w:left="800"/>
    </w:pPr>
  </w:style>
  <w:style w:type="paragraph" w:styleId="TOC6">
    <w:name w:val="toc 6"/>
    <w:basedOn w:val="Normal"/>
    <w:next w:val="Normal"/>
    <w:autoRedefine/>
    <w:semiHidden/>
    <w:rsid w:val="00FA742B"/>
    <w:pPr>
      <w:ind w:left="1000"/>
    </w:pPr>
  </w:style>
  <w:style w:type="paragraph" w:styleId="TOC7">
    <w:name w:val="toc 7"/>
    <w:basedOn w:val="Normal"/>
    <w:next w:val="Normal"/>
    <w:autoRedefine/>
    <w:semiHidden/>
    <w:rsid w:val="00FA742B"/>
    <w:pPr>
      <w:ind w:left="1200"/>
    </w:pPr>
  </w:style>
  <w:style w:type="paragraph" w:styleId="TOC8">
    <w:name w:val="toc 8"/>
    <w:basedOn w:val="Normal"/>
    <w:next w:val="Normal"/>
    <w:autoRedefine/>
    <w:semiHidden/>
    <w:rsid w:val="00FA742B"/>
    <w:pPr>
      <w:ind w:left="1400"/>
    </w:pPr>
  </w:style>
  <w:style w:type="paragraph" w:styleId="TOC9">
    <w:name w:val="toc 9"/>
    <w:basedOn w:val="Normal"/>
    <w:next w:val="Normal"/>
    <w:autoRedefine/>
    <w:semiHidden/>
    <w:rsid w:val="00FA742B"/>
    <w:pPr>
      <w:ind w:left="1600"/>
    </w:pPr>
  </w:style>
  <w:style w:type="character" w:styleId="Hyperlink">
    <w:name w:val="Hyperlink"/>
    <w:basedOn w:val="DefaultParagraphFont"/>
    <w:uiPriority w:val="99"/>
    <w:rsid w:val="00FA74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5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6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4B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4B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4B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64B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B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B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B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B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4B2F"/>
    <w:rPr>
      <w:b/>
      <w:bCs/>
    </w:rPr>
  </w:style>
  <w:style w:type="character" w:styleId="Emphasis">
    <w:name w:val="Emphasis"/>
    <w:basedOn w:val="DefaultParagraphFont"/>
    <w:uiPriority w:val="20"/>
    <w:qFormat/>
    <w:rsid w:val="00464B2F"/>
    <w:rPr>
      <w:i/>
      <w:iCs/>
    </w:rPr>
  </w:style>
  <w:style w:type="paragraph" w:styleId="NoSpacing">
    <w:name w:val="No Spacing"/>
    <w:uiPriority w:val="1"/>
    <w:qFormat/>
    <w:rsid w:val="00464B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4B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4B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4B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B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B2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4B2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4B2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4B2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4B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4B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B2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ckmore\Documents\Detailed_Design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90558BA07A479DBB7582685997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A9EFF-CA72-42B7-84E8-576042B917AB}"/>
      </w:docPartPr>
      <w:docPartBody>
        <w:p w:rsidR="00990B83" w:rsidRDefault="005D6716">
          <w:pPr>
            <w:pStyle w:val="BF90558BA07A479DBB7582685997AA4E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E7713223BE3940CFA6820193C478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C3D4E-FF13-4D44-806E-8EFE26B25428}"/>
      </w:docPartPr>
      <w:docPartBody>
        <w:p w:rsidR="00990B83" w:rsidRDefault="005D6716">
          <w:pPr>
            <w:pStyle w:val="E7713223BE3940CFA6820193C47871A6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D6716"/>
    <w:rsid w:val="005D6716"/>
    <w:rsid w:val="0071430C"/>
    <w:rsid w:val="00990B83"/>
    <w:rsid w:val="00FF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90558BA07A479DBB7582685997AA4E">
    <w:name w:val="BF90558BA07A479DBB7582685997AA4E"/>
    <w:rsid w:val="00990B83"/>
  </w:style>
  <w:style w:type="paragraph" w:customStyle="1" w:styleId="E7713223BE3940CFA6820193C47871A6">
    <w:name w:val="E7713223BE3940CFA6820193C47871A6"/>
    <w:rsid w:val="00990B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2011-01-17T00:00:00</PublishDate>
  <Abstract/>
  <CompanyAddress>Copyright 2012 - Smoking Gun Interactive Inc.  All information is Company Confidential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0A1A0B-F225-4626-B66A-A5981C01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Detailed_Design_template.dotx</Template>
  <TotalTime>50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DESIGN: LINKED LEVELS</vt:lpstr>
    </vt:vector>
  </TitlesOfParts>
  <Company/>
  <LinksUpToDate>false</LinksUpToDate>
  <CharactersWithSpaces>2612</CharactersWithSpaces>
  <SharedDoc>false</SharedDoc>
  <HLinks>
    <vt:vector size="24" baseType="variant"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_Toc187569860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_Toc187569859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_Toc187569858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_Toc187569857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DESIGN: LINKED LEVELS</dc:title>
  <dc:creator>MBlackmore</dc:creator>
  <cp:keywords>Alaska Template Design</cp:keywords>
  <cp:lastModifiedBy>MBlackmore</cp:lastModifiedBy>
  <cp:revision>5</cp:revision>
  <dcterms:created xsi:type="dcterms:W3CDTF">2012-11-23T23:47:00Z</dcterms:created>
  <dcterms:modified xsi:type="dcterms:W3CDTF">2012-11-27T20:06:00Z</dcterms:modified>
</cp:coreProperties>
</file>