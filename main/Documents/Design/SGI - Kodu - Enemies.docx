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B0" w:rsidRPr="00957F6E" w:rsidRDefault="00EA6FB0" w:rsidP="00EA6FB0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EA6FB0" w:rsidRPr="00DF23D4" w:rsidRDefault="00EA6FB0" w:rsidP="00EA6FB0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color w:val="943634" w:themeColor="accent2" w:themeShade="BF"/>
          <w:sz w:val="44"/>
          <w:szCs w:val="44"/>
        </w:rPr>
        <w:t>Enemies</w:t>
      </w:r>
    </w:p>
    <w:p w:rsidR="00EA6FB0" w:rsidRPr="00957F6E" w:rsidRDefault="00EA6FB0" w:rsidP="00EA6FB0">
      <w:pPr>
        <w:rPr>
          <w:sz w:val="24"/>
          <w:szCs w:val="24"/>
        </w:rPr>
      </w:pPr>
      <w:r w:rsidRPr="00957F6E">
        <w:rPr>
          <w:sz w:val="24"/>
          <w:szCs w:val="24"/>
        </w:rPr>
        <w:t xml:space="preserve">Last Updated </w:t>
      </w:r>
      <w:fldSimple w:instr=" SAVEDATE   \* MERGEFORMAT ">
        <w:r w:rsidR="00F1299B">
          <w:rPr>
            <w:noProof/>
          </w:rPr>
          <w:t>11/21/2012 2:39:00 PM</w:t>
        </w:r>
      </w:fldSimple>
    </w:p>
    <w:p w:rsidR="00EA6FB0" w:rsidRPr="00957F6E" w:rsidRDefault="00EA6FB0" w:rsidP="00EA6FB0">
      <w:pPr>
        <w:pStyle w:val="Heading1"/>
        <w:rPr>
          <w:rFonts w:asciiTheme="minorHAnsi" w:hAnsiTheme="minorHAnsi"/>
          <w:color w:val="943634" w:themeColor="accent2" w:themeShade="BF"/>
        </w:rPr>
      </w:pPr>
      <w:r w:rsidRPr="00957F6E">
        <w:rPr>
          <w:rFonts w:asciiTheme="minorHAnsi" w:hAnsiTheme="minorHAnsi"/>
          <w:color w:val="943634" w:themeColor="accent2" w:themeShade="BF"/>
        </w:rPr>
        <w:t>High Level Player Experience</w:t>
      </w:r>
    </w:p>
    <w:p w:rsidR="00EA6FB0" w:rsidRDefault="00EA6FB0" w:rsidP="00EA6FB0">
      <w:pPr>
        <w:rPr>
          <w:sz w:val="24"/>
          <w:szCs w:val="24"/>
        </w:rPr>
      </w:pPr>
      <w:r>
        <w:rPr>
          <w:sz w:val="24"/>
          <w:szCs w:val="24"/>
        </w:rPr>
        <w:t xml:space="preserve">Save the enemies by converting them to friends. </w:t>
      </w:r>
    </w:p>
    <w:p w:rsidR="00EA6FB0" w:rsidRDefault="00EA6FB0" w:rsidP="00EA6FB0">
      <w:pPr>
        <w:rPr>
          <w:sz w:val="24"/>
          <w:szCs w:val="24"/>
        </w:rPr>
      </w:pPr>
    </w:p>
    <w:p w:rsidR="00EA6FB0" w:rsidRDefault="00EA6FB0" w:rsidP="00EA6FB0">
      <w:pPr>
        <w:rPr>
          <w:b/>
          <w:color w:val="943634" w:themeColor="accent2" w:themeShade="BF"/>
          <w:sz w:val="28"/>
          <w:szCs w:val="28"/>
        </w:rPr>
      </w:pPr>
      <w:r w:rsidRPr="00D17203">
        <w:rPr>
          <w:b/>
          <w:color w:val="943634" w:themeColor="accent2" w:themeShade="BF"/>
          <w:sz w:val="28"/>
          <w:szCs w:val="28"/>
        </w:rPr>
        <w:t xml:space="preserve">Feature Priority: </w:t>
      </w:r>
      <w:r>
        <w:rPr>
          <w:b/>
          <w:color w:val="943634" w:themeColor="accent2" w:themeShade="BF"/>
          <w:sz w:val="28"/>
          <w:szCs w:val="28"/>
        </w:rPr>
        <w:t>Core Feature</w:t>
      </w:r>
    </w:p>
    <w:p w:rsidR="00EA6FB0" w:rsidRPr="0017036E" w:rsidRDefault="00EA6FB0" w:rsidP="00EA6FB0">
      <w:pPr>
        <w:rPr>
          <w:sz w:val="24"/>
          <w:szCs w:val="24"/>
        </w:rPr>
      </w:pPr>
      <w:proofErr w:type="gramStart"/>
      <w:r w:rsidRPr="0017036E">
        <w:rPr>
          <w:sz w:val="24"/>
          <w:szCs w:val="24"/>
        </w:rPr>
        <w:t>A major feature that could be listed on the back of the box.</w:t>
      </w:r>
      <w:proofErr w:type="gramEnd"/>
      <w:r w:rsidRPr="0017036E">
        <w:rPr>
          <w:sz w:val="24"/>
          <w:szCs w:val="24"/>
        </w:rPr>
        <w:t xml:space="preserve"> It interconnects with multiple core features and is a major part of the player experience. </w:t>
      </w:r>
    </w:p>
    <w:p w:rsidR="00EA6FB0" w:rsidRPr="00957F6E" w:rsidRDefault="00EA6FB0" w:rsidP="00EA6FB0">
      <w:pPr>
        <w:rPr>
          <w:rFonts w:eastAsiaTheme="majorEastAsia" w:cstheme="majorBidi"/>
          <w:b/>
          <w:bCs/>
          <w:color w:val="365F91" w:themeColor="accent1" w:themeShade="BF"/>
          <w:sz w:val="24"/>
          <w:szCs w:val="24"/>
        </w:rPr>
      </w:pPr>
      <w:bookmarkStart w:id="0" w:name="_Toc267985669"/>
      <w:bookmarkStart w:id="1" w:name="_Toc268261192"/>
    </w:p>
    <w:p w:rsidR="00EA6FB0" w:rsidRPr="00957F6E" w:rsidRDefault="00EA6FB0" w:rsidP="00EA6FB0">
      <w:pPr>
        <w:pStyle w:val="Heading1"/>
        <w:pBdr>
          <w:bottom w:val="single" w:sz="6" w:space="1" w:color="auto"/>
        </w:pBdr>
        <w:spacing w:before="0"/>
        <w:rPr>
          <w:rFonts w:asciiTheme="minorHAnsi" w:hAnsiTheme="minorHAnsi"/>
          <w:color w:val="943634" w:themeColor="accent2" w:themeShade="BF"/>
          <w:sz w:val="44"/>
          <w:szCs w:val="44"/>
        </w:rPr>
      </w:pPr>
      <w:r w:rsidRPr="00957F6E">
        <w:rPr>
          <w:rFonts w:asciiTheme="minorHAnsi" w:hAnsiTheme="minorHAnsi"/>
          <w:color w:val="943634" w:themeColor="accent2" w:themeShade="BF"/>
          <w:sz w:val="44"/>
          <w:szCs w:val="44"/>
        </w:rPr>
        <w:t>Design Details</w:t>
      </w:r>
    </w:p>
    <w:p w:rsidR="00EA6FB0" w:rsidRPr="00957F6E" w:rsidRDefault="00EA6FB0" w:rsidP="00EA6FB0">
      <w:pPr>
        <w:spacing w:after="0"/>
        <w:rPr>
          <w:sz w:val="24"/>
          <w:szCs w:val="24"/>
        </w:rPr>
      </w:pPr>
    </w:p>
    <w:p w:rsidR="00EA6FB0" w:rsidRPr="00957F6E" w:rsidRDefault="00EA6FB0" w:rsidP="00EA6FB0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Goals:</w:t>
      </w:r>
    </w:p>
    <w:p w:rsidR="00EA6FB0" w:rsidRPr="00957F6E" w:rsidRDefault="00EA6FB0" w:rsidP="00EA6FB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provide a variety of gameplay strategies and visual interest</w:t>
      </w:r>
    </w:p>
    <w:p w:rsidR="00EA6FB0" w:rsidRPr="00957F6E" w:rsidRDefault="00EA6FB0" w:rsidP="00EA6FB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use Kodu assets in a way perhaps users haven’t seen before</w:t>
      </w:r>
    </w:p>
    <w:p w:rsidR="00EA6FB0" w:rsidRDefault="00EA6FB0" w:rsidP="00EA6FB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provide depth through staggered release of availability.</w:t>
      </w:r>
    </w:p>
    <w:p w:rsidR="00EA6FB0" w:rsidRDefault="00EA6FB0" w:rsidP="00EA6FB0">
      <w:pPr>
        <w:spacing w:after="0"/>
        <w:rPr>
          <w:sz w:val="24"/>
          <w:szCs w:val="24"/>
        </w:rPr>
      </w:pPr>
    </w:p>
    <w:p w:rsidR="00EA6FB0" w:rsidRPr="00957F6E" w:rsidRDefault="00EA6FB0" w:rsidP="00EA6FB0">
      <w:pPr>
        <w:spacing w:after="0"/>
        <w:rPr>
          <w:b/>
          <w:color w:val="943634" w:themeColor="accent2" w:themeShade="BF"/>
          <w:sz w:val="28"/>
          <w:szCs w:val="28"/>
        </w:rPr>
      </w:pPr>
      <w:r w:rsidRPr="00957F6E">
        <w:rPr>
          <w:b/>
          <w:color w:val="943634" w:themeColor="accent2" w:themeShade="BF"/>
          <w:sz w:val="28"/>
          <w:szCs w:val="28"/>
        </w:rPr>
        <w:t>Design Details:</w:t>
      </w:r>
    </w:p>
    <w:p w:rsidR="00EA6FB0" w:rsidRPr="00957F6E" w:rsidRDefault="00EA6FB0" w:rsidP="00EA6FB0">
      <w:pPr>
        <w:spacing w:after="0"/>
        <w:rPr>
          <w:sz w:val="24"/>
          <w:szCs w:val="24"/>
        </w:rPr>
      </w:pPr>
      <w:r w:rsidRPr="00957F6E">
        <w:rPr>
          <w:b/>
          <w:sz w:val="24"/>
          <w:szCs w:val="24"/>
        </w:rPr>
        <w:t>Breakdown</w:t>
      </w:r>
      <w:r w:rsidRPr="00957F6E">
        <w:rPr>
          <w:sz w:val="24"/>
          <w:szCs w:val="24"/>
        </w:rPr>
        <w:t>:</w:t>
      </w:r>
    </w:p>
    <w:p w:rsidR="00EA6FB0" w:rsidRDefault="00EA6FB0" w:rsidP="00EA6FB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Enemies Overview</w:t>
      </w:r>
    </w:p>
    <w:p w:rsidR="00EA6FB0" w:rsidRDefault="00EA6FB0" w:rsidP="00EA6FB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Types</w:t>
      </w:r>
    </w:p>
    <w:p w:rsidR="00EA6FB0" w:rsidRDefault="00EA6FB0" w:rsidP="00EA6F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Grunt</w:t>
      </w:r>
      <w:r w:rsidR="00DC1F22">
        <w:rPr>
          <w:sz w:val="24"/>
          <w:szCs w:val="24"/>
        </w:rPr>
        <w:t xml:space="preserve"> – Flying Fish</w:t>
      </w:r>
    </w:p>
    <w:p w:rsidR="00EA6FB0" w:rsidRDefault="00DC1F22" w:rsidP="00EA6F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Tough grunt – Turtle</w:t>
      </w:r>
    </w:p>
    <w:p w:rsidR="00DC1F22" w:rsidRDefault="00DC1F22" w:rsidP="00EA6F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Tank – NEW (TBC)</w:t>
      </w:r>
    </w:p>
    <w:p w:rsidR="00DC1F22" w:rsidRDefault="00DC1F22" w:rsidP="00EA6F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Racer – Fish</w:t>
      </w:r>
    </w:p>
    <w:p w:rsidR="00DC1F22" w:rsidRDefault="00DC1F22" w:rsidP="00EA6F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Oduk</w:t>
      </w:r>
      <w:proofErr w:type="spellEnd"/>
      <w:r>
        <w:rPr>
          <w:sz w:val="24"/>
          <w:szCs w:val="24"/>
        </w:rPr>
        <w:t xml:space="preserve"> – Larger, Red, Kodu.</w:t>
      </w:r>
    </w:p>
    <w:p w:rsidR="00EA6FB0" w:rsidRDefault="00EA6FB0" w:rsidP="00EA6F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6FB0" w:rsidRPr="00957F6E" w:rsidRDefault="00EA6FB0" w:rsidP="00EA6FB0">
      <w:pPr>
        <w:spacing w:after="0"/>
        <w:rPr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lastRenderedPageBreak/>
        <w:t>Enemies Overview</w:t>
      </w:r>
    </w:p>
    <w:p w:rsidR="00EA6FB0" w:rsidRDefault="00EA6FB0" w:rsidP="00EA6FB0">
      <w:pPr>
        <w:spacing w:after="0"/>
        <w:rPr>
          <w:sz w:val="24"/>
          <w:szCs w:val="24"/>
        </w:rPr>
      </w:pPr>
    </w:p>
    <w:p w:rsidR="00EA6FB0" w:rsidRDefault="00EA6FB0" w:rsidP="00EA6FB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Enemies are hypnotized f</w:t>
      </w:r>
      <w:r w:rsidR="00DC1F22">
        <w:rPr>
          <w:sz w:val="24"/>
          <w:szCs w:val="24"/>
        </w:rPr>
        <w:t>riends of Kodu, sent to steal the starfish from the coral</w:t>
      </w:r>
      <w:r>
        <w:rPr>
          <w:sz w:val="24"/>
          <w:szCs w:val="24"/>
        </w:rPr>
        <w:t>. The player must ‘attack’ the enemies in order to stun them out of their deluded state and back to friendly.</w:t>
      </w:r>
    </w:p>
    <w:p w:rsidR="00EA6FB0" w:rsidRDefault="00DC1F22" w:rsidP="00EA6FB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Enemies are colored red</w:t>
      </w:r>
      <w:r w:rsidR="00EA6FB0">
        <w:rPr>
          <w:sz w:val="24"/>
          <w:szCs w:val="24"/>
        </w:rPr>
        <w:t xml:space="preserve"> colors. Friendly units and characters are </w:t>
      </w:r>
      <w:r>
        <w:rPr>
          <w:sz w:val="24"/>
          <w:szCs w:val="24"/>
        </w:rPr>
        <w:t>white</w:t>
      </w:r>
      <w:r w:rsidR="00EA6FB0">
        <w:rPr>
          <w:sz w:val="24"/>
          <w:szCs w:val="24"/>
        </w:rPr>
        <w:t>.</w:t>
      </w:r>
    </w:p>
    <w:p w:rsidR="00EA6FB0" w:rsidRDefault="00EA6FB0" w:rsidP="00EA6FB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Each type of enemy has a profile that defines what tower to best use against them.</w:t>
      </w:r>
    </w:p>
    <w:p w:rsidR="00EA6FB0" w:rsidRDefault="00EA6FB0" w:rsidP="00EA6FB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Enemies are released according to a preset schedule and not randomly unleashed.</w:t>
      </w:r>
    </w:p>
    <w:p w:rsidR="00EA6FB0" w:rsidRDefault="00EA6FB0" w:rsidP="00EA6FB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Enemies will attempt to take the shortest path between wher</w:t>
      </w:r>
      <w:r w:rsidR="00DC1F22">
        <w:rPr>
          <w:sz w:val="24"/>
          <w:szCs w:val="24"/>
        </w:rPr>
        <w:t>e they are and the core.</w:t>
      </w:r>
    </w:p>
    <w:p w:rsidR="00EA6FB0" w:rsidRDefault="00EA6FB0" w:rsidP="00EA6FB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Enemies do not attack the towers, </w:t>
      </w:r>
      <w:proofErr w:type="gramStart"/>
      <w:r>
        <w:rPr>
          <w:sz w:val="24"/>
          <w:szCs w:val="24"/>
        </w:rPr>
        <w:t>nor</w:t>
      </w:r>
      <w:proofErr w:type="gramEnd"/>
      <w:r>
        <w:rPr>
          <w:sz w:val="24"/>
          <w:szCs w:val="24"/>
        </w:rPr>
        <w:t xml:space="preserve"> each other.</w:t>
      </w:r>
    </w:p>
    <w:p w:rsidR="00EA6FB0" w:rsidRDefault="00EA6FB0" w:rsidP="00EA6FB0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Once the enemies reach the core they grab a </w:t>
      </w:r>
      <w:r w:rsidR="00DC1F22">
        <w:rPr>
          <w:sz w:val="24"/>
          <w:szCs w:val="24"/>
        </w:rPr>
        <w:t>starfish</w:t>
      </w:r>
      <w:r>
        <w:rPr>
          <w:sz w:val="24"/>
          <w:szCs w:val="24"/>
        </w:rPr>
        <w:t xml:space="preserve"> co</w:t>
      </w:r>
      <w:r w:rsidR="00DC1F22">
        <w:rPr>
          <w:sz w:val="24"/>
          <w:szCs w:val="24"/>
        </w:rPr>
        <w:t>re and return the way they came;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player must destroy the enemy holding the </w:t>
      </w:r>
      <w:r w:rsidR="00DC1F22">
        <w:rPr>
          <w:sz w:val="24"/>
          <w:szCs w:val="24"/>
        </w:rPr>
        <w:t>starfish</w:t>
      </w:r>
      <w:r>
        <w:rPr>
          <w:sz w:val="24"/>
          <w:szCs w:val="24"/>
        </w:rPr>
        <w:t xml:space="preserve">. </w:t>
      </w:r>
    </w:p>
    <w:p w:rsidR="00EA6FB0" w:rsidRDefault="00EA6FB0" w:rsidP="00EA6FB0">
      <w:pPr>
        <w:spacing w:after="0"/>
        <w:ind w:firstLine="720"/>
        <w:rPr>
          <w:sz w:val="24"/>
          <w:szCs w:val="24"/>
        </w:rPr>
      </w:pPr>
    </w:p>
    <w:p w:rsidR="00EA6FB0" w:rsidRDefault="00EA6FB0" w:rsidP="00EA6FB0">
      <w:pPr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br w:type="page"/>
      </w:r>
    </w:p>
    <w:p w:rsidR="00EA6FB0" w:rsidRDefault="00EA6FB0" w:rsidP="00EA6FB0">
      <w:pPr>
        <w:spacing w:after="0"/>
        <w:rPr>
          <w:b/>
          <w:color w:val="943634" w:themeColor="accent2" w:themeShade="BF"/>
          <w:sz w:val="24"/>
          <w:szCs w:val="24"/>
        </w:rPr>
      </w:pPr>
      <w:r>
        <w:rPr>
          <w:b/>
          <w:color w:val="943634" w:themeColor="accent2" w:themeShade="BF"/>
          <w:sz w:val="24"/>
          <w:szCs w:val="24"/>
        </w:rPr>
        <w:lastRenderedPageBreak/>
        <w:t>Enemy</w:t>
      </w:r>
      <w:r w:rsidRPr="00097D41">
        <w:rPr>
          <w:b/>
          <w:color w:val="943634" w:themeColor="accent2" w:themeShade="BF"/>
          <w:sz w:val="24"/>
          <w:szCs w:val="24"/>
        </w:rPr>
        <w:t xml:space="preserve"> Types</w:t>
      </w:r>
    </w:p>
    <w:p w:rsidR="00EA6FB0" w:rsidRDefault="00EA6FB0" w:rsidP="00EA6FB0">
      <w:pPr>
        <w:spacing w:after="0"/>
        <w:rPr>
          <w:sz w:val="24"/>
          <w:szCs w:val="24"/>
        </w:rPr>
      </w:pPr>
    </w:p>
    <w:p w:rsidR="00EA6FB0" w:rsidRPr="00097D41" w:rsidRDefault="00EA6FB0" w:rsidP="00EA6F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Grunt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Character/Model: Flying fish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Speed: medium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Hit points: low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Other:</w:t>
      </w:r>
      <w:r w:rsidR="006E3E23">
        <w:rPr>
          <w:sz w:val="24"/>
          <w:szCs w:val="24"/>
        </w:rPr>
        <w:t xml:space="preserve"> the basic unit of the attacking force. Easy to take out with any tower, however when released at the same time as a tougher enemy, they act as ablative armor. </w:t>
      </w:r>
    </w:p>
    <w:p w:rsidR="00EA6FB0" w:rsidRDefault="00EA6FB0" w:rsidP="00EA6FB0">
      <w:pPr>
        <w:spacing w:after="0"/>
        <w:rPr>
          <w:sz w:val="24"/>
          <w:szCs w:val="24"/>
        </w:rPr>
      </w:pPr>
    </w:p>
    <w:p w:rsidR="00EA6FB0" w:rsidRPr="00097D41" w:rsidRDefault="00EA6FB0" w:rsidP="00EA6F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Tough grunt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Character/Model: Turtle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Speed: medium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Hit points: medium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Other:</w:t>
      </w:r>
      <w:r w:rsidR="006E3E23">
        <w:rPr>
          <w:sz w:val="24"/>
          <w:szCs w:val="24"/>
        </w:rPr>
        <w:t xml:space="preserve"> Tougher version of the basic grunt, the turtles shell working well to the fiction of being tougher. </w:t>
      </w:r>
      <w:proofErr w:type="gramStart"/>
      <w:r w:rsidR="006E3E23">
        <w:rPr>
          <w:sz w:val="24"/>
          <w:szCs w:val="24"/>
        </w:rPr>
        <w:t>Travels at the same speed as basic.</w:t>
      </w:r>
      <w:proofErr w:type="gramEnd"/>
    </w:p>
    <w:p w:rsidR="00EA6FB0" w:rsidRDefault="00EA6FB0" w:rsidP="00EA6FB0">
      <w:pPr>
        <w:spacing w:after="0"/>
        <w:rPr>
          <w:sz w:val="24"/>
          <w:szCs w:val="24"/>
        </w:rPr>
      </w:pPr>
    </w:p>
    <w:p w:rsidR="00EA6FB0" w:rsidRPr="00A86132" w:rsidRDefault="00EA6FB0" w:rsidP="00EA6FB0">
      <w:pPr>
        <w:spacing w:after="0"/>
        <w:rPr>
          <w:b/>
          <w:sz w:val="24"/>
          <w:szCs w:val="24"/>
        </w:rPr>
      </w:pPr>
      <w:r w:rsidRPr="00A86132">
        <w:rPr>
          <w:b/>
          <w:sz w:val="24"/>
          <w:szCs w:val="24"/>
        </w:rPr>
        <w:t>Tank</w:t>
      </w:r>
    </w:p>
    <w:p w:rsidR="00EA6FB0" w:rsidRPr="00D32FE5" w:rsidRDefault="00EA6FB0" w:rsidP="00EA6FB0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Character/Model: </w:t>
      </w:r>
      <w:r w:rsidRPr="00D32FE5">
        <w:rPr>
          <w:b/>
          <w:sz w:val="24"/>
          <w:szCs w:val="24"/>
        </w:rPr>
        <w:t>NEW</w:t>
      </w:r>
      <w:r w:rsidR="00DF3A27">
        <w:rPr>
          <w:b/>
          <w:sz w:val="24"/>
          <w:szCs w:val="24"/>
        </w:rPr>
        <w:t xml:space="preserve"> – Visual appearance TBD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Speed: slow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Hit points: high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Other: Often used with other enemies as backup/bullet sponge.</w:t>
      </w:r>
      <w:r w:rsidR="006E3E23">
        <w:rPr>
          <w:sz w:val="24"/>
          <w:szCs w:val="24"/>
        </w:rPr>
        <w:t xml:space="preserve"> The Missile tower is ideal against this enemy.</w:t>
      </w:r>
    </w:p>
    <w:p w:rsidR="00EA6FB0" w:rsidRDefault="00EA6FB0" w:rsidP="00EA6FB0">
      <w:pPr>
        <w:spacing w:after="0"/>
        <w:rPr>
          <w:sz w:val="24"/>
          <w:szCs w:val="24"/>
        </w:rPr>
      </w:pPr>
    </w:p>
    <w:p w:rsidR="00EA6FB0" w:rsidRPr="00A86132" w:rsidRDefault="00EA6FB0" w:rsidP="00EA6FB0">
      <w:pPr>
        <w:spacing w:after="0"/>
        <w:rPr>
          <w:b/>
          <w:sz w:val="24"/>
          <w:szCs w:val="24"/>
        </w:rPr>
      </w:pPr>
      <w:r w:rsidRPr="00A86132">
        <w:rPr>
          <w:b/>
          <w:sz w:val="24"/>
          <w:szCs w:val="24"/>
        </w:rPr>
        <w:t>Racer: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Model: fish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Speed: fast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Hit points: low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Other: often moves in a school of many of the same.</w:t>
      </w:r>
      <w:r w:rsidR="006E3E23">
        <w:rPr>
          <w:sz w:val="24"/>
          <w:szCs w:val="24"/>
        </w:rPr>
        <w:t xml:space="preserve"> The rapid fire tower is a must to defeat a school of these. </w:t>
      </w:r>
    </w:p>
    <w:p w:rsidR="00EA6FB0" w:rsidRDefault="00EA6FB0" w:rsidP="00EA6FB0">
      <w:pPr>
        <w:spacing w:after="0"/>
        <w:rPr>
          <w:sz w:val="24"/>
          <w:szCs w:val="24"/>
        </w:rPr>
      </w:pPr>
    </w:p>
    <w:p w:rsidR="00EA6FB0" w:rsidRPr="00097D41" w:rsidRDefault="00EA6FB0" w:rsidP="00EA6FB0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Oduk</w:t>
      </w:r>
      <w:proofErr w:type="spellEnd"/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Character/Model: Kodu (colored red</w:t>
      </w:r>
      <w:r w:rsidR="006E3E23">
        <w:rPr>
          <w:sz w:val="24"/>
          <w:szCs w:val="24"/>
        </w:rPr>
        <w:t>, larger than Kodu</w:t>
      </w:r>
      <w:r>
        <w:rPr>
          <w:sz w:val="24"/>
          <w:szCs w:val="24"/>
        </w:rPr>
        <w:t>)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Speed: Slow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>Hit points: High</w:t>
      </w:r>
    </w:p>
    <w:p w:rsidR="00EA6FB0" w:rsidRDefault="00EA6FB0" w:rsidP="00EA6F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Other: Kodu’s evil counterpart. Evil beard sold separately. </w:t>
      </w:r>
      <w:proofErr w:type="gramStart"/>
      <w:r>
        <w:rPr>
          <w:sz w:val="24"/>
          <w:szCs w:val="24"/>
        </w:rPr>
        <w:t>Regenerates health slowly.</w:t>
      </w:r>
      <w:bookmarkEnd w:id="0"/>
      <w:bookmarkEnd w:id="1"/>
      <w:proofErr w:type="gramEnd"/>
      <w:r w:rsidR="006E3E23">
        <w:rPr>
          <w:sz w:val="24"/>
          <w:szCs w:val="24"/>
        </w:rPr>
        <w:t xml:space="preserve"> Has ability to re-hypnotize friends into enemies again if they come into contact with him.</w:t>
      </w:r>
    </w:p>
    <w:p w:rsidR="00055577" w:rsidRDefault="00055577" w:rsidP="00EA6FB0">
      <w:pPr>
        <w:rPr>
          <w:szCs w:val="24"/>
        </w:rPr>
      </w:pPr>
    </w:p>
    <w:p w:rsidR="00EA6FB0" w:rsidRPr="00EA6FB0" w:rsidRDefault="00EA6FB0" w:rsidP="00EA6FB0">
      <w:pPr>
        <w:rPr>
          <w:szCs w:val="24"/>
        </w:rPr>
      </w:pPr>
    </w:p>
    <w:sectPr w:rsidR="00EA6FB0" w:rsidRPr="00EA6FB0" w:rsidSect="00FA74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75E" w:rsidRDefault="00F8175E" w:rsidP="001E7454">
      <w:r>
        <w:separator/>
      </w:r>
    </w:p>
  </w:endnote>
  <w:endnote w:type="continuationSeparator" w:id="0">
    <w:p w:rsidR="00F8175E" w:rsidRDefault="00F8175E" w:rsidP="001E7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99B" w:rsidRDefault="00F129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Pr="001E7454" w:rsidRDefault="00210D26" w:rsidP="001E7454">
    <w:pPr>
      <w:pStyle w:val="Footer"/>
      <w:ind w:right="360"/>
      <w:jc w:val="center"/>
      <w:rPr>
        <w:b/>
        <w:bCs/>
      </w:rPr>
    </w:pPr>
    <w:r>
      <w:rPr>
        <w:b/>
        <w:bCs/>
        <w:noProof/>
        <w:lang w:eastAsia="zh-TW"/>
      </w:rPr>
      <w:pict>
        <v:group id="_x0000_s8197" style="position:absolute;left:0;text-align:left;margin-left:0;margin-top:0;width:580.05pt;height:45.45pt;z-index:251662336;mso-position-horizontal:center;mso-position-horizontal-relative:page;mso-position-vertical:top;mso-position-vertical-relative:line" coordorigin="321,14850" coordsize="11601,547">
          <v:rect id="_x0000_s81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8198">
              <w:txbxContent>
                <w:sdt>
                  <w:sdtPr>
                    <w:rPr>
                      <w:b/>
                      <w:color w:val="FFFFFF" w:themeColor="background1"/>
                      <w:szCs w:val="16"/>
                    </w:rPr>
                    <w:alias w:val="Address"/>
                    <w:id w:val="79885540"/>
                    <w:placeholder>
                      <w:docPart w:val="87760F0C8BD84A8E9FCF8B666087A32F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9B4694" w:rsidRDefault="00976257" w:rsidP="00464B2F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>Copyright 2012 - Smoking Gun Interactive Inc.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Cs w:val="16"/>
                        </w:rPr>
                        <w:t xml:space="preserve">  All information is Company Confidential</w:t>
                      </w:r>
                    </w:p>
                  </w:sdtContent>
                </w:sdt>
                <w:p w:rsidR="009B4694" w:rsidRDefault="009B4694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81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8199">
              <w:txbxContent>
                <w:p w:rsidR="009B4694" w:rsidRPr="007F0F5C" w:rsidRDefault="009B4694" w:rsidP="007F0F5C">
                  <w:pPr>
                    <w:pStyle w:val="Footer"/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7F0F5C">
                    <w:rPr>
                      <w:color w:val="FFFFFF" w:themeColor="background1"/>
                      <w:sz w:val="36"/>
                      <w:szCs w:val="36"/>
                    </w:rPr>
                    <w:t xml:space="preserve">Page </w:t>
                  </w:r>
                  <w:r w:rsidR="00210D26" w:rsidRPr="007F0F5C">
                    <w:rPr>
                      <w:sz w:val="36"/>
                      <w:szCs w:val="36"/>
                    </w:rPr>
                    <w:fldChar w:fldCharType="begin"/>
                  </w:r>
                  <w:r w:rsidR="00422F63" w:rsidRPr="007F0F5C">
                    <w:rPr>
                      <w:sz w:val="36"/>
                      <w:szCs w:val="36"/>
                    </w:rPr>
                    <w:instrText xml:space="preserve"> PAGE   \* MERGEFORMAT </w:instrText>
                  </w:r>
                  <w:r w:rsidR="00210D26" w:rsidRPr="007F0F5C">
                    <w:rPr>
                      <w:sz w:val="36"/>
                      <w:szCs w:val="36"/>
                    </w:rPr>
                    <w:fldChar w:fldCharType="separate"/>
                  </w:r>
                  <w:r w:rsidR="00F1299B" w:rsidRPr="00F1299B">
                    <w:rPr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 w:rsidR="00210D26" w:rsidRPr="007F0F5C">
                    <w:rPr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2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99B" w:rsidRDefault="00F129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75E" w:rsidRDefault="00F8175E" w:rsidP="001E7454">
      <w:r>
        <w:separator/>
      </w:r>
    </w:p>
  </w:footnote>
  <w:footnote w:type="continuationSeparator" w:id="0">
    <w:p w:rsidR="00F8175E" w:rsidRDefault="00F8175E" w:rsidP="001E74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99B" w:rsidRDefault="00F129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54" w:rsidRDefault="00210D26">
    <w:pPr>
      <w:pStyle w:val="Header"/>
    </w:pPr>
    <w:r>
      <w:rPr>
        <w:noProof/>
        <w:lang w:eastAsia="zh-TW"/>
      </w:rPr>
      <w:pict>
        <v:group id="_x0000_s8193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8194" style="position:absolute;left:377;top:360;width:9346;height:720;mso-position-horizontal-relative:page;mso-position-vertical:center;mso-position-vertical-relative:top-margin-area;v-text-anchor:middle" fillcolor="#943634 [2405]" stroked="f" strokecolor="white [3212]" strokeweight="1.5pt">
            <v:textbox style="mso-next-textbox:#_x0000_s8194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C272799187744DCBB8FD519288F3BA3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B4694" w:rsidRDefault="00787393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DETAILED DESIGN: </w:t>
                      </w:r>
                      <w:r w:rsidR="00753CBE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ENEMIES</w:t>
                      </w:r>
                    </w:p>
                  </w:sdtContent>
                </w:sdt>
              </w:txbxContent>
            </v:textbox>
          </v:rect>
          <v:rect id="_x0000_s8195" style="position:absolute;left:9763;top:360;width:2102;height:720;mso-position-horizontal-relative:page;mso-position-vertical:center;mso-position-vertical-relative:top-margin-area;v-text-anchor:middle" fillcolor="#943634 [2405]" stroked="f" strokecolor="white [3212]" strokeweight="2pt">
            <v:fill color2="#943634 [2405]"/>
            <v:textbox style="mso-next-textbox:#_x0000_s8195">
              <w:txbxContent>
                <w:p w:rsidR="009B4694" w:rsidRPr="00FA28F3" w:rsidRDefault="00F1299B" w:rsidP="007F0F5C">
                  <w:pPr>
                    <w:jc w:val="center"/>
                    <w:rPr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begin"/>
                  </w:r>
                  <w:r>
                    <w:rPr>
                      <w:color w:val="FFFFFF" w:themeColor="background1"/>
                      <w:sz w:val="36"/>
                      <w:szCs w:val="36"/>
                    </w:rPr>
                    <w:instrText xml:space="preserve"> SAVEDATE  \@ "M/d/yy"  \* MERGEFORMAT </w:instrText>
                  </w: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separate"/>
                  </w: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t>11/21/12</w:t>
                  </w:r>
                  <w:r>
                    <w:rPr>
                      <w:color w:val="FFFFFF" w:themeColor="background1"/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rect>
          <v:rect id="_x0000_s8196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99B" w:rsidRDefault="00F129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1A99"/>
    <w:multiLevelType w:val="hybridMultilevel"/>
    <w:tmpl w:val="18527D82"/>
    <w:lvl w:ilvl="0" w:tplc="AEAA4D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130FDF"/>
    <w:multiLevelType w:val="hybridMultilevel"/>
    <w:tmpl w:val="3698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B11A2"/>
    <w:multiLevelType w:val="hybridMultilevel"/>
    <w:tmpl w:val="18527D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BB85E29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32C08"/>
    <w:multiLevelType w:val="hybridMultilevel"/>
    <w:tmpl w:val="18527D82"/>
    <w:lvl w:ilvl="0" w:tplc="AF223DB4">
      <w:start w:val="1"/>
      <w:numFmt w:val="bullet"/>
      <w:lvlText w:val="e"/>
      <w:lvlJc w:val="left"/>
      <w:pPr>
        <w:tabs>
          <w:tab w:val="num" w:pos="1080"/>
        </w:tabs>
        <w:ind w:left="1080" w:hanging="360"/>
      </w:pPr>
      <w:rPr>
        <w:rFonts w:ascii="Astro" w:hAnsi="Astro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AB6AC7"/>
    <w:multiLevelType w:val="hybridMultilevel"/>
    <w:tmpl w:val="33D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D1E29"/>
    <w:multiLevelType w:val="hybridMultilevel"/>
    <w:tmpl w:val="6EBE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42D2B"/>
    <w:multiLevelType w:val="hybridMultilevel"/>
    <w:tmpl w:val="0C76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E66CBE"/>
    <w:multiLevelType w:val="hybridMultilevel"/>
    <w:tmpl w:val="EBB2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7F00FA"/>
    <w:multiLevelType w:val="hybridMultilevel"/>
    <w:tmpl w:val="18527D82"/>
    <w:lvl w:ilvl="0" w:tplc="CA8A86A2">
      <w:start w:val="1"/>
      <w:numFmt w:val="bullet"/>
      <w:lvlText w:val="҉"/>
      <w:lvlJc w:val="left"/>
      <w:pPr>
        <w:tabs>
          <w:tab w:val="num" w:pos="1080"/>
        </w:tabs>
        <w:ind w:left="1080" w:hanging="360"/>
      </w:pPr>
      <w:rPr>
        <w:rFonts w:hAnsi="Microsoft Sans Serif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3C7E22"/>
    <w:multiLevelType w:val="hybridMultilevel"/>
    <w:tmpl w:val="7BC8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3789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7036E"/>
    <w:rsid w:val="00013DBB"/>
    <w:rsid w:val="00036AAB"/>
    <w:rsid w:val="000400E8"/>
    <w:rsid w:val="00055577"/>
    <w:rsid w:val="00072180"/>
    <w:rsid w:val="00097D41"/>
    <w:rsid w:val="000C3DD3"/>
    <w:rsid w:val="00107D47"/>
    <w:rsid w:val="0017036E"/>
    <w:rsid w:val="001D0FE8"/>
    <w:rsid w:val="001E7454"/>
    <w:rsid w:val="00210D26"/>
    <w:rsid w:val="00233A68"/>
    <w:rsid w:val="002D0699"/>
    <w:rsid w:val="00383CDE"/>
    <w:rsid w:val="00405B02"/>
    <w:rsid w:val="00422F63"/>
    <w:rsid w:val="00454935"/>
    <w:rsid w:val="004607FD"/>
    <w:rsid w:val="00464B2F"/>
    <w:rsid w:val="0047149B"/>
    <w:rsid w:val="004C4422"/>
    <w:rsid w:val="0056156E"/>
    <w:rsid w:val="005826E0"/>
    <w:rsid w:val="005A2B3A"/>
    <w:rsid w:val="005C2428"/>
    <w:rsid w:val="005D7751"/>
    <w:rsid w:val="005E6644"/>
    <w:rsid w:val="006377AE"/>
    <w:rsid w:val="00641C49"/>
    <w:rsid w:val="0064699B"/>
    <w:rsid w:val="006C5B1F"/>
    <w:rsid w:val="006E3E23"/>
    <w:rsid w:val="006F1E79"/>
    <w:rsid w:val="00701373"/>
    <w:rsid w:val="007031A1"/>
    <w:rsid w:val="00753CBE"/>
    <w:rsid w:val="00787393"/>
    <w:rsid w:val="007B04A7"/>
    <w:rsid w:val="007C6AC7"/>
    <w:rsid w:val="007E4C62"/>
    <w:rsid w:val="007F0F5C"/>
    <w:rsid w:val="007F3A5E"/>
    <w:rsid w:val="008122E9"/>
    <w:rsid w:val="00814409"/>
    <w:rsid w:val="008518B7"/>
    <w:rsid w:val="008941A1"/>
    <w:rsid w:val="00896684"/>
    <w:rsid w:val="008F7D19"/>
    <w:rsid w:val="00934F8C"/>
    <w:rsid w:val="00957F6E"/>
    <w:rsid w:val="00971769"/>
    <w:rsid w:val="00976257"/>
    <w:rsid w:val="009B4694"/>
    <w:rsid w:val="009F35FC"/>
    <w:rsid w:val="00A86132"/>
    <w:rsid w:val="00AB3A4E"/>
    <w:rsid w:val="00AD07B6"/>
    <w:rsid w:val="00AF65D0"/>
    <w:rsid w:val="00B04E00"/>
    <w:rsid w:val="00B054CE"/>
    <w:rsid w:val="00BC7C94"/>
    <w:rsid w:val="00BF5BAF"/>
    <w:rsid w:val="00BF5D2B"/>
    <w:rsid w:val="00C0334B"/>
    <w:rsid w:val="00C20A7C"/>
    <w:rsid w:val="00C733A7"/>
    <w:rsid w:val="00C76DEE"/>
    <w:rsid w:val="00C82B2C"/>
    <w:rsid w:val="00C92761"/>
    <w:rsid w:val="00CA5EC9"/>
    <w:rsid w:val="00CC00A4"/>
    <w:rsid w:val="00CE5A88"/>
    <w:rsid w:val="00D17203"/>
    <w:rsid w:val="00D453D5"/>
    <w:rsid w:val="00D66A50"/>
    <w:rsid w:val="00DB445B"/>
    <w:rsid w:val="00DC1F22"/>
    <w:rsid w:val="00DD5735"/>
    <w:rsid w:val="00DF23D4"/>
    <w:rsid w:val="00DF3A27"/>
    <w:rsid w:val="00E21FA5"/>
    <w:rsid w:val="00E33DD4"/>
    <w:rsid w:val="00E37E35"/>
    <w:rsid w:val="00E752E9"/>
    <w:rsid w:val="00E82479"/>
    <w:rsid w:val="00E907E8"/>
    <w:rsid w:val="00E96C48"/>
    <w:rsid w:val="00EA46DD"/>
    <w:rsid w:val="00EA6FB0"/>
    <w:rsid w:val="00F1299B"/>
    <w:rsid w:val="00F8175E"/>
    <w:rsid w:val="00FA28F3"/>
    <w:rsid w:val="00FA3976"/>
    <w:rsid w:val="00FA742B"/>
    <w:rsid w:val="00FC1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B0"/>
  </w:style>
  <w:style w:type="paragraph" w:styleId="Heading1">
    <w:name w:val="heading 1"/>
    <w:basedOn w:val="Normal"/>
    <w:next w:val="Normal"/>
    <w:link w:val="Heading1Char"/>
    <w:uiPriority w:val="9"/>
    <w:qFormat/>
    <w:rsid w:val="0046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B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B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A742B"/>
  </w:style>
  <w:style w:type="paragraph" w:styleId="TOC2">
    <w:name w:val="toc 2"/>
    <w:basedOn w:val="Normal"/>
    <w:next w:val="Normal"/>
    <w:autoRedefine/>
    <w:uiPriority w:val="39"/>
    <w:rsid w:val="00FA742B"/>
    <w:pPr>
      <w:ind w:left="200"/>
    </w:pPr>
  </w:style>
  <w:style w:type="paragraph" w:styleId="TOC3">
    <w:name w:val="toc 3"/>
    <w:basedOn w:val="Normal"/>
    <w:next w:val="Normal"/>
    <w:autoRedefine/>
    <w:semiHidden/>
    <w:rsid w:val="00FA742B"/>
    <w:pPr>
      <w:ind w:left="400"/>
    </w:pPr>
  </w:style>
  <w:style w:type="paragraph" w:styleId="TOC4">
    <w:name w:val="toc 4"/>
    <w:basedOn w:val="Normal"/>
    <w:next w:val="Normal"/>
    <w:autoRedefine/>
    <w:semiHidden/>
    <w:rsid w:val="00FA742B"/>
    <w:pPr>
      <w:ind w:left="600"/>
    </w:pPr>
  </w:style>
  <w:style w:type="paragraph" w:styleId="TOC5">
    <w:name w:val="toc 5"/>
    <w:basedOn w:val="Normal"/>
    <w:next w:val="Normal"/>
    <w:autoRedefine/>
    <w:semiHidden/>
    <w:rsid w:val="00FA742B"/>
    <w:pPr>
      <w:ind w:left="800"/>
    </w:pPr>
  </w:style>
  <w:style w:type="paragraph" w:styleId="TOC6">
    <w:name w:val="toc 6"/>
    <w:basedOn w:val="Normal"/>
    <w:next w:val="Normal"/>
    <w:autoRedefine/>
    <w:semiHidden/>
    <w:rsid w:val="00FA742B"/>
    <w:pPr>
      <w:ind w:left="1000"/>
    </w:pPr>
  </w:style>
  <w:style w:type="paragraph" w:styleId="TOC7">
    <w:name w:val="toc 7"/>
    <w:basedOn w:val="Normal"/>
    <w:next w:val="Normal"/>
    <w:autoRedefine/>
    <w:semiHidden/>
    <w:rsid w:val="00FA742B"/>
    <w:pPr>
      <w:ind w:left="1200"/>
    </w:pPr>
  </w:style>
  <w:style w:type="paragraph" w:styleId="TOC8">
    <w:name w:val="toc 8"/>
    <w:basedOn w:val="Normal"/>
    <w:next w:val="Normal"/>
    <w:autoRedefine/>
    <w:semiHidden/>
    <w:rsid w:val="00FA742B"/>
    <w:pPr>
      <w:ind w:left="1400"/>
    </w:pPr>
  </w:style>
  <w:style w:type="paragraph" w:styleId="TOC9">
    <w:name w:val="toc 9"/>
    <w:basedOn w:val="Normal"/>
    <w:next w:val="Normal"/>
    <w:autoRedefine/>
    <w:semiHidden/>
    <w:rsid w:val="00FA742B"/>
    <w:pPr>
      <w:ind w:left="1600"/>
    </w:pPr>
  </w:style>
  <w:style w:type="character" w:styleId="Hyperlink">
    <w:name w:val="Hyperlink"/>
    <w:basedOn w:val="DefaultParagraphFont"/>
    <w:uiPriority w:val="99"/>
    <w:rsid w:val="00FA74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7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454"/>
    <w:rPr>
      <w:rFonts w:ascii="Franklin Gothic Book" w:hAnsi="Franklin Gothic Book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54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6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4B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4B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4B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4B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4B2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4B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B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4B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B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4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4B2F"/>
    <w:rPr>
      <w:b/>
      <w:bCs/>
    </w:rPr>
  </w:style>
  <w:style w:type="character" w:styleId="Emphasis">
    <w:name w:val="Emphasis"/>
    <w:basedOn w:val="DefaultParagraphFont"/>
    <w:uiPriority w:val="20"/>
    <w:qFormat/>
    <w:rsid w:val="00464B2F"/>
    <w:rPr>
      <w:i/>
      <w:iCs/>
    </w:rPr>
  </w:style>
  <w:style w:type="paragraph" w:styleId="NoSpacing">
    <w:name w:val="No Spacing"/>
    <w:uiPriority w:val="1"/>
    <w:qFormat/>
    <w:rsid w:val="00464B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4B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4B2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4B2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2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4B2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4B2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4B2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4B2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4B2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B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ckmore\Documents\Detailed_Design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72799187744DCBB8FD519288F3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A267F-8485-46FA-B691-B64F7E8BAC7D}"/>
      </w:docPartPr>
      <w:docPartBody>
        <w:p w:rsidR="00C02FDD" w:rsidRDefault="00AB0A7A" w:rsidP="00AB0A7A">
          <w:pPr>
            <w:pStyle w:val="C272799187744DCBB8FD519288F3BA33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87760F0C8BD84A8E9FCF8B666087A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06914-0445-4249-BAA7-844E6028A5C6}"/>
      </w:docPartPr>
      <w:docPartBody>
        <w:p w:rsidR="00C02FDD" w:rsidRDefault="00AB0A7A" w:rsidP="00AB0A7A">
          <w:pPr>
            <w:pStyle w:val="87760F0C8BD84A8E9FCF8B666087A32F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str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688C"/>
    <w:rsid w:val="000839F6"/>
    <w:rsid w:val="0040748E"/>
    <w:rsid w:val="00550168"/>
    <w:rsid w:val="00635C03"/>
    <w:rsid w:val="006913E0"/>
    <w:rsid w:val="006E688C"/>
    <w:rsid w:val="008D513A"/>
    <w:rsid w:val="00AB0A7A"/>
    <w:rsid w:val="00C0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560104F9D4652A175554AB4E12747">
    <w:name w:val="555560104F9D4652A175554AB4E12747"/>
    <w:rsid w:val="000839F6"/>
  </w:style>
  <w:style w:type="paragraph" w:customStyle="1" w:styleId="CB4B47D924714757A5933E7CE115B64A">
    <w:name w:val="CB4B47D924714757A5933E7CE115B64A"/>
    <w:rsid w:val="000839F6"/>
  </w:style>
  <w:style w:type="paragraph" w:customStyle="1" w:styleId="C272799187744DCBB8FD519288F3BA33">
    <w:name w:val="C272799187744DCBB8FD519288F3BA33"/>
    <w:rsid w:val="00AB0A7A"/>
  </w:style>
  <w:style w:type="paragraph" w:customStyle="1" w:styleId="87760F0C8BD84A8E9FCF8B666087A32F">
    <w:name w:val="87760F0C8BD84A8E9FCF8B666087A32F"/>
    <w:rsid w:val="00AB0A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2011-01-17T00:00:00</PublishDate>
  <Abstract/>
  <CompanyAddress>Copyright 2012 - Smoking Gun Interactive Inc.  All information is Company Confidential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55A3E6-F988-4A99-81C2-052CECE57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Detailed_Design_template.dotx</Template>
  <TotalTime>67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DESIGN: TOWERS</vt:lpstr>
    </vt:vector>
  </TitlesOfParts>
  <Company/>
  <LinksUpToDate>false</LinksUpToDate>
  <CharactersWithSpaces>2501</CharactersWithSpaces>
  <SharedDoc>false</SharedDoc>
  <HLinks>
    <vt:vector size="24" baseType="variant"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_Toc187569860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_Toc187569859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_Toc187569858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_Toc187569857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DESIGN: ENEMIES</dc:title>
  <dc:creator>MBlackmore</dc:creator>
  <cp:keywords>Alaska Template Design</cp:keywords>
  <cp:lastModifiedBy>MBlackmore</cp:lastModifiedBy>
  <cp:revision>13</cp:revision>
  <dcterms:created xsi:type="dcterms:W3CDTF">2012-11-21T01:42:00Z</dcterms:created>
  <dcterms:modified xsi:type="dcterms:W3CDTF">2012-11-27T20:09:00Z</dcterms:modified>
</cp:coreProperties>
</file>