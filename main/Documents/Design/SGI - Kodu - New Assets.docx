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2F" w:rsidRPr="00957F6E" w:rsidRDefault="00464B2F" w:rsidP="00464B2F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072180" w:rsidRPr="00DF23D4" w:rsidRDefault="00AA11FC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New assets</w:t>
      </w:r>
      <w:r w:rsidR="00464B2F" w:rsidRPr="00957F6E">
        <w:rPr>
          <w:b/>
          <w:color w:val="943634" w:themeColor="accent2" w:themeShade="BF"/>
          <w:sz w:val="44"/>
          <w:szCs w:val="44"/>
        </w:rPr>
        <w:t xml:space="preserve"> 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3E378B">
          <w:rPr>
            <w:noProof/>
          </w:rPr>
          <w:t>11/23/2012 2:28:00 PM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464B2F" w:rsidRDefault="003E378B" w:rsidP="00464B2F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AA11FC">
        <w:rPr>
          <w:sz w:val="24"/>
          <w:szCs w:val="24"/>
        </w:rPr>
        <w:t>odu</w:t>
      </w:r>
      <w:r w:rsidR="00295DD8">
        <w:rPr>
          <w:sz w:val="24"/>
          <w:szCs w:val="24"/>
        </w:rPr>
        <w:t>’s new water world</w:t>
      </w:r>
      <w:r w:rsidR="00AA11FC">
        <w:rPr>
          <w:sz w:val="24"/>
          <w:szCs w:val="24"/>
        </w:rPr>
        <w:t>,</w:t>
      </w:r>
      <w:r w:rsidR="00295DD8">
        <w:rPr>
          <w:sz w:val="24"/>
          <w:szCs w:val="24"/>
        </w:rPr>
        <w:t xml:space="preserve"> with</w:t>
      </w:r>
      <w:r w:rsidR="00AA11FC">
        <w:rPr>
          <w:sz w:val="24"/>
          <w:szCs w:val="24"/>
        </w:rPr>
        <w:t xml:space="preserve"> new exciting toys!</w:t>
      </w:r>
    </w:p>
    <w:p w:rsidR="00464B2F" w:rsidRDefault="00934F8C" w:rsidP="00464B2F">
      <w:pPr>
        <w:rPr>
          <w:b/>
          <w:i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</w:p>
    <w:p w:rsidR="00D17203" w:rsidRDefault="00D17203" w:rsidP="00AA11FC">
      <w:pPr>
        <w:pStyle w:val="ListParagraph"/>
        <w:rPr>
          <w:sz w:val="24"/>
          <w:szCs w:val="24"/>
        </w:rPr>
      </w:pPr>
      <w:r w:rsidRPr="007F3A5E">
        <w:rPr>
          <w:i/>
          <w:sz w:val="24"/>
          <w:szCs w:val="24"/>
        </w:rPr>
        <w:t>Core Feature</w:t>
      </w:r>
      <w:r>
        <w:rPr>
          <w:sz w:val="24"/>
          <w:szCs w:val="24"/>
        </w:rPr>
        <w:t>: A major feature that interconnects with multiple</w:t>
      </w:r>
      <w:r w:rsidR="007F3A5E">
        <w:rPr>
          <w:sz w:val="24"/>
          <w:szCs w:val="24"/>
        </w:rPr>
        <w:t xml:space="preserve"> core</w:t>
      </w:r>
      <w:r>
        <w:rPr>
          <w:sz w:val="24"/>
          <w:szCs w:val="24"/>
        </w:rPr>
        <w:t xml:space="preserve"> features and is a major part of the player experience. </w:t>
      </w:r>
    </w:p>
    <w:p w:rsidR="00464B2F" w:rsidRPr="00957F6E" w:rsidRDefault="00464B2F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bookmarkStart w:id="0" w:name="_Toc267985669"/>
      <w:bookmarkStart w:id="1" w:name="_Toc268261192"/>
    </w:p>
    <w:p w:rsidR="00383CDE" w:rsidRPr="00957F6E" w:rsidRDefault="00AA11FC" w:rsidP="00383CD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>
        <w:rPr>
          <w:rFonts w:asciiTheme="minorHAnsi" w:hAnsiTheme="minorHAnsi"/>
          <w:color w:val="943634" w:themeColor="accent2" w:themeShade="BF"/>
          <w:sz w:val="44"/>
          <w:szCs w:val="44"/>
        </w:rPr>
        <w:t xml:space="preserve">Design </w:t>
      </w:r>
      <w:r w:rsidR="00383CDE"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Details</w:t>
      </w:r>
    </w:p>
    <w:p w:rsidR="00383CDE" w:rsidRPr="00957F6E" w:rsidRDefault="00383CDE" w:rsidP="00383CDE">
      <w:pPr>
        <w:spacing w:after="0"/>
        <w:rPr>
          <w:sz w:val="24"/>
          <w:szCs w:val="24"/>
        </w:rPr>
      </w:pPr>
    </w:p>
    <w:p w:rsidR="00383CDE" w:rsidRPr="00957F6E" w:rsidRDefault="00383CDE" w:rsidP="00383CD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383CDE" w:rsidRPr="00AA11FC" w:rsidRDefault="00AA11FC" w:rsidP="00AA11F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new characters and objects, with interesting elements, that allow users to expand their Kodu projects in new and fun ways.</w:t>
      </w:r>
    </w:p>
    <w:p w:rsidR="00383CDE" w:rsidRPr="00957F6E" w:rsidRDefault="00383CDE" w:rsidP="00383CDE">
      <w:pPr>
        <w:spacing w:after="0" w:line="240" w:lineRule="auto"/>
        <w:rPr>
          <w:sz w:val="24"/>
          <w:szCs w:val="24"/>
        </w:rPr>
      </w:pPr>
    </w:p>
    <w:p w:rsidR="00957F6E" w:rsidRPr="00957F6E" w:rsidRDefault="00957F6E" w:rsidP="00957F6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957F6E" w:rsidRDefault="00AA11F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Octopus</w:t>
      </w:r>
      <w:r w:rsidR="00680E07">
        <w:rPr>
          <w:sz w:val="24"/>
          <w:szCs w:val="24"/>
        </w:rPr>
        <w:t xml:space="preserve"> - Character</w:t>
      </w:r>
    </w:p>
    <w:p w:rsidR="00957F6E" w:rsidRDefault="00AA11F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Starfish</w:t>
      </w:r>
      <w:r w:rsidR="00680E07">
        <w:rPr>
          <w:sz w:val="24"/>
          <w:szCs w:val="24"/>
        </w:rPr>
        <w:t xml:space="preserve"> – Medium object</w:t>
      </w:r>
    </w:p>
    <w:p w:rsidR="00957F6E" w:rsidRDefault="00AA11F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Clam</w:t>
      </w:r>
      <w:r w:rsidR="00680E07">
        <w:rPr>
          <w:sz w:val="24"/>
          <w:szCs w:val="24"/>
        </w:rPr>
        <w:t xml:space="preserve"> – Medium object</w:t>
      </w:r>
    </w:p>
    <w:p w:rsidR="00AA11FC" w:rsidRDefault="00AA11F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</w:t>
      </w:r>
      <w:r w:rsidR="00097979">
        <w:rPr>
          <w:sz w:val="24"/>
          <w:szCs w:val="24"/>
        </w:rPr>
        <w:t xml:space="preserve"> </w:t>
      </w:r>
      <w:r>
        <w:rPr>
          <w:sz w:val="24"/>
          <w:szCs w:val="24"/>
        </w:rPr>
        <w:t>Grass</w:t>
      </w:r>
      <w:r w:rsidR="00680E07">
        <w:rPr>
          <w:sz w:val="24"/>
          <w:szCs w:val="24"/>
        </w:rPr>
        <w:t xml:space="preserve"> – Simple object</w:t>
      </w:r>
    </w:p>
    <w:p w:rsidR="00AA11FC" w:rsidRDefault="00AA11F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Kelp</w:t>
      </w:r>
      <w:r w:rsidR="00680E07">
        <w:rPr>
          <w:sz w:val="24"/>
          <w:szCs w:val="24"/>
        </w:rPr>
        <w:t xml:space="preserve"> – Simple object</w:t>
      </w:r>
    </w:p>
    <w:p w:rsidR="00AA11FC" w:rsidRDefault="00AA11FC" w:rsidP="00957F6E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EC2F76" w:rsidRDefault="00EC2F76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957F6E" w:rsidRPr="00097979" w:rsidRDefault="00EC2F76" w:rsidP="00EC2F76">
      <w:pPr>
        <w:spacing w:after="0"/>
        <w:rPr>
          <w:b/>
          <w:color w:val="943634" w:themeColor="accent2" w:themeShade="BF"/>
          <w:sz w:val="28"/>
          <w:szCs w:val="24"/>
        </w:rPr>
      </w:pPr>
      <w:r w:rsidRPr="00097979">
        <w:rPr>
          <w:b/>
          <w:color w:val="943634" w:themeColor="accent2" w:themeShade="BF"/>
          <w:sz w:val="28"/>
          <w:szCs w:val="24"/>
        </w:rPr>
        <w:lastRenderedPageBreak/>
        <w:t>O</w:t>
      </w:r>
      <w:r w:rsidR="00AA11FC" w:rsidRPr="00097979">
        <w:rPr>
          <w:b/>
          <w:color w:val="943634" w:themeColor="accent2" w:themeShade="BF"/>
          <w:sz w:val="28"/>
          <w:szCs w:val="24"/>
        </w:rPr>
        <w:t>ctopus</w:t>
      </w:r>
    </w:p>
    <w:p w:rsidR="00EC2F76" w:rsidRDefault="00EC2F76" w:rsidP="00957F6E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EC2F76" w:rsidRPr="00EC2F76" w:rsidRDefault="00EC2F76" w:rsidP="00EC2F76">
      <w:pPr>
        <w:spacing w:after="0" w:line="240" w:lineRule="auto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Description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097979">
        <w:rPr>
          <w:sz w:val="24"/>
          <w:szCs w:val="24"/>
        </w:rPr>
        <w:t xml:space="preserve"> Octopus is a new character, with its own new unique abilities and characteristics.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</w:p>
    <w:p w:rsidR="00EC2F76" w:rsidRDefault="00EC2F76" w:rsidP="00EC2F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Abilities &amp; Characteristics</w:t>
      </w:r>
    </w:p>
    <w:p w:rsidR="0011234D" w:rsidRPr="0011234D" w:rsidRDefault="00097979" w:rsidP="001123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Ink jet</w:t>
      </w:r>
      <w:r w:rsidR="0011234D">
        <w:rPr>
          <w:sz w:val="24"/>
          <w:szCs w:val="24"/>
        </w:rPr>
        <w:t xml:space="preserve"> - </w:t>
      </w:r>
      <w:r w:rsidR="0011234D" w:rsidRPr="0011234D">
        <w:rPr>
          <w:sz w:val="24"/>
          <w:szCs w:val="24"/>
        </w:rPr>
        <w:t>the ability to fire a cloud of ink.</w:t>
      </w:r>
    </w:p>
    <w:p w:rsidR="0011234D" w:rsidRPr="0011234D" w:rsidRDefault="00097979" w:rsidP="001123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1234D">
        <w:rPr>
          <w:sz w:val="24"/>
          <w:szCs w:val="24"/>
        </w:rPr>
        <w:t>Camouflage</w:t>
      </w:r>
      <w:r w:rsidR="0011234D">
        <w:rPr>
          <w:sz w:val="24"/>
          <w:szCs w:val="24"/>
        </w:rPr>
        <w:t xml:space="preserve"> - </w:t>
      </w:r>
      <w:r w:rsidR="0011234D" w:rsidRPr="0011234D">
        <w:rPr>
          <w:sz w:val="24"/>
          <w:szCs w:val="24"/>
        </w:rPr>
        <w:t xml:space="preserve">the ability to </w:t>
      </w:r>
      <w:r w:rsidR="0011234D">
        <w:rPr>
          <w:sz w:val="24"/>
          <w:szCs w:val="24"/>
        </w:rPr>
        <w:t>enter ghost mode via tile command.</w:t>
      </w:r>
    </w:p>
    <w:p w:rsidR="00097979" w:rsidRDefault="00097979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Multi-limbed</w:t>
      </w:r>
      <w:r w:rsidR="0011234D">
        <w:rPr>
          <w:sz w:val="24"/>
          <w:szCs w:val="24"/>
        </w:rPr>
        <w:t xml:space="preserve"> – the characteristic look of an octopus and it’s uniquely different manner of movement are </w:t>
      </w:r>
      <w:r w:rsidR="00DA3F78">
        <w:rPr>
          <w:sz w:val="24"/>
          <w:szCs w:val="24"/>
        </w:rPr>
        <w:t>going to stand out in Kodu world.</w:t>
      </w:r>
    </w:p>
    <w:p w:rsidR="00A134E4" w:rsidRDefault="00A134E4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Standard bot characteristics: Movement, Rotation, Actions, etc.</w:t>
      </w:r>
    </w:p>
    <w:p w:rsidR="00EC2F76" w:rsidRPr="00934F8C" w:rsidRDefault="00EC2F76" w:rsidP="00EC2F76">
      <w:pPr>
        <w:pStyle w:val="ListParagraph"/>
        <w:spacing w:after="0"/>
        <w:rPr>
          <w:sz w:val="24"/>
          <w:szCs w:val="24"/>
        </w:rPr>
      </w:pP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Similar to: </w:t>
      </w:r>
      <w:r w:rsidR="00097979">
        <w:rPr>
          <w:sz w:val="24"/>
          <w:szCs w:val="24"/>
        </w:rPr>
        <w:t xml:space="preserve">Rover; </w:t>
      </w:r>
      <w:proofErr w:type="gramStart"/>
      <w:r w:rsidR="00097979">
        <w:rPr>
          <w:sz w:val="24"/>
          <w:szCs w:val="24"/>
        </w:rPr>
        <w:t>This</w:t>
      </w:r>
      <w:proofErr w:type="gramEnd"/>
      <w:r w:rsidR="00097979">
        <w:rPr>
          <w:sz w:val="24"/>
          <w:szCs w:val="24"/>
        </w:rPr>
        <w:t xml:space="preserve"> is due to Octopus having new capacities that no other character has had before.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 in Tower Defense</w:t>
      </w: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</w:t>
      </w:r>
      <w:r w:rsidR="00097979">
        <w:rPr>
          <w:sz w:val="24"/>
          <w:szCs w:val="24"/>
        </w:rPr>
        <w:t xml:space="preserve"> Character is the main enemy character Kodu is working against. Visible on the other side of the map, Octopus send’s the </w:t>
      </w:r>
      <w:r w:rsidR="0011234D">
        <w:rPr>
          <w:sz w:val="24"/>
          <w:szCs w:val="24"/>
        </w:rPr>
        <w:t>mind controlled friends over to grab the starfish.</w:t>
      </w:r>
    </w:p>
    <w:p w:rsidR="0011234D" w:rsidRDefault="0011234D" w:rsidP="00EC2F76">
      <w:pPr>
        <w:spacing w:after="0"/>
        <w:rPr>
          <w:sz w:val="24"/>
          <w:szCs w:val="24"/>
        </w:rPr>
      </w:pPr>
    </w:p>
    <w:p w:rsidR="0011234D" w:rsidRDefault="0011234D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Octopus will also</w:t>
      </w:r>
      <w:r w:rsidR="00DA3F78">
        <w:rPr>
          <w:sz w:val="24"/>
          <w:szCs w:val="24"/>
        </w:rPr>
        <w:t xml:space="preserve"> travel to the reef him/herself, occasionally using ghost mode to throw off the turrets and confusing them by launching ink at them.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uses in Kodu Cup</w:t>
      </w:r>
    </w:p>
    <w:p w:rsidR="00EC2F76" w:rsidRPr="005B5336" w:rsidRDefault="00097979" w:rsidP="005B5336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This character</w:t>
      </w:r>
      <w:r w:rsidR="00DA3F78" w:rsidRPr="005B5336">
        <w:rPr>
          <w:sz w:val="24"/>
          <w:szCs w:val="24"/>
        </w:rPr>
        <w:t xml:space="preserve"> is perfect for use as a harmless aquatic creature, able to camouflage itself into the surroundings to confuse its predators or as an agent of action, using ink jets to disable foe.</w:t>
      </w:r>
    </w:p>
    <w:p w:rsidR="00E84AAA" w:rsidRDefault="00E84AAA" w:rsidP="00E84AAA">
      <w:pPr>
        <w:pStyle w:val="ListParagraph"/>
        <w:numPr>
          <w:ilvl w:val="0"/>
          <w:numId w:val="1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Blinding – the ink power could blind creatures temporarily. It would kind of be like spray painting over the lens of security cameras</w:t>
      </w:r>
    </w:p>
    <w:p w:rsidR="00E84AAA" w:rsidRDefault="00E84AAA" w:rsidP="00E84AAA">
      <w:pPr>
        <w:pStyle w:val="ListParagraph"/>
        <w:numPr>
          <w:ilvl w:val="0"/>
          <w:numId w:val="1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Bread crumbing – leaving ink clouds behind as a trail for other characters to follow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Default="00EC2F76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AA11FC" w:rsidRPr="00097979" w:rsidRDefault="00AA11FC" w:rsidP="00957F6E">
      <w:pPr>
        <w:spacing w:after="0"/>
        <w:rPr>
          <w:b/>
          <w:color w:val="943634" w:themeColor="accent2" w:themeShade="BF"/>
          <w:sz w:val="28"/>
          <w:szCs w:val="24"/>
        </w:rPr>
      </w:pPr>
      <w:r w:rsidRPr="00097979">
        <w:rPr>
          <w:b/>
          <w:color w:val="943634" w:themeColor="accent2" w:themeShade="BF"/>
          <w:sz w:val="28"/>
          <w:szCs w:val="24"/>
        </w:rPr>
        <w:lastRenderedPageBreak/>
        <w:t>Starfish</w:t>
      </w:r>
    </w:p>
    <w:p w:rsidR="00EC2F76" w:rsidRDefault="00EC2F76" w:rsidP="00957F6E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EC2F76" w:rsidRPr="00EC2F76" w:rsidRDefault="00EC2F76" w:rsidP="00EC2F76">
      <w:pPr>
        <w:spacing w:after="0" w:line="240" w:lineRule="auto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Description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DA3F78">
        <w:rPr>
          <w:sz w:val="24"/>
          <w:szCs w:val="24"/>
        </w:rPr>
        <w:t xml:space="preserve"> starfish is an object useable above and below the water. With its innocent and universal majestic charm the starfish is sure to appeal to all.</w:t>
      </w:r>
    </w:p>
    <w:p w:rsidR="00680E07" w:rsidRDefault="00680E07" w:rsidP="00EC2F76">
      <w:pPr>
        <w:spacing w:after="0" w:line="240" w:lineRule="auto"/>
        <w:rPr>
          <w:sz w:val="24"/>
          <w:szCs w:val="24"/>
        </w:rPr>
      </w:pPr>
    </w:p>
    <w:p w:rsidR="00680E07" w:rsidRDefault="00680E07" w:rsidP="00EC2F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starfish is a medium complexity object.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</w:p>
    <w:p w:rsidR="00EC2F76" w:rsidRDefault="00EC2F76" w:rsidP="00EC2F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Abilities &amp; Characteristics</w:t>
      </w:r>
    </w:p>
    <w:p w:rsidR="00EC2F76" w:rsidRDefault="00DA3F78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Looks like a starfish (as opposed to the existing star object)</w:t>
      </w:r>
    </w:p>
    <w:p w:rsidR="00DA3F78" w:rsidRDefault="00DA3F78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Acts like a pickup (heart, coin, etc)</w:t>
      </w:r>
    </w:p>
    <w:p w:rsidR="00A134E4" w:rsidRDefault="00A134E4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Lies on the floor. Player can adjust offset using height in object settings.</w:t>
      </w:r>
    </w:p>
    <w:p w:rsidR="00EC2F76" w:rsidRPr="00934F8C" w:rsidRDefault="00EC2F76" w:rsidP="00EC2F76">
      <w:pPr>
        <w:pStyle w:val="ListParagraph"/>
        <w:spacing w:after="0"/>
        <w:rPr>
          <w:sz w:val="24"/>
          <w:szCs w:val="24"/>
        </w:rPr>
      </w:pP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Similar to: </w:t>
      </w:r>
      <w:r w:rsidR="00DA3F78">
        <w:rPr>
          <w:sz w:val="24"/>
          <w:szCs w:val="24"/>
        </w:rPr>
        <w:t xml:space="preserve">Rock. The </w:t>
      </w:r>
      <w:r w:rsidR="00A134E4">
        <w:rPr>
          <w:sz w:val="24"/>
          <w:szCs w:val="24"/>
        </w:rPr>
        <w:t>star sits flat against the floor.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 in Tower Defense</w:t>
      </w: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</w:t>
      </w:r>
      <w:r w:rsidR="00A134E4">
        <w:rPr>
          <w:sz w:val="24"/>
          <w:szCs w:val="24"/>
        </w:rPr>
        <w:t xml:space="preserve"> object is what Kodu and the Player are trying to save. In our case, the starfish are collected by enemies and taken away. 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uses in Kodu Cup</w:t>
      </w:r>
    </w:p>
    <w:p w:rsidR="00EC2F76" w:rsidRPr="005B5336" w:rsidRDefault="00A134E4" w:rsidP="005B533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Ideal as decoration</w:t>
      </w:r>
    </w:p>
    <w:p w:rsidR="00A134E4" w:rsidRPr="005B5336" w:rsidRDefault="00A134E4" w:rsidP="005B533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Can be used as an endangered species</w:t>
      </w:r>
    </w:p>
    <w:p w:rsidR="00FC2F0E" w:rsidRPr="005B5336" w:rsidRDefault="00FC2F0E" w:rsidP="005B533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Could be used as a hazardous underwater element.</w:t>
      </w:r>
    </w:p>
    <w:p w:rsidR="00A134E4" w:rsidRDefault="00A134E4" w:rsidP="00EC2F76">
      <w:pPr>
        <w:spacing w:after="0"/>
        <w:rPr>
          <w:sz w:val="24"/>
          <w:szCs w:val="24"/>
        </w:rPr>
      </w:pP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Default="00EC2F76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AA11FC" w:rsidRPr="00097979" w:rsidRDefault="00AA11FC" w:rsidP="00957F6E">
      <w:pPr>
        <w:spacing w:after="0"/>
        <w:rPr>
          <w:b/>
          <w:color w:val="943634" w:themeColor="accent2" w:themeShade="BF"/>
          <w:sz w:val="28"/>
          <w:szCs w:val="24"/>
        </w:rPr>
      </w:pPr>
      <w:r w:rsidRPr="00097979">
        <w:rPr>
          <w:b/>
          <w:color w:val="943634" w:themeColor="accent2" w:themeShade="BF"/>
          <w:sz w:val="28"/>
          <w:szCs w:val="24"/>
        </w:rPr>
        <w:lastRenderedPageBreak/>
        <w:t>Clam</w:t>
      </w:r>
    </w:p>
    <w:p w:rsidR="00EC2F76" w:rsidRDefault="00EC2F76" w:rsidP="00957F6E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EC2F76" w:rsidRPr="00EC2F76" w:rsidRDefault="00EC2F76" w:rsidP="00EC2F76">
      <w:pPr>
        <w:spacing w:after="0" w:line="240" w:lineRule="auto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Description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A134E4">
        <w:rPr>
          <w:sz w:val="24"/>
          <w:szCs w:val="24"/>
        </w:rPr>
        <w:t xml:space="preserve"> Clam is a static object that opens and closes. Its visual appearance is different to all other Kodu items. Its function </w:t>
      </w:r>
      <w:proofErr w:type="spellStart"/>
      <w:r w:rsidR="00A134E4">
        <w:rPr>
          <w:sz w:val="24"/>
          <w:szCs w:val="24"/>
        </w:rPr>
        <w:t>vs</w:t>
      </w:r>
      <w:proofErr w:type="spellEnd"/>
      <w:r w:rsidR="00A134E4">
        <w:rPr>
          <w:sz w:val="24"/>
          <w:szCs w:val="24"/>
        </w:rPr>
        <w:t xml:space="preserve"> size also offer a clear and concise ‘container’ for a user to apply in multiple situations above or below water.</w:t>
      </w:r>
    </w:p>
    <w:p w:rsidR="00680E07" w:rsidRDefault="00680E07" w:rsidP="00EC2F76">
      <w:pPr>
        <w:spacing w:after="0" w:line="240" w:lineRule="auto"/>
        <w:rPr>
          <w:sz w:val="24"/>
          <w:szCs w:val="24"/>
        </w:rPr>
      </w:pPr>
    </w:p>
    <w:p w:rsidR="00680E07" w:rsidRDefault="00680E07" w:rsidP="00680E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clam is a medium complexity object.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</w:p>
    <w:p w:rsidR="00EC2F76" w:rsidRDefault="00EC2F76" w:rsidP="00EC2F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Abilities &amp; Characteristics</w:t>
      </w:r>
    </w:p>
    <w:p w:rsidR="00EC2F76" w:rsidRDefault="00A134E4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Unique appearance. Clearly aquatic.</w:t>
      </w:r>
    </w:p>
    <w:p w:rsidR="00A134E4" w:rsidRDefault="00A134E4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Viable for placement above and below water</w:t>
      </w:r>
    </w:p>
    <w:p w:rsidR="00A134E4" w:rsidRDefault="00A134E4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Opens and closes.</w:t>
      </w:r>
    </w:p>
    <w:p w:rsidR="00EC2F76" w:rsidRPr="00934F8C" w:rsidRDefault="00EC2F76" w:rsidP="00EC2F76">
      <w:pPr>
        <w:pStyle w:val="ListParagraph"/>
        <w:spacing w:after="0"/>
        <w:rPr>
          <w:sz w:val="24"/>
          <w:szCs w:val="24"/>
        </w:rPr>
      </w:pP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Similar to: </w:t>
      </w:r>
      <w:r w:rsidR="00366AFF" w:rsidRPr="00366AFF">
        <w:rPr>
          <w:sz w:val="24"/>
          <w:szCs w:val="24"/>
        </w:rPr>
        <w:t>Hut</w:t>
      </w:r>
      <w:r w:rsidR="00366AFF">
        <w:rPr>
          <w:sz w:val="24"/>
          <w:szCs w:val="24"/>
        </w:rPr>
        <w:t>. It has no movement, but does have capacity to open and close.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 in Tower Defense</w:t>
      </w: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</w:t>
      </w:r>
      <w:r w:rsidR="00366AFF">
        <w:rPr>
          <w:sz w:val="24"/>
          <w:szCs w:val="24"/>
        </w:rPr>
        <w:t xml:space="preserve"> object will be used as a $ resource generator. Placed around the map, these objects will open occasionally and spawn a coin for the player. They will then close and the cycle begins again.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uses in Kodu Cup</w:t>
      </w:r>
    </w:p>
    <w:p w:rsidR="00366AFF" w:rsidRPr="005B5336" w:rsidRDefault="00366AFF" w:rsidP="005B533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An ideal container for many things: objects, bots, messages, missiles, etc.</w:t>
      </w:r>
    </w:p>
    <w:p w:rsidR="00366AFF" w:rsidRPr="005B5336" w:rsidRDefault="00366AFF" w:rsidP="005B533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Multiple clams could be choreographed into a choir</w:t>
      </w:r>
    </w:p>
    <w:p w:rsidR="00366AFF" w:rsidRPr="005B5336" w:rsidRDefault="00366AFF" w:rsidP="005B533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Can be used as open/closed switches for puzzles.</w:t>
      </w:r>
    </w:p>
    <w:p w:rsidR="00366AFF" w:rsidRPr="005B5336" w:rsidRDefault="00366AFF" w:rsidP="005B533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Can be friendly or unfriendly.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Default="00EC2F76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AA11FC" w:rsidRPr="00097979" w:rsidRDefault="00AA11FC" w:rsidP="00957F6E">
      <w:pPr>
        <w:spacing w:after="0"/>
        <w:rPr>
          <w:b/>
          <w:color w:val="943634" w:themeColor="accent2" w:themeShade="BF"/>
          <w:sz w:val="28"/>
          <w:szCs w:val="24"/>
        </w:rPr>
      </w:pPr>
      <w:r w:rsidRPr="00097979">
        <w:rPr>
          <w:b/>
          <w:color w:val="943634" w:themeColor="accent2" w:themeShade="BF"/>
          <w:sz w:val="28"/>
          <w:szCs w:val="24"/>
        </w:rPr>
        <w:lastRenderedPageBreak/>
        <w:t>Sea grass</w:t>
      </w:r>
    </w:p>
    <w:p w:rsidR="00EC2F76" w:rsidRDefault="00EC2F76" w:rsidP="00957F6E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EC2F76" w:rsidRPr="00EC2F76" w:rsidRDefault="00EC2F76" w:rsidP="00EC2F76">
      <w:pPr>
        <w:spacing w:after="0" w:line="240" w:lineRule="auto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Description</w:t>
      </w:r>
    </w:p>
    <w:p w:rsidR="00EC2F76" w:rsidRDefault="005B5336" w:rsidP="00EC2F76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Visually different object to help decorate an environment</w:t>
      </w:r>
      <w:r w:rsidR="00680E07">
        <w:rPr>
          <w:sz w:val="24"/>
          <w:szCs w:val="24"/>
        </w:rPr>
        <w:t>.</w:t>
      </w:r>
      <w:proofErr w:type="gramEnd"/>
      <w:r w:rsidR="00680E07">
        <w:rPr>
          <w:sz w:val="24"/>
          <w:szCs w:val="24"/>
        </w:rPr>
        <w:t xml:space="preserve"> Tall and thin, with the mild sway animation the trees have.</w:t>
      </w:r>
    </w:p>
    <w:p w:rsidR="00680E07" w:rsidRDefault="00680E07" w:rsidP="00EC2F76">
      <w:pPr>
        <w:spacing w:after="0" w:line="240" w:lineRule="auto"/>
        <w:rPr>
          <w:sz w:val="24"/>
          <w:szCs w:val="24"/>
        </w:rPr>
      </w:pPr>
    </w:p>
    <w:p w:rsidR="00680E07" w:rsidRDefault="00680E07" w:rsidP="00680E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sea grass is a simple complexity object.</w:t>
      </w:r>
    </w:p>
    <w:p w:rsidR="00EC2F76" w:rsidRDefault="00EC2F76" w:rsidP="00EC2F76">
      <w:pPr>
        <w:spacing w:after="0" w:line="240" w:lineRule="auto"/>
        <w:rPr>
          <w:sz w:val="24"/>
          <w:szCs w:val="24"/>
        </w:rPr>
      </w:pPr>
    </w:p>
    <w:p w:rsidR="00EC2F76" w:rsidRDefault="00EC2F76" w:rsidP="00EC2F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Abilities &amp; Characteristics</w:t>
      </w:r>
    </w:p>
    <w:p w:rsidR="00EC2F76" w:rsidRDefault="005B5336" w:rsidP="00EC2F7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tree ‘</w:t>
      </w:r>
      <w:r w:rsidR="00680E07">
        <w:rPr>
          <w:sz w:val="24"/>
          <w:szCs w:val="24"/>
        </w:rPr>
        <w:t>sway animation to give it life above or below water.</w:t>
      </w:r>
    </w:p>
    <w:p w:rsidR="00EC2F76" w:rsidRPr="00934F8C" w:rsidRDefault="00EC2F76" w:rsidP="00EC2F76">
      <w:pPr>
        <w:pStyle w:val="ListParagraph"/>
        <w:spacing w:after="0"/>
        <w:rPr>
          <w:sz w:val="24"/>
          <w:szCs w:val="24"/>
        </w:rPr>
      </w:pP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Similar to: </w:t>
      </w:r>
      <w:r w:rsidR="005B5336" w:rsidRPr="005B5336">
        <w:rPr>
          <w:sz w:val="24"/>
          <w:szCs w:val="24"/>
        </w:rPr>
        <w:t>T</w:t>
      </w:r>
      <w:r>
        <w:rPr>
          <w:sz w:val="24"/>
          <w:szCs w:val="24"/>
        </w:rPr>
        <w:t>r</w:t>
      </w:r>
      <w:r w:rsidR="005B5336">
        <w:rPr>
          <w:sz w:val="24"/>
          <w:szCs w:val="24"/>
        </w:rPr>
        <w:t>ee, but much smaller initially.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 in Tower Defense</w:t>
      </w: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</w:t>
      </w:r>
      <w:r w:rsidR="005B5336">
        <w:rPr>
          <w:sz w:val="24"/>
          <w:szCs w:val="24"/>
        </w:rPr>
        <w:t xml:space="preserve"> object will be used to set the scene, enhancing the feel of an underwater location. 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uses in Kodu Cup</w:t>
      </w:r>
    </w:p>
    <w:p w:rsidR="00EC2F76" w:rsidRPr="005B5336" w:rsidRDefault="00EC2F7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This</w:t>
      </w:r>
      <w:r w:rsidR="005B5336" w:rsidRPr="005B5336">
        <w:rPr>
          <w:sz w:val="24"/>
          <w:szCs w:val="24"/>
        </w:rPr>
        <w:t xml:space="preserve"> object can be used to decorate an environment, both below and above water.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Multiple objects can be used as a boundary.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A small cluster of these could be hiding something secret…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Can be used as a food source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Default="00EC2F76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AA11FC" w:rsidRPr="00097979" w:rsidRDefault="00AA11FC" w:rsidP="00957F6E">
      <w:pPr>
        <w:spacing w:after="0"/>
        <w:rPr>
          <w:color w:val="943634" w:themeColor="accent2" w:themeShade="BF"/>
          <w:sz w:val="28"/>
          <w:szCs w:val="24"/>
        </w:rPr>
      </w:pPr>
      <w:r w:rsidRPr="00097979">
        <w:rPr>
          <w:b/>
          <w:color w:val="943634" w:themeColor="accent2" w:themeShade="BF"/>
          <w:sz w:val="28"/>
          <w:szCs w:val="24"/>
        </w:rPr>
        <w:lastRenderedPageBreak/>
        <w:t>Kelp</w:t>
      </w:r>
    </w:p>
    <w:p w:rsidR="00AA11FC" w:rsidRDefault="00AA11FC" w:rsidP="007E4C62">
      <w:pPr>
        <w:spacing w:after="0" w:line="240" w:lineRule="auto"/>
        <w:rPr>
          <w:sz w:val="24"/>
          <w:szCs w:val="24"/>
        </w:rPr>
      </w:pPr>
    </w:p>
    <w:p w:rsidR="00AA11FC" w:rsidRPr="00EC2F76" w:rsidRDefault="00AA11FC" w:rsidP="007E4C62">
      <w:pPr>
        <w:spacing w:after="0" w:line="240" w:lineRule="auto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Description</w:t>
      </w:r>
    </w:p>
    <w:p w:rsidR="00AA11FC" w:rsidRDefault="00AA11FC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5B5336">
        <w:rPr>
          <w:sz w:val="24"/>
          <w:szCs w:val="24"/>
        </w:rPr>
        <w:t xml:space="preserve"> Kelp is an object that floats on the water and moves with the waves. </w:t>
      </w:r>
      <w:proofErr w:type="gramStart"/>
      <w:r w:rsidR="00680E07">
        <w:rPr>
          <w:sz w:val="24"/>
          <w:szCs w:val="24"/>
        </w:rPr>
        <w:t>Green, wide, flat and entangled in itself.</w:t>
      </w:r>
      <w:proofErr w:type="gramEnd"/>
    </w:p>
    <w:p w:rsidR="00680E07" w:rsidRDefault="00680E07" w:rsidP="007E4C62">
      <w:pPr>
        <w:spacing w:after="0" w:line="240" w:lineRule="auto"/>
        <w:rPr>
          <w:sz w:val="24"/>
          <w:szCs w:val="24"/>
        </w:rPr>
      </w:pPr>
    </w:p>
    <w:p w:rsidR="00680E07" w:rsidRDefault="00680E07" w:rsidP="00680E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kelp is a simple complexity object.</w:t>
      </w:r>
    </w:p>
    <w:p w:rsidR="00AA11FC" w:rsidRDefault="00AA11FC" w:rsidP="007E4C62">
      <w:pPr>
        <w:spacing w:after="0" w:line="240" w:lineRule="auto"/>
        <w:rPr>
          <w:sz w:val="24"/>
          <w:szCs w:val="24"/>
        </w:rPr>
      </w:pPr>
    </w:p>
    <w:p w:rsidR="00AA11FC" w:rsidRDefault="00AA11FC" w:rsidP="00934F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Abilities &amp; Characteristics</w:t>
      </w:r>
    </w:p>
    <w:p w:rsidR="00934F8C" w:rsidRDefault="00680E07" w:rsidP="00934F8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Kelp floats on the water</w:t>
      </w:r>
    </w:p>
    <w:p w:rsidR="00680E07" w:rsidRPr="00680E07" w:rsidRDefault="00680E07" w:rsidP="00680E0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It’s visual ‘density’ suggests it has an unmoving nature.</w:t>
      </w:r>
    </w:p>
    <w:p w:rsidR="00934F8C" w:rsidRPr="00934F8C" w:rsidRDefault="00934F8C" w:rsidP="00934F8C">
      <w:pPr>
        <w:pStyle w:val="ListParagraph"/>
        <w:spacing w:after="0"/>
        <w:rPr>
          <w:sz w:val="24"/>
          <w:szCs w:val="24"/>
        </w:rPr>
      </w:pPr>
    </w:p>
    <w:p w:rsidR="00934F8C" w:rsidRPr="00680E07" w:rsidRDefault="00EC2F76" w:rsidP="00EC2F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Similar to: </w:t>
      </w:r>
      <w:r w:rsidR="00680E07">
        <w:rPr>
          <w:sz w:val="24"/>
          <w:szCs w:val="24"/>
        </w:rPr>
        <w:t>Cloud and rock. An inanimate object often used for decoration that has occasional purpose in a level.</w:t>
      </w:r>
    </w:p>
    <w:p w:rsidR="00934F8C" w:rsidRDefault="00934F8C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 in Tower Defense</w:t>
      </w:r>
    </w:p>
    <w:p w:rsidR="00EC2F76" w:rsidRDefault="00EC2F76" w:rsidP="00EC2F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</w:t>
      </w:r>
      <w:r w:rsidR="00680E07">
        <w:rPr>
          <w:sz w:val="24"/>
          <w:szCs w:val="24"/>
        </w:rPr>
        <w:t xml:space="preserve"> object will be used to decorate the water areas and will also be using the ‘ignore current’ object setting.</w:t>
      </w:r>
    </w:p>
    <w:p w:rsidR="00EC2F76" w:rsidRDefault="00EC2F76" w:rsidP="00EC2F76">
      <w:pPr>
        <w:spacing w:after="0"/>
        <w:rPr>
          <w:sz w:val="24"/>
          <w:szCs w:val="24"/>
        </w:rPr>
      </w:pPr>
    </w:p>
    <w:p w:rsidR="00EC2F76" w:rsidRPr="00EC2F76" w:rsidRDefault="00EC2F76" w:rsidP="00EC2F76">
      <w:pPr>
        <w:spacing w:after="0"/>
        <w:rPr>
          <w:b/>
          <w:sz w:val="24"/>
          <w:szCs w:val="24"/>
        </w:rPr>
      </w:pPr>
      <w:r w:rsidRPr="00EC2F76">
        <w:rPr>
          <w:b/>
          <w:sz w:val="24"/>
          <w:szCs w:val="24"/>
        </w:rPr>
        <w:t>Example uses in Kodu Cup</w:t>
      </w:r>
    </w:p>
    <w:p w:rsidR="00EC2F76" w:rsidRPr="005B5336" w:rsidRDefault="00EC2F7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This</w:t>
      </w:r>
      <w:r w:rsidR="005B5336" w:rsidRPr="005B5336">
        <w:rPr>
          <w:sz w:val="24"/>
          <w:szCs w:val="24"/>
        </w:rPr>
        <w:t xml:space="preserve"> object, in multiple and mixed with other objects could be flotsam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Visual element to enhance fiction of water environment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>Can be used as border</w:t>
      </w:r>
    </w:p>
    <w:p w:rsidR="005B5336" w:rsidRPr="005B5336" w:rsidRDefault="005B5336" w:rsidP="005B53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5336">
        <w:rPr>
          <w:sz w:val="24"/>
          <w:szCs w:val="24"/>
        </w:rPr>
        <w:t xml:space="preserve">Too much kelp! Quick, get </w:t>
      </w:r>
      <w:r>
        <w:rPr>
          <w:sz w:val="24"/>
          <w:szCs w:val="24"/>
        </w:rPr>
        <w:t>Kodu to clear it out of the way – the turtles can’t reach the ocean!</w:t>
      </w:r>
      <w:r w:rsidRPr="005B5336">
        <w:rPr>
          <w:sz w:val="24"/>
          <w:szCs w:val="24"/>
        </w:rPr>
        <w:t xml:space="preserve"> </w:t>
      </w:r>
    </w:p>
    <w:bookmarkEnd w:id="0"/>
    <w:bookmarkEnd w:id="1"/>
    <w:p w:rsidR="00EC2F76" w:rsidRDefault="00EC2F76" w:rsidP="00EC2F76">
      <w:pPr>
        <w:spacing w:after="0"/>
        <w:rPr>
          <w:sz w:val="24"/>
          <w:szCs w:val="24"/>
        </w:rPr>
      </w:pPr>
    </w:p>
    <w:sectPr w:rsidR="00EC2F76" w:rsidSect="00FA742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94E" w:rsidRDefault="00F9394E" w:rsidP="001E7454">
      <w:r>
        <w:separator/>
      </w:r>
    </w:p>
  </w:endnote>
  <w:endnote w:type="continuationSeparator" w:id="0">
    <w:p w:rsidR="00F9394E" w:rsidRDefault="00F9394E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010324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D1E402DCD6644BA3BB67D33837F7C47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6A1872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010324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010324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FA77D1" w:rsidRPr="00FA77D1">
                    <w:rPr>
                      <w:noProof/>
                      <w:color w:val="FFFFFF" w:themeColor="background1"/>
                      <w:sz w:val="36"/>
                      <w:szCs w:val="36"/>
                    </w:rPr>
                    <w:t>2</w:t>
                  </w:r>
                  <w:r w:rsidR="00010324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94E" w:rsidRDefault="00F9394E" w:rsidP="001E7454">
      <w:r>
        <w:separator/>
      </w:r>
    </w:p>
  </w:footnote>
  <w:footnote w:type="continuationSeparator" w:id="0">
    <w:p w:rsidR="00F9394E" w:rsidRDefault="00F9394E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010324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914851F559B94923B3C5A27A8215CB3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FA77D1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DESIGN: NEW ASSETS OVERVIEW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3E378B" w:rsidP="007F0F5C">
                  <w:pPr>
                    <w:jc w:val="center"/>
                    <w:rPr>
                      <w:szCs w:val="36"/>
                    </w:rPr>
                  </w:pPr>
                  <w:fldSimple w:instr=" SAVEDATE   \* MERGEFORMAT ">
                    <w:r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11/23/2012 2:28:00 PM</w:t>
                    </w:r>
                  </w:fldSimple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88F"/>
    <w:multiLevelType w:val="hybridMultilevel"/>
    <w:tmpl w:val="585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287A05"/>
    <w:multiLevelType w:val="hybridMultilevel"/>
    <w:tmpl w:val="DB2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42D2B"/>
    <w:multiLevelType w:val="hybridMultilevel"/>
    <w:tmpl w:val="73D6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3E4D32"/>
    <w:multiLevelType w:val="hybridMultilevel"/>
    <w:tmpl w:val="872C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noPunctuationKerning/>
  <w:characterSpacingControl w:val="doNotCompress"/>
  <w:hdrShapeDefaults>
    <o:shapedefaults v:ext="edit" spidmax="276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F76"/>
    <w:rsid w:val="00010324"/>
    <w:rsid w:val="00013DBB"/>
    <w:rsid w:val="00035298"/>
    <w:rsid w:val="00036AAB"/>
    <w:rsid w:val="00072180"/>
    <w:rsid w:val="00097979"/>
    <w:rsid w:val="000C3DD3"/>
    <w:rsid w:val="000D4B25"/>
    <w:rsid w:val="00107D47"/>
    <w:rsid w:val="0011234D"/>
    <w:rsid w:val="001D0FE8"/>
    <w:rsid w:val="001E7454"/>
    <w:rsid w:val="00295DD8"/>
    <w:rsid w:val="002D0699"/>
    <w:rsid w:val="002F6788"/>
    <w:rsid w:val="00366AFF"/>
    <w:rsid w:val="00383CDE"/>
    <w:rsid w:val="003E378B"/>
    <w:rsid w:val="00405B02"/>
    <w:rsid w:val="00422F63"/>
    <w:rsid w:val="004607FD"/>
    <w:rsid w:val="00464B2F"/>
    <w:rsid w:val="0047149B"/>
    <w:rsid w:val="004C4422"/>
    <w:rsid w:val="004D6C75"/>
    <w:rsid w:val="00506AC8"/>
    <w:rsid w:val="005B06A3"/>
    <w:rsid w:val="005B5336"/>
    <w:rsid w:val="005C2428"/>
    <w:rsid w:val="0064699B"/>
    <w:rsid w:val="00680E07"/>
    <w:rsid w:val="006A1872"/>
    <w:rsid w:val="006C5B1F"/>
    <w:rsid w:val="00701373"/>
    <w:rsid w:val="007031A1"/>
    <w:rsid w:val="007C6AC7"/>
    <w:rsid w:val="007E4C62"/>
    <w:rsid w:val="007F0F5C"/>
    <w:rsid w:val="007F3A5E"/>
    <w:rsid w:val="00814409"/>
    <w:rsid w:val="008518B7"/>
    <w:rsid w:val="008941A1"/>
    <w:rsid w:val="00896684"/>
    <w:rsid w:val="00934F8C"/>
    <w:rsid w:val="00957F6E"/>
    <w:rsid w:val="00971769"/>
    <w:rsid w:val="009B4694"/>
    <w:rsid w:val="00A134E4"/>
    <w:rsid w:val="00AA11FC"/>
    <w:rsid w:val="00AF65D0"/>
    <w:rsid w:val="00B054CE"/>
    <w:rsid w:val="00BC7C94"/>
    <w:rsid w:val="00C76DEE"/>
    <w:rsid w:val="00C92761"/>
    <w:rsid w:val="00CA5EC9"/>
    <w:rsid w:val="00CC00A4"/>
    <w:rsid w:val="00D17203"/>
    <w:rsid w:val="00DA3F78"/>
    <w:rsid w:val="00DB445B"/>
    <w:rsid w:val="00DF23D4"/>
    <w:rsid w:val="00E752E9"/>
    <w:rsid w:val="00E82479"/>
    <w:rsid w:val="00E84AAA"/>
    <w:rsid w:val="00E907E8"/>
    <w:rsid w:val="00EC2F76"/>
    <w:rsid w:val="00F9394E"/>
    <w:rsid w:val="00FA28F3"/>
    <w:rsid w:val="00FA3976"/>
    <w:rsid w:val="00FA742B"/>
    <w:rsid w:val="00FA77D1"/>
    <w:rsid w:val="00FC1BD6"/>
    <w:rsid w:val="00FC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4851F559B94923B3C5A27A8215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EA25-B56A-452A-9D4B-136BB49B8099}"/>
      </w:docPartPr>
      <w:docPartBody>
        <w:p w:rsidR="00450A5C" w:rsidRDefault="001C7F74">
          <w:pPr>
            <w:pStyle w:val="914851F559B94923B3C5A27A8215CB3E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D1E402DCD6644BA3BB67D33837F7C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E522C-9BBE-4474-AE60-17FB208494D1}"/>
      </w:docPartPr>
      <w:docPartBody>
        <w:p w:rsidR="00450A5C" w:rsidRDefault="001C7F74">
          <w:pPr>
            <w:pStyle w:val="D1E402DCD6644BA3BB67D33837F7C47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7F74"/>
    <w:rsid w:val="001C7F74"/>
    <w:rsid w:val="00450A5C"/>
    <w:rsid w:val="00914FB9"/>
    <w:rsid w:val="00C9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851F559B94923B3C5A27A8215CB3E">
    <w:name w:val="914851F559B94923B3C5A27A8215CB3E"/>
    <w:rsid w:val="00450A5C"/>
  </w:style>
  <w:style w:type="paragraph" w:customStyle="1" w:styleId="D1E402DCD6644BA3BB67D33837F7C478">
    <w:name w:val="D1E402DCD6644BA3BB67D33837F7C478"/>
    <w:rsid w:val="00450A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D08F7-1D0B-4032-9639-843C4BB7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66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&lt;DESIGN NAME HERE&gt;</vt:lpstr>
    </vt:vector>
  </TitlesOfParts>
  <Company/>
  <LinksUpToDate>false</LinksUpToDate>
  <CharactersWithSpaces>5167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NEW ASSETS OVERVIEW</dc:title>
  <dc:creator>MBlackmore</dc:creator>
  <cp:keywords>Alaska Template Design</cp:keywords>
  <cp:lastModifiedBy>MBlackmore</cp:lastModifiedBy>
  <cp:revision>9</cp:revision>
  <dcterms:created xsi:type="dcterms:W3CDTF">2012-11-23T20:53:00Z</dcterms:created>
  <dcterms:modified xsi:type="dcterms:W3CDTF">2012-11-27T20:06:00Z</dcterms:modified>
</cp:coreProperties>
</file>